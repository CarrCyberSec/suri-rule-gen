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84A6" w14:textId="348CF87F" w:rsidR="00404E0B" w:rsidRPr="00901F4A" w:rsidRDefault="00404E0B" w:rsidP="008B57BE">
      <w:pPr>
        <w:jc w:val="center"/>
      </w:pPr>
    </w:p>
    <w:p w14:paraId="7E79BD38" w14:textId="77777777" w:rsidR="008B57BE" w:rsidRPr="00901F4A" w:rsidRDefault="008B57BE" w:rsidP="008B57BE">
      <w:pPr>
        <w:jc w:val="center"/>
      </w:pPr>
    </w:p>
    <w:p w14:paraId="641C05BA" w14:textId="77777777" w:rsidR="00BF1083" w:rsidRPr="00901F4A" w:rsidRDefault="00BF1083" w:rsidP="00F50496">
      <w:pPr>
        <w:jc w:val="center"/>
      </w:pPr>
    </w:p>
    <w:p w14:paraId="2214A396" w14:textId="77777777" w:rsidR="00BF1083" w:rsidRPr="00901F4A" w:rsidRDefault="00BF1083" w:rsidP="00F50496">
      <w:pPr>
        <w:jc w:val="center"/>
      </w:pPr>
    </w:p>
    <w:p w14:paraId="1014A767" w14:textId="77777777" w:rsidR="00404E0B" w:rsidRPr="00901F4A" w:rsidRDefault="00404E0B" w:rsidP="006B3D61">
      <w:pPr>
        <w:jc w:val="center"/>
      </w:pPr>
    </w:p>
    <w:p w14:paraId="1C7C5EC4" w14:textId="0FCA14E2" w:rsidR="00F25B80" w:rsidRPr="00901F4A" w:rsidRDefault="0065520C" w:rsidP="007B1CE5">
      <w:pPr>
        <w:jc w:val="center"/>
      </w:pPr>
      <w:r w:rsidRPr="00901F4A">
        <w:t>Automating Steps of Suricata Rule</w:t>
      </w:r>
      <w:r w:rsidR="00DA6985" w:rsidRPr="00901F4A">
        <w:t>-</w:t>
      </w:r>
      <w:r w:rsidRPr="00901F4A">
        <w:t>Writing</w:t>
      </w:r>
    </w:p>
    <w:p w14:paraId="6A4C5812" w14:textId="77777777" w:rsidR="00F50496" w:rsidRPr="00901F4A" w:rsidRDefault="00F50496" w:rsidP="006B3D61">
      <w:pPr>
        <w:jc w:val="center"/>
      </w:pPr>
    </w:p>
    <w:p w14:paraId="0DDBA6B3" w14:textId="1F5D1078" w:rsidR="00F25B80" w:rsidRPr="00901F4A" w:rsidRDefault="00F25B80" w:rsidP="006B3D61">
      <w:pPr>
        <w:jc w:val="center"/>
      </w:pPr>
    </w:p>
    <w:p w14:paraId="504DA0A3" w14:textId="77777777" w:rsidR="008B57BE" w:rsidRPr="00901F4A" w:rsidRDefault="008B57BE" w:rsidP="006B3D61">
      <w:pPr>
        <w:jc w:val="center"/>
      </w:pPr>
    </w:p>
    <w:p w14:paraId="3E96D3AE" w14:textId="77777777" w:rsidR="00F25B80" w:rsidRPr="00901F4A" w:rsidRDefault="00F50496" w:rsidP="006B3D61">
      <w:pPr>
        <w:jc w:val="center"/>
      </w:pPr>
      <w:r w:rsidRPr="00901F4A">
        <w:t>b</w:t>
      </w:r>
      <w:r w:rsidR="00F25B80" w:rsidRPr="00901F4A">
        <w:t>y</w:t>
      </w:r>
    </w:p>
    <w:p w14:paraId="3B438BF5" w14:textId="77777777" w:rsidR="00F50496" w:rsidRPr="00901F4A" w:rsidRDefault="00F50496" w:rsidP="006B3D61">
      <w:pPr>
        <w:jc w:val="center"/>
      </w:pPr>
    </w:p>
    <w:p w14:paraId="08AE71F5" w14:textId="20F0C56F" w:rsidR="00F50496" w:rsidRPr="00901F4A" w:rsidRDefault="0065520C" w:rsidP="009C3B4C">
      <w:pPr>
        <w:jc w:val="center"/>
      </w:pPr>
      <w:r w:rsidRPr="00901F4A">
        <w:t>Brian T. Carr</w:t>
      </w:r>
    </w:p>
    <w:p w14:paraId="27568C76" w14:textId="77777777" w:rsidR="00F25B80" w:rsidRPr="00901F4A" w:rsidRDefault="00F25B80" w:rsidP="006B3D61">
      <w:pPr>
        <w:jc w:val="center"/>
      </w:pPr>
    </w:p>
    <w:p w14:paraId="3E575725" w14:textId="6BB33978" w:rsidR="00F25B80" w:rsidRPr="00901F4A" w:rsidRDefault="00F25B80" w:rsidP="006B3D61">
      <w:pPr>
        <w:jc w:val="center"/>
      </w:pPr>
      <w:r w:rsidRPr="00901F4A">
        <w:t xml:space="preserve">A </w:t>
      </w:r>
      <w:r w:rsidR="0065520C" w:rsidRPr="00901F4A">
        <w:t xml:space="preserve">Capstone </w:t>
      </w:r>
      <w:r w:rsidR="00F50496" w:rsidRPr="00901F4A">
        <w:t>S</w:t>
      </w:r>
      <w:r w:rsidRPr="00901F4A">
        <w:t>ubmitted to the Faculty of</w:t>
      </w:r>
    </w:p>
    <w:p w14:paraId="37B6FCD6" w14:textId="77777777" w:rsidR="00F50496" w:rsidRPr="00901F4A" w:rsidRDefault="00F50496" w:rsidP="006B3D61">
      <w:pPr>
        <w:jc w:val="center"/>
      </w:pPr>
    </w:p>
    <w:p w14:paraId="689A13AE" w14:textId="568FD726" w:rsidR="00F50496" w:rsidRPr="00901F4A" w:rsidRDefault="00F25B80" w:rsidP="007B1CE5">
      <w:pPr>
        <w:jc w:val="center"/>
      </w:pPr>
      <w:r w:rsidRPr="00901F4A">
        <w:t>Utica College</w:t>
      </w:r>
    </w:p>
    <w:p w14:paraId="79F1E594" w14:textId="455C210F" w:rsidR="00F50496" w:rsidRPr="00901F4A" w:rsidRDefault="00F50496" w:rsidP="006B3D61">
      <w:pPr>
        <w:jc w:val="center"/>
      </w:pPr>
    </w:p>
    <w:p w14:paraId="7A6D1DA1" w14:textId="77777777" w:rsidR="003A5A21" w:rsidRPr="00901F4A" w:rsidRDefault="003A5A21" w:rsidP="006B3D61">
      <w:pPr>
        <w:jc w:val="center"/>
      </w:pPr>
    </w:p>
    <w:p w14:paraId="0C08D74E" w14:textId="4FD3042C" w:rsidR="00F50496" w:rsidRPr="00901F4A" w:rsidRDefault="0065520C" w:rsidP="009C3B4C">
      <w:pPr>
        <w:jc w:val="center"/>
      </w:pPr>
      <w:r w:rsidRPr="00901F4A">
        <w:t>August 2021</w:t>
      </w:r>
    </w:p>
    <w:p w14:paraId="4A3884A8" w14:textId="77777777" w:rsidR="00F25B80" w:rsidRPr="00901F4A" w:rsidRDefault="00F25B80" w:rsidP="006B3D61">
      <w:pPr>
        <w:jc w:val="center"/>
      </w:pPr>
    </w:p>
    <w:p w14:paraId="1873F1A9" w14:textId="673DBDB8" w:rsidR="00F50496" w:rsidRPr="00901F4A" w:rsidRDefault="00EF4F1B" w:rsidP="007B1CE5">
      <w:pPr>
        <w:jc w:val="center"/>
      </w:pPr>
      <w:r w:rsidRPr="00901F4A">
        <w:t>in Partial Fulfillment of the Requirements for the D</w:t>
      </w:r>
      <w:r w:rsidR="00F25B80" w:rsidRPr="00901F4A">
        <w:t>egree of</w:t>
      </w:r>
    </w:p>
    <w:p w14:paraId="3A7E052A" w14:textId="24169BC0" w:rsidR="00F50496" w:rsidRPr="00901F4A" w:rsidRDefault="0065520C" w:rsidP="007B1CE5">
      <w:pPr>
        <w:jc w:val="center"/>
      </w:pPr>
      <w:r w:rsidRPr="00901F4A">
        <w:t xml:space="preserve">Master of Science </w:t>
      </w:r>
      <w:r w:rsidR="00A83152" w:rsidRPr="00901F4A">
        <w:t>in</w:t>
      </w:r>
      <w:r w:rsidR="007B1CE5" w:rsidRPr="00901F4A">
        <w:t xml:space="preserve"> </w:t>
      </w:r>
      <w:r w:rsidRPr="00901F4A">
        <w:t>Cybersecurity</w:t>
      </w:r>
    </w:p>
    <w:p w14:paraId="14ACD351" w14:textId="5A09B78B" w:rsidR="00973D96" w:rsidRPr="00901F4A" w:rsidRDefault="00F25B80" w:rsidP="0065520C">
      <w:r w:rsidRPr="00901F4A">
        <w:br w:type="page"/>
      </w:r>
    </w:p>
    <w:p w14:paraId="45337E0D" w14:textId="77777777" w:rsidR="00973D96" w:rsidRPr="00901F4A" w:rsidRDefault="00973D96" w:rsidP="009A6B31">
      <w:pPr>
        <w:jc w:val="center"/>
      </w:pPr>
    </w:p>
    <w:p w14:paraId="63779854" w14:textId="28BB2CE5" w:rsidR="00973D96" w:rsidRPr="00901F4A" w:rsidRDefault="00973D96" w:rsidP="009A6B31">
      <w:pPr>
        <w:jc w:val="center"/>
      </w:pPr>
    </w:p>
    <w:p w14:paraId="7E1BC606" w14:textId="77777777" w:rsidR="00973D96" w:rsidRPr="00901F4A" w:rsidRDefault="00973D96" w:rsidP="009A6B31">
      <w:pPr>
        <w:jc w:val="center"/>
      </w:pPr>
    </w:p>
    <w:p w14:paraId="0A88C985" w14:textId="77777777" w:rsidR="00973D96" w:rsidRPr="00901F4A" w:rsidRDefault="00973D96" w:rsidP="009A6B31">
      <w:pPr>
        <w:jc w:val="center"/>
      </w:pPr>
    </w:p>
    <w:p w14:paraId="3CA7B82D" w14:textId="77777777" w:rsidR="00973D96" w:rsidRPr="00901F4A" w:rsidRDefault="00973D96" w:rsidP="009A6B31">
      <w:pPr>
        <w:jc w:val="center"/>
      </w:pPr>
    </w:p>
    <w:p w14:paraId="09516D6B" w14:textId="77777777" w:rsidR="00973D96" w:rsidRPr="00901F4A" w:rsidRDefault="00973D96" w:rsidP="009A6B31">
      <w:pPr>
        <w:jc w:val="center"/>
      </w:pPr>
    </w:p>
    <w:p w14:paraId="13DF57E6" w14:textId="77777777" w:rsidR="00973D96" w:rsidRPr="00901F4A" w:rsidRDefault="00973D96" w:rsidP="009A6B31">
      <w:pPr>
        <w:jc w:val="center"/>
      </w:pPr>
    </w:p>
    <w:p w14:paraId="7A3BC49B" w14:textId="77777777" w:rsidR="00973D96" w:rsidRPr="00901F4A" w:rsidRDefault="00973D96" w:rsidP="009A6B31">
      <w:pPr>
        <w:jc w:val="center"/>
      </w:pPr>
    </w:p>
    <w:p w14:paraId="61F25509" w14:textId="77777777" w:rsidR="00973D96" w:rsidRPr="00901F4A" w:rsidRDefault="00973D96" w:rsidP="009A6B31">
      <w:pPr>
        <w:jc w:val="center"/>
      </w:pPr>
    </w:p>
    <w:p w14:paraId="28B5154F" w14:textId="77777777" w:rsidR="00973D96" w:rsidRPr="00901F4A" w:rsidRDefault="00973D96" w:rsidP="009A6B31">
      <w:pPr>
        <w:jc w:val="center"/>
      </w:pPr>
    </w:p>
    <w:p w14:paraId="45FF45C6" w14:textId="77777777" w:rsidR="00973D96" w:rsidRPr="00901F4A" w:rsidRDefault="00973D96" w:rsidP="009A6B31">
      <w:pPr>
        <w:jc w:val="center"/>
      </w:pPr>
    </w:p>
    <w:p w14:paraId="6D24A11B" w14:textId="77777777" w:rsidR="00973D96" w:rsidRPr="00901F4A" w:rsidRDefault="00973D96" w:rsidP="009A6B31">
      <w:pPr>
        <w:jc w:val="center"/>
      </w:pPr>
    </w:p>
    <w:p w14:paraId="31458364" w14:textId="77777777" w:rsidR="00973D96" w:rsidRPr="00901F4A" w:rsidRDefault="00973D96" w:rsidP="009A6B31">
      <w:pPr>
        <w:jc w:val="center"/>
      </w:pPr>
    </w:p>
    <w:p w14:paraId="52CE7376" w14:textId="77777777" w:rsidR="00973D96" w:rsidRPr="00901F4A" w:rsidRDefault="00973D96" w:rsidP="009A6B31">
      <w:pPr>
        <w:jc w:val="center"/>
      </w:pPr>
    </w:p>
    <w:p w14:paraId="5530516E" w14:textId="77777777" w:rsidR="00973D96" w:rsidRPr="00901F4A" w:rsidRDefault="00973D96" w:rsidP="009A6B31">
      <w:pPr>
        <w:jc w:val="center"/>
      </w:pPr>
    </w:p>
    <w:p w14:paraId="39B0C174" w14:textId="77777777" w:rsidR="00973D96" w:rsidRPr="00901F4A" w:rsidRDefault="00973D96" w:rsidP="009A6B31">
      <w:pPr>
        <w:jc w:val="center"/>
      </w:pPr>
    </w:p>
    <w:p w14:paraId="4CFA4679" w14:textId="77777777" w:rsidR="00973D96" w:rsidRPr="00901F4A" w:rsidRDefault="00973D96" w:rsidP="009A6B31">
      <w:pPr>
        <w:jc w:val="center"/>
      </w:pPr>
    </w:p>
    <w:p w14:paraId="386E66CD" w14:textId="77777777" w:rsidR="00973D96" w:rsidRPr="00901F4A" w:rsidRDefault="00973D96" w:rsidP="009A6B31">
      <w:pPr>
        <w:jc w:val="center"/>
      </w:pPr>
    </w:p>
    <w:p w14:paraId="7E6A8DF3" w14:textId="77777777" w:rsidR="00973D96" w:rsidRPr="00901F4A" w:rsidRDefault="00973D96" w:rsidP="009A6B31">
      <w:pPr>
        <w:jc w:val="center"/>
      </w:pPr>
    </w:p>
    <w:p w14:paraId="58D4AE6B" w14:textId="77777777" w:rsidR="00973D96" w:rsidRPr="00901F4A" w:rsidRDefault="00973D96" w:rsidP="00973D96">
      <w:pPr>
        <w:jc w:val="center"/>
      </w:pPr>
    </w:p>
    <w:p w14:paraId="7234248C" w14:textId="1B5D436D" w:rsidR="00973D96" w:rsidRPr="00901F4A" w:rsidRDefault="00321A0B" w:rsidP="00973D96">
      <w:pPr>
        <w:autoSpaceDE w:val="0"/>
        <w:autoSpaceDN w:val="0"/>
        <w:adjustRightInd w:val="0"/>
        <w:jc w:val="center"/>
      </w:pPr>
      <w:r w:rsidRPr="00901F4A">
        <w:t xml:space="preserve">© Copyright </w:t>
      </w:r>
      <w:r w:rsidR="0065520C" w:rsidRPr="00901F4A">
        <w:t>2021</w:t>
      </w:r>
      <w:r w:rsidR="00973D96" w:rsidRPr="00901F4A">
        <w:t xml:space="preserve"> by </w:t>
      </w:r>
      <w:r w:rsidR="0065520C" w:rsidRPr="00901F4A">
        <w:t>Brian T. Carr</w:t>
      </w:r>
    </w:p>
    <w:p w14:paraId="556AFB5B" w14:textId="2FF5C29D" w:rsidR="00FF744E" w:rsidRPr="00901F4A" w:rsidRDefault="00973D96" w:rsidP="00F25B80">
      <w:pPr>
        <w:jc w:val="center"/>
      </w:pPr>
      <w:r w:rsidRPr="00901F4A">
        <w:t>All Rights Reserved</w:t>
      </w:r>
    </w:p>
    <w:p w14:paraId="0237DE53" w14:textId="3458CF19" w:rsidR="003A161A" w:rsidRPr="00901F4A" w:rsidRDefault="003A161A">
      <w:pPr>
        <w:spacing w:line="240" w:lineRule="auto"/>
      </w:pPr>
      <w:r w:rsidRPr="00901F4A">
        <w:br w:type="page"/>
      </w:r>
    </w:p>
    <w:p w14:paraId="773437ED" w14:textId="0D7581C3" w:rsidR="001F4901" w:rsidRDefault="007C6506" w:rsidP="007C6506">
      <w:pPr>
        <w:jc w:val="center"/>
        <w:rPr>
          <w:b/>
          <w:bCs/>
        </w:rPr>
      </w:pPr>
      <w:r>
        <w:rPr>
          <w:b/>
          <w:bCs/>
        </w:rPr>
        <w:lastRenderedPageBreak/>
        <w:t>Abstract</w:t>
      </w:r>
    </w:p>
    <w:p w14:paraId="5808EC12" w14:textId="1BF6A150" w:rsidR="0091286A" w:rsidRDefault="007C6506" w:rsidP="007C6506">
      <w:r>
        <w:t>Network Security Monitoring (NSM) is a practice used to defend a net</w:t>
      </w:r>
      <w:r w:rsidR="00E57AD0">
        <w:t>wo</w:t>
      </w:r>
      <w:r>
        <w:t>rk of resources against threats</w:t>
      </w:r>
      <w:r w:rsidR="00C72046">
        <w:t xml:space="preserve"> </w:t>
      </w:r>
      <w:r>
        <w:t xml:space="preserve">(Sander &amp; Smith, 2014). </w:t>
      </w:r>
      <w:r w:rsidR="00C72046">
        <w:t>To</w:t>
      </w:r>
      <w:r>
        <w:t xml:space="preserve"> detect new threats, sig</w:t>
      </w:r>
      <w:r w:rsidR="00E57AD0">
        <w:t>na</w:t>
      </w:r>
      <w:r>
        <w:t xml:space="preserve">ture-based IDS such as Suricata require rule </w:t>
      </w:r>
      <w:r w:rsidR="00C72046">
        <w:t>development</w:t>
      </w:r>
      <w:r>
        <w:t xml:space="preserve">. </w:t>
      </w:r>
      <w:r w:rsidR="0091286A">
        <w:t>Signature</w:t>
      </w:r>
      <w:r w:rsidR="00E57AD0">
        <w:t>-</w:t>
      </w:r>
      <w:r w:rsidR="0091286A">
        <w:t xml:space="preserve">based detection is </w:t>
      </w:r>
      <w:r w:rsidR="00E57AD0">
        <w:t>the</w:t>
      </w:r>
      <w:r w:rsidR="0091286A">
        <w:t xml:space="preserve"> simple</w:t>
      </w:r>
      <w:r w:rsidR="00E57AD0">
        <w:t>st</w:t>
      </w:r>
      <w:r w:rsidR="0091286A">
        <w:t xml:space="preserve"> method that can </w:t>
      </w:r>
      <w:proofErr w:type="gramStart"/>
      <w:r w:rsidR="0091286A">
        <w:t>be used</w:t>
      </w:r>
      <w:proofErr w:type="gramEnd"/>
      <w:r w:rsidR="0091286A">
        <w:t xml:space="preserve"> to detect malicious activity (</w:t>
      </w:r>
      <w:proofErr w:type="spellStart"/>
      <w:r w:rsidR="0091286A">
        <w:t>Scarfone</w:t>
      </w:r>
      <w:proofErr w:type="spellEnd"/>
      <w:r w:rsidR="0091286A">
        <w:t xml:space="preserve"> &amp; Mell, 2007). </w:t>
      </w:r>
      <w:r>
        <w:t>The verbosity of Suricata rules makes it hard for Suric</w:t>
      </w:r>
      <w:r w:rsidR="00E57AD0">
        <w:t>a</w:t>
      </w:r>
      <w:r>
        <w:t>ta admin</w:t>
      </w:r>
      <w:r w:rsidR="00E57AD0">
        <w:t>i</w:t>
      </w:r>
      <w:r>
        <w:t>strators to write new rules in a timely man</w:t>
      </w:r>
      <w:r w:rsidR="00E57AD0">
        <w:t>ne</w:t>
      </w:r>
      <w:r>
        <w:t>r. The OISF (2021) acknow</w:t>
      </w:r>
      <w:r w:rsidR="00E57AD0">
        <w:t>l</w:t>
      </w:r>
      <w:r>
        <w:t xml:space="preserve">edges that most Suricata administrators are only using the default ruleset. </w:t>
      </w:r>
      <w:r w:rsidR="00033C33">
        <w:t>Signature-based secu</w:t>
      </w:r>
      <w:r w:rsidR="00E57AD0">
        <w:t>ri</w:t>
      </w:r>
      <w:r w:rsidR="00033C33">
        <w:t>ty solutions such as Suricata rely sole</w:t>
      </w:r>
      <w:r w:rsidR="00E57AD0">
        <w:t>l</w:t>
      </w:r>
      <w:r w:rsidR="00033C33">
        <w:t>y on the</w:t>
      </w:r>
      <w:r w:rsidR="00C72046">
        <w:t>ir</w:t>
      </w:r>
      <w:r w:rsidR="00033C33">
        <w:t xml:space="preserve"> rulesets </w:t>
      </w:r>
      <w:r w:rsidR="00C72046">
        <w:t>for their detection capabilities</w:t>
      </w:r>
      <w:r w:rsidR="00033C33">
        <w:t>.</w:t>
      </w:r>
      <w:r w:rsidR="00C72046">
        <w:t xml:space="preserve"> The signatures contained within these rulesets define the anomalies which generate alerts. </w:t>
      </w:r>
      <w:r w:rsidR="00033C33">
        <w:t xml:space="preserve"> </w:t>
      </w:r>
      <w:r w:rsidR="00C72046">
        <w:t xml:space="preserve">This research project provided a Python script that can </w:t>
      </w:r>
      <w:proofErr w:type="gramStart"/>
      <w:r w:rsidR="00C72046">
        <w:t>be used</w:t>
      </w:r>
      <w:proofErr w:type="gramEnd"/>
      <w:r w:rsidR="00C72046">
        <w:t xml:space="preserve"> f</w:t>
      </w:r>
      <w:r w:rsidR="00A76FB8">
        <w:t>ro</w:t>
      </w:r>
      <w:r w:rsidR="00C72046">
        <w:t>m a command-line interface to output syntactically valid Suricata rules. It was the author</w:t>
      </w:r>
      <w:r w:rsidR="00C84834">
        <w:t>'</w:t>
      </w:r>
      <w:r w:rsidR="00C72046">
        <w:t xml:space="preserve">s intention that this Python script </w:t>
      </w:r>
      <w:proofErr w:type="gramStart"/>
      <w:r w:rsidR="00C72046">
        <w:t>be used</w:t>
      </w:r>
      <w:proofErr w:type="gramEnd"/>
      <w:r w:rsidR="00C72046">
        <w:t xml:space="preserve"> to assist the rapid deployment of novel Suricata rules. </w:t>
      </w:r>
    </w:p>
    <w:p w14:paraId="6FFFE051" w14:textId="06AA6E85" w:rsidR="007C6506" w:rsidRPr="007C6506" w:rsidRDefault="0091286A" w:rsidP="007C6506">
      <w:r>
        <w:tab/>
      </w:r>
      <w:r>
        <w:rPr>
          <w:i/>
        </w:rPr>
        <w:t>Keywords: Network Secu</w:t>
      </w:r>
      <w:r w:rsidR="00E57AD0">
        <w:rPr>
          <w:i/>
        </w:rPr>
        <w:t>ri</w:t>
      </w:r>
      <w:r>
        <w:rPr>
          <w:i/>
        </w:rPr>
        <w:t>ty Monitoring, Intrusion Detection Systems, Signa</w:t>
      </w:r>
      <w:r w:rsidR="00E57AD0">
        <w:rPr>
          <w:i/>
        </w:rPr>
        <w:t>tu</w:t>
      </w:r>
      <w:r>
        <w:rPr>
          <w:i/>
        </w:rPr>
        <w:t>res, Signature</w:t>
      </w:r>
      <w:r w:rsidR="00E57AD0">
        <w:rPr>
          <w:i/>
        </w:rPr>
        <w:t>-</w:t>
      </w:r>
      <w:r>
        <w:rPr>
          <w:i/>
        </w:rPr>
        <w:t xml:space="preserve">Based Analysis, Python, Suricata, Open Information Security Foundation </w:t>
      </w:r>
      <w:r w:rsidR="007C6506">
        <w:br/>
      </w:r>
    </w:p>
    <w:p w14:paraId="244C9DE3" w14:textId="77777777" w:rsidR="007C6506" w:rsidRPr="007C6506" w:rsidRDefault="007C6506" w:rsidP="007C6506"/>
    <w:p w14:paraId="7291030B" w14:textId="77777777" w:rsidR="007C6506" w:rsidRDefault="007C6506" w:rsidP="001F4901"/>
    <w:p w14:paraId="770BC299" w14:textId="5938C957" w:rsidR="007C6506" w:rsidRPr="00901F4A" w:rsidRDefault="007C6506" w:rsidP="001F4901">
      <w:pPr>
        <w:sectPr w:rsidR="007C6506" w:rsidRPr="00901F4A" w:rsidSect="003D1D0A">
          <w:footerReference w:type="default" r:id="rId8"/>
          <w:pgSz w:w="12240" w:h="15840" w:code="1"/>
          <w:pgMar w:top="1440" w:right="1440" w:bottom="1440" w:left="1440" w:header="720" w:footer="1008" w:gutter="0"/>
          <w:pgNumType w:fmt="lowerRoman" w:start="1"/>
          <w:cols w:space="720"/>
          <w:titlePg/>
          <w:docGrid w:linePitch="360"/>
        </w:sectPr>
      </w:pPr>
    </w:p>
    <w:sdt>
      <w:sdtPr>
        <w:rPr>
          <w:rFonts w:ascii="Times New Roman" w:eastAsia="Times New Roman" w:hAnsi="Times New Roman" w:cs="Times New Roman"/>
          <w:color w:val="auto"/>
          <w:sz w:val="24"/>
          <w:szCs w:val="24"/>
        </w:rPr>
        <w:id w:val="-1796201691"/>
        <w:docPartObj>
          <w:docPartGallery w:val="Table of Contents"/>
          <w:docPartUnique/>
        </w:docPartObj>
      </w:sdtPr>
      <w:sdtEndPr>
        <w:rPr>
          <w:b/>
          <w:bCs/>
          <w:noProof/>
        </w:rPr>
      </w:sdtEndPr>
      <w:sdtContent>
        <w:p w14:paraId="301E7B98" w14:textId="78AE1C17" w:rsidR="005F2F91" w:rsidRPr="00901F4A" w:rsidRDefault="005F2F91" w:rsidP="00E77EA5">
          <w:pPr>
            <w:pStyle w:val="TOCHeading"/>
            <w:spacing w:before="0" w:line="480" w:lineRule="auto"/>
            <w:jc w:val="center"/>
            <w:rPr>
              <w:rStyle w:val="Heading1Char"/>
              <w:rFonts w:ascii="Times New Roman" w:hAnsi="Times New Roman" w:cs="Times New Roman"/>
              <w:color w:val="auto"/>
              <w:sz w:val="24"/>
              <w:szCs w:val="24"/>
            </w:rPr>
          </w:pPr>
          <w:r w:rsidRPr="00901F4A">
            <w:rPr>
              <w:rStyle w:val="Heading1Char"/>
              <w:rFonts w:ascii="Times New Roman" w:hAnsi="Times New Roman" w:cs="Times New Roman"/>
              <w:color w:val="auto"/>
              <w:sz w:val="24"/>
              <w:szCs w:val="24"/>
            </w:rPr>
            <w:t>Table of Contents</w:t>
          </w:r>
        </w:p>
        <w:p w14:paraId="3932BF6A" w14:textId="4857A22A" w:rsidR="00E57AD0" w:rsidRDefault="005F2F91" w:rsidP="00E57AD0">
          <w:pPr>
            <w:pStyle w:val="TOC1"/>
            <w:rPr>
              <w:rFonts w:asciiTheme="minorHAnsi" w:eastAsiaTheme="minorEastAsia" w:hAnsiTheme="minorHAnsi" w:cstheme="minorBidi"/>
              <w:noProof/>
              <w:sz w:val="22"/>
              <w:szCs w:val="22"/>
            </w:rPr>
          </w:pPr>
          <w:r w:rsidRPr="00901F4A">
            <w:fldChar w:fldCharType="begin"/>
          </w:r>
          <w:r w:rsidRPr="00901F4A">
            <w:instrText xml:space="preserve"> TOC \o "1-3" \h \z \u </w:instrText>
          </w:r>
          <w:r w:rsidRPr="00901F4A">
            <w:fldChar w:fldCharType="separate"/>
          </w:r>
          <w:hyperlink w:anchor="_Toc78405732" w:history="1">
            <w:r w:rsidR="00E57AD0" w:rsidRPr="00F619A8">
              <w:rPr>
                <w:rStyle w:val="Hyperlink"/>
                <w:rFonts w:eastAsiaTheme="majorEastAsia"/>
                <w:noProof/>
              </w:rPr>
              <w:t>List of Illustrative Materials</w:t>
            </w:r>
            <w:r w:rsidR="00E57AD0">
              <w:rPr>
                <w:noProof/>
                <w:webHidden/>
              </w:rPr>
              <w:tab/>
            </w:r>
            <w:r w:rsidR="00E57AD0">
              <w:rPr>
                <w:noProof/>
                <w:webHidden/>
              </w:rPr>
              <w:fldChar w:fldCharType="begin"/>
            </w:r>
            <w:r w:rsidR="00E57AD0">
              <w:rPr>
                <w:noProof/>
                <w:webHidden/>
              </w:rPr>
              <w:instrText xml:space="preserve"> PAGEREF _Toc78405732 \h </w:instrText>
            </w:r>
            <w:r w:rsidR="00E57AD0">
              <w:rPr>
                <w:noProof/>
                <w:webHidden/>
              </w:rPr>
            </w:r>
            <w:r w:rsidR="00E57AD0">
              <w:rPr>
                <w:noProof/>
                <w:webHidden/>
              </w:rPr>
              <w:fldChar w:fldCharType="separate"/>
            </w:r>
            <w:r w:rsidR="00E57AD0">
              <w:rPr>
                <w:noProof/>
                <w:webHidden/>
              </w:rPr>
              <w:t>v</w:t>
            </w:r>
            <w:r w:rsidR="00E57AD0">
              <w:rPr>
                <w:noProof/>
                <w:webHidden/>
              </w:rPr>
              <w:fldChar w:fldCharType="end"/>
            </w:r>
          </w:hyperlink>
        </w:p>
        <w:p w14:paraId="6AE60BCA" w14:textId="011EFE97" w:rsidR="00E57AD0" w:rsidRDefault="00E57AD0" w:rsidP="00E57AD0">
          <w:pPr>
            <w:pStyle w:val="TOC1"/>
            <w:rPr>
              <w:rFonts w:asciiTheme="minorHAnsi" w:eastAsiaTheme="minorEastAsia" w:hAnsiTheme="minorHAnsi" w:cstheme="minorBidi"/>
              <w:noProof/>
              <w:sz w:val="22"/>
              <w:szCs w:val="22"/>
            </w:rPr>
          </w:pPr>
          <w:hyperlink w:anchor="_Toc78405733" w:history="1">
            <w:r w:rsidRPr="00F619A8">
              <w:rPr>
                <w:rStyle w:val="Hyperlink"/>
                <w:rFonts w:eastAsiaTheme="majorEastAsia"/>
                <w:noProof/>
              </w:rPr>
              <w:t>Automating Steps of Suricata Rule-Writing</w:t>
            </w:r>
            <w:r>
              <w:rPr>
                <w:noProof/>
                <w:webHidden/>
              </w:rPr>
              <w:tab/>
            </w:r>
            <w:r>
              <w:rPr>
                <w:noProof/>
                <w:webHidden/>
              </w:rPr>
              <w:fldChar w:fldCharType="begin"/>
            </w:r>
            <w:r>
              <w:rPr>
                <w:noProof/>
                <w:webHidden/>
              </w:rPr>
              <w:instrText xml:space="preserve"> PAGEREF _Toc78405733 \h </w:instrText>
            </w:r>
            <w:r>
              <w:rPr>
                <w:noProof/>
                <w:webHidden/>
              </w:rPr>
            </w:r>
            <w:r>
              <w:rPr>
                <w:noProof/>
                <w:webHidden/>
              </w:rPr>
              <w:fldChar w:fldCharType="separate"/>
            </w:r>
            <w:r>
              <w:rPr>
                <w:noProof/>
                <w:webHidden/>
              </w:rPr>
              <w:t>1</w:t>
            </w:r>
            <w:r>
              <w:rPr>
                <w:noProof/>
                <w:webHidden/>
              </w:rPr>
              <w:fldChar w:fldCharType="end"/>
            </w:r>
          </w:hyperlink>
        </w:p>
        <w:p w14:paraId="165F2CC3" w14:textId="79B1DC02" w:rsidR="00E57AD0" w:rsidRDefault="00E57AD0" w:rsidP="00E57AD0">
          <w:pPr>
            <w:pStyle w:val="TOC2"/>
            <w:rPr>
              <w:rFonts w:asciiTheme="minorHAnsi" w:eastAsiaTheme="minorEastAsia" w:hAnsiTheme="minorHAnsi" w:cstheme="minorBidi"/>
              <w:noProof/>
              <w:sz w:val="22"/>
              <w:szCs w:val="22"/>
            </w:rPr>
          </w:pPr>
          <w:hyperlink w:anchor="_Toc78405734" w:history="1">
            <w:r w:rsidRPr="00F619A8">
              <w:rPr>
                <w:rStyle w:val="Hyperlink"/>
                <w:rFonts w:eastAsiaTheme="majorEastAsia"/>
                <w:noProof/>
              </w:rPr>
              <w:t>Purpose Statement</w:t>
            </w:r>
            <w:r>
              <w:rPr>
                <w:noProof/>
                <w:webHidden/>
              </w:rPr>
              <w:tab/>
            </w:r>
            <w:r>
              <w:rPr>
                <w:noProof/>
                <w:webHidden/>
              </w:rPr>
              <w:fldChar w:fldCharType="begin"/>
            </w:r>
            <w:r>
              <w:rPr>
                <w:noProof/>
                <w:webHidden/>
              </w:rPr>
              <w:instrText xml:space="preserve"> PAGEREF _Toc78405734 \h </w:instrText>
            </w:r>
            <w:r>
              <w:rPr>
                <w:noProof/>
                <w:webHidden/>
              </w:rPr>
            </w:r>
            <w:r>
              <w:rPr>
                <w:noProof/>
                <w:webHidden/>
              </w:rPr>
              <w:fldChar w:fldCharType="separate"/>
            </w:r>
            <w:r>
              <w:rPr>
                <w:noProof/>
                <w:webHidden/>
              </w:rPr>
              <w:t>2</w:t>
            </w:r>
            <w:r>
              <w:rPr>
                <w:noProof/>
                <w:webHidden/>
              </w:rPr>
              <w:fldChar w:fldCharType="end"/>
            </w:r>
          </w:hyperlink>
        </w:p>
        <w:p w14:paraId="5C44E95D" w14:textId="2500232F" w:rsidR="00E57AD0" w:rsidRDefault="00E57AD0" w:rsidP="00E57AD0">
          <w:pPr>
            <w:pStyle w:val="TOC2"/>
            <w:rPr>
              <w:rFonts w:asciiTheme="minorHAnsi" w:eastAsiaTheme="minorEastAsia" w:hAnsiTheme="minorHAnsi" w:cstheme="minorBidi"/>
              <w:noProof/>
              <w:sz w:val="22"/>
              <w:szCs w:val="22"/>
            </w:rPr>
          </w:pPr>
          <w:hyperlink w:anchor="_Toc78405735" w:history="1">
            <w:r w:rsidRPr="00F619A8">
              <w:rPr>
                <w:rStyle w:val="Hyperlink"/>
                <w:rFonts w:eastAsiaTheme="majorEastAsia"/>
                <w:noProof/>
              </w:rPr>
              <w:t>Research Questions</w:t>
            </w:r>
            <w:r>
              <w:rPr>
                <w:noProof/>
                <w:webHidden/>
              </w:rPr>
              <w:tab/>
            </w:r>
            <w:r>
              <w:rPr>
                <w:noProof/>
                <w:webHidden/>
              </w:rPr>
              <w:fldChar w:fldCharType="begin"/>
            </w:r>
            <w:r>
              <w:rPr>
                <w:noProof/>
                <w:webHidden/>
              </w:rPr>
              <w:instrText xml:space="preserve"> PAGEREF _Toc78405735 \h </w:instrText>
            </w:r>
            <w:r>
              <w:rPr>
                <w:noProof/>
                <w:webHidden/>
              </w:rPr>
            </w:r>
            <w:r>
              <w:rPr>
                <w:noProof/>
                <w:webHidden/>
              </w:rPr>
              <w:fldChar w:fldCharType="separate"/>
            </w:r>
            <w:r>
              <w:rPr>
                <w:noProof/>
                <w:webHidden/>
              </w:rPr>
              <w:t>3</w:t>
            </w:r>
            <w:r>
              <w:rPr>
                <w:noProof/>
                <w:webHidden/>
              </w:rPr>
              <w:fldChar w:fldCharType="end"/>
            </w:r>
          </w:hyperlink>
        </w:p>
        <w:p w14:paraId="5AB97B49" w14:textId="560E4499" w:rsidR="00E57AD0" w:rsidRDefault="00E57AD0" w:rsidP="00E57AD0">
          <w:pPr>
            <w:pStyle w:val="TOC2"/>
            <w:rPr>
              <w:rFonts w:asciiTheme="minorHAnsi" w:eastAsiaTheme="minorEastAsia" w:hAnsiTheme="minorHAnsi" w:cstheme="minorBidi"/>
              <w:noProof/>
              <w:sz w:val="22"/>
              <w:szCs w:val="22"/>
            </w:rPr>
          </w:pPr>
          <w:hyperlink w:anchor="_Toc78405736" w:history="1">
            <w:r w:rsidRPr="00F619A8">
              <w:rPr>
                <w:rStyle w:val="Hyperlink"/>
                <w:rFonts w:eastAsiaTheme="majorEastAsia"/>
                <w:noProof/>
              </w:rPr>
              <w:t>What is Network Security Monitoring?</w:t>
            </w:r>
            <w:r>
              <w:rPr>
                <w:noProof/>
                <w:webHidden/>
              </w:rPr>
              <w:tab/>
            </w:r>
            <w:r>
              <w:rPr>
                <w:noProof/>
                <w:webHidden/>
              </w:rPr>
              <w:fldChar w:fldCharType="begin"/>
            </w:r>
            <w:r>
              <w:rPr>
                <w:noProof/>
                <w:webHidden/>
              </w:rPr>
              <w:instrText xml:space="preserve"> PAGEREF _Toc78405736 \h </w:instrText>
            </w:r>
            <w:r>
              <w:rPr>
                <w:noProof/>
                <w:webHidden/>
              </w:rPr>
            </w:r>
            <w:r>
              <w:rPr>
                <w:noProof/>
                <w:webHidden/>
              </w:rPr>
              <w:fldChar w:fldCharType="separate"/>
            </w:r>
            <w:r>
              <w:rPr>
                <w:noProof/>
                <w:webHidden/>
              </w:rPr>
              <w:t>3</w:t>
            </w:r>
            <w:r>
              <w:rPr>
                <w:noProof/>
                <w:webHidden/>
              </w:rPr>
              <w:fldChar w:fldCharType="end"/>
            </w:r>
          </w:hyperlink>
        </w:p>
        <w:p w14:paraId="18BB8BF2" w14:textId="7357E34C"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37" w:history="1">
            <w:r w:rsidRPr="00F619A8">
              <w:rPr>
                <w:rStyle w:val="Hyperlink"/>
                <w:rFonts w:eastAsiaTheme="majorEastAsia"/>
                <w:noProof/>
              </w:rPr>
              <w:t>What is a Signature?</w:t>
            </w:r>
            <w:r>
              <w:rPr>
                <w:noProof/>
                <w:webHidden/>
              </w:rPr>
              <w:tab/>
            </w:r>
            <w:r>
              <w:rPr>
                <w:noProof/>
                <w:webHidden/>
              </w:rPr>
              <w:fldChar w:fldCharType="begin"/>
            </w:r>
            <w:r>
              <w:rPr>
                <w:noProof/>
                <w:webHidden/>
              </w:rPr>
              <w:instrText xml:space="preserve"> PAGEREF _Toc78405737 \h </w:instrText>
            </w:r>
            <w:r>
              <w:rPr>
                <w:noProof/>
                <w:webHidden/>
              </w:rPr>
            </w:r>
            <w:r>
              <w:rPr>
                <w:noProof/>
                <w:webHidden/>
              </w:rPr>
              <w:fldChar w:fldCharType="separate"/>
            </w:r>
            <w:r>
              <w:rPr>
                <w:noProof/>
                <w:webHidden/>
              </w:rPr>
              <w:t>4</w:t>
            </w:r>
            <w:r>
              <w:rPr>
                <w:noProof/>
                <w:webHidden/>
              </w:rPr>
              <w:fldChar w:fldCharType="end"/>
            </w:r>
          </w:hyperlink>
        </w:p>
        <w:p w14:paraId="6DF47005" w14:textId="3972E903" w:rsidR="00E57AD0" w:rsidRDefault="00E57AD0" w:rsidP="00E57AD0">
          <w:pPr>
            <w:pStyle w:val="TOC2"/>
            <w:rPr>
              <w:rFonts w:asciiTheme="minorHAnsi" w:eastAsiaTheme="minorEastAsia" w:hAnsiTheme="minorHAnsi" w:cstheme="minorBidi"/>
              <w:noProof/>
              <w:sz w:val="22"/>
              <w:szCs w:val="22"/>
            </w:rPr>
          </w:pPr>
          <w:hyperlink w:anchor="_Toc78405738" w:history="1">
            <w:r w:rsidRPr="00F619A8">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_Toc78405738 \h </w:instrText>
            </w:r>
            <w:r>
              <w:rPr>
                <w:noProof/>
                <w:webHidden/>
              </w:rPr>
            </w:r>
            <w:r>
              <w:rPr>
                <w:noProof/>
                <w:webHidden/>
              </w:rPr>
              <w:fldChar w:fldCharType="separate"/>
            </w:r>
            <w:r>
              <w:rPr>
                <w:noProof/>
                <w:webHidden/>
              </w:rPr>
              <w:t>5</w:t>
            </w:r>
            <w:r>
              <w:rPr>
                <w:noProof/>
                <w:webHidden/>
              </w:rPr>
              <w:fldChar w:fldCharType="end"/>
            </w:r>
          </w:hyperlink>
        </w:p>
        <w:p w14:paraId="557A56FE" w14:textId="77F1B7E7" w:rsidR="00E57AD0" w:rsidRDefault="00E57AD0" w:rsidP="00E57AD0">
          <w:pPr>
            <w:pStyle w:val="TOC2"/>
            <w:rPr>
              <w:rFonts w:asciiTheme="minorHAnsi" w:eastAsiaTheme="minorEastAsia" w:hAnsiTheme="minorHAnsi" w:cstheme="minorBidi"/>
              <w:noProof/>
              <w:sz w:val="22"/>
              <w:szCs w:val="22"/>
            </w:rPr>
          </w:pPr>
          <w:hyperlink w:anchor="_Toc78405739" w:history="1">
            <w:r w:rsidRPr="00F619A8">
              <w:rPr>
                <w:rStyle w:val="Hyperlink"/>
                <w:rFonts w:eastAsiaTheme="majorEastAsia"/>
                <w:noProof/>
              </w:rPr>
              <w:t>Signature-Based Network Security Monitoring Limitations</w:t>
            </w:r>
            <w:r>
              <w:rPr>
                <w:noProof/>
                <w:webHidden/>
              </w:rPr>
              <w:tab/>
            </w:r>
            <w:r>
              <w:rPr>
                <w:noProof/>
                <w:webHidden/>
              </w:rPr>
              <w:fldChar w:fldCharType="begin"/>
            </w:r>
            <w:r>
              <w:rPr>
                <w:noProof/>
                <w:webHidden/>
              </w:rPr>
              <w:instrText xml:space="preserve"> PAGEREF _Toc78405739 \h </w:instrText>
            </w:r>
            <w:r>
              <w:rPr>
                <w:noProof/>
                <w:webHidden/>
              </w:rPr>
            </w:r>
            <w:r>
              <w:rPr>
                <w:noProof/>
                <w:webHidden/>
              </w:rPr>
              <w:fldChar w:fldCharType="separate"/>
            </w:r>
            <w:r>
              <w:rPr>
                <w:noProof/>
                <w:webHidden/>
              </w:rPr>
              <w:t>5</w:t>
            </w:r>
            <w:r>
              <w:rPr>
                <w:noProof/>
                <w:webHidden/>
              </w:rPr>
              <w:fldChar w:fldCharType="end"/>
            </w:r>
          </w:hyperlink>
        </w:p>
        <w:p w14:paraId="51682CC2" w14:textId="52CB80CB"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40" w:history="1">
            <w:r w:rsidRPr="00F619A8">
              <w:rPr>
                <w:rStyle w:val="Hyperlink"/>
                <w:rFonts w:eastAsiaTheme="majorEastAsia"/>
                <w:noProof/>
              </w:rPr>
              <w:t>Encrypted Network Traffic</w:t>
            </w:r>
            <w:r>
              <w:rPr>
                <w:noProof/>
                <w:webHidden/>
              </w:rPr>
              <w:tab/>
            </w:r>
            <w:r>
              <w:rPr>
                <w:noProof/>
                <w:webHidden/>
              </w:rPr>
              <w:fldChar w:fldCharType="begin"/>
            </w:r>
            <w:r>
              <w:rPr>
                <w:noProof/>
                <w:webHidden/>
              </w:rPr>
              <w:instrText xml:space="preserve"> PAGEREF _Toc78405740 \h </w:instrText>
            </w:r>
            <w:r>
              <w:rPr>
                <w:noProof/>
                <w:webHidden/>
              </w:rPr>
            </w:r>
            <w:r>
              <w:rPr>
                <w:noProof/>
                <w:webHidden/>
              </w:rPr>
              <w:fldChar w:fldCharType="separate"/>
            </w:r>
            <w:r>
              <w:rPr>
                <w:noProof/>
                <w:webHidden/>
              </w:rPr>
              <w:t>6</w:t>
            </w:r>
            <w:r>
              <w:rPr>
                <w:noProof/>
                <w:webHidden/>
              </w:rPr>
              <w:fldChar w:fldCharType="end"/>
            </w:r>
          </w:hyperlink>
        </w:p>
        <w:p w14:paraId="2489EA31" w14:textId="6C610919" w:rsidR="00E57AD0" w:rsidRDefault="00E57AD0" w:rsidP="00E57AD0">
          <w:pPr>
            <w:pStyle w:val="TOC2"/>
            <w:rPr>
              <w:rFonts w:asciiTheme="minorHAnsi" w:eastAsiaTheme="minorEastAsia" w:hAnsiTheme="minorHAnsi" w:cstheme="minorBidi"/>
              <w:noProof/>
              <w:sz w:val="22"/>
              <w:szCs w:val="22"/>
            </w:rPr>
          </w:pPr>
          <w:hyperlink w:anchor="_Toc78405741" w:history="1">
            <w:r w:rsidRPr="00F619A8">
              <w:rPr>
                <w:rStyle w:val="Hyperlink"/>
                <w:rFonts w:eastAsiaTheme="majorEastAsia"/>
                <w:noProof/>
              </w:rPr>
              <w:t>Value of Rulesets in Network Security Monitoring Solutions</w:t>
            </w:r>
            <w:r>
              <w:rPr>
                <w:noProof/>
                <w:webHidden/>
              </w:rPr>
              <w:tab/>
            </w:r>
            <w:r>
              <w:rPr>
                <w:noProof/>
                <w:webHidden/>
              </w:rPr>
              <w:fldChar w:fldCharType="begin"/>
            </w:r>
            <w:r>
              <w:rPr>
                <w:noProof/>
                <w:webHidden/>
              </w:rPr>
              <w:instrText xml:space="preserve"> PAGEREF _Toc78405741 \h </w:instrText>
            </w:r>
            <w:r>
              <w:rPr>
                <w:noProof/>
                <w:webHidden/>
              </w:rPr>
            </w:r>
            <w:r>
              <w:rPr>
                <w:noProof/>
                <w:webHidden/>
              </w:rPr>
              <w:fldChar w:fldCharType="separate"/>
            </w:r>
            <w:r>
              <w:rPr>
                <w:noProof/>
                <w:webHidden/>
              </w:rPr>
              <w:t>7</w:t>
            </w:r>
            <w:r>
              <w:rPr>
                <w:noProof/>
                <w:webHidden/>
              </w:rPr>
              <w:fldChar w:fldCharType="end"/>
            </w:r>
          </w:hyperlink>
        </w:p>
        <w:p w14:paraId="59EA19DD" w14:textId="052F1300" w:rsidR="00E57AD0" w:rsidRDefault="00E57AD0" w:rsidP="00E57AD0">
          <w:pPr>
            <w:pStyle w:val="TOC2"/>
            <w:rPr>
              <w:rFonts w:asciiTheme="minorHAnsi" w:eastAsiaTheme="minorEastAsia" w:hAnsiTheme="minorHAnsi" w:cstheme="minorBidi"/>
              <w:noProof/>
              <w:sz w:val="22"/>
              <w:szCs w:val="22"/>
            </w:rPr>
          </w:pPr>
          <w:hyperlink w:anchor="_Toc78405742" w:history="1">
            <w:r w:rsidRPr="00F619A8">
              <w:rPr>
                <w:rStyle w:val="Hyperlink"/>
                <w:rFonts w:eastAsiaTheme="majorEastAsia"/>
                <w:noProof/>
              </w:rPr>
              <w:t>Scripting and Automation Potential</w:t>
            </w:r>
            <w:r>
              <w:rPr>
                <w:noProof/>
                <w:webHidden/>
              </w:rPr>
              <w:tab/>
            </w:r>
            <w:r>
              <w:rPr>
                <w:noProof/>
                <w:webHidden/>
              </w:rPr>
              <w:fldChar w:fldCharType="begin"/>
            </w:r>
            <w:r>
              <w:rPr>
                <w:noProof/>
                <w:webHidden/>
              </w:rPr>
              <w:instrText xml:space="preserve"> PAGEREF _Toc78405742 \h </w:instrText>
            </w:r>
            <w:r>
              <w:rPr>
                <w:noProof/>
                <w:webHidden/>
              </w:rPr>
            </w:r>
            <w:r>
              <w:rPr>
                <w:noProof/>
                <w:webHidden/>
              </w:rPr>
              <w:fldChar w:fldCharType="separate"/>
            </w:r>
            <w:r>
              <w:rPr>
                <w:noProof/>
                <w:webHidden/>
              </w:rPr>
              <w:t>7</w:t>
            </w:r>
            <w:r>
              <w:rPr>
                <w:noProof/>
                <w:webHidden/>
              </w:rPr>
              <w:fldChar w:fldCharType="end"/>
            </w:r>
          </w:hyperlink>
        </w:p>
        <w:p w14:paraId="04EF18BE" w14:textId="6F9951D8" w:rsidR="00E57AD0" w:rsidRDefault="00E57AD0" w:rsidP="00E57AD0">
          <w:pPr>
            <w:pStyle w:val="TOC1"/>
            <w:rPr>
              <w:rFonts w:asciiTheme="minorHAnsi" w:eastAsiaTheme="minorEastAsia" w:hAnsiTheme="minorHAnsi" w:cstheme="minorBidi"/>
              <w:noProof/>
              <w:sz w:val="22"/>
              <w:szCs w:val="22"/>
            </w:rPr>
          </w:pPr>
          <w:hyperlink w:anchor="_Toc78405743" w:history="1">
            <w:r w:rsidRPr="00F619A8">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_Toc78405743 \h </w:instrText>
            </w:r>
            <w:r>
              <w:rPr>
                <w:noProof/>
                <w:webHidden/>
              </w:rPr>
            </w:r>
            <w:r>
              <w:rPr>
                <w:noProof/>
                <w:webHidden/>
              </w:rPr>
              <w:fldChar w:fldCharType="separate"/>
            </w:r>
            <w:r>
              <w:rPr>
                <w:noProof/>
                <w:webHidden/>
              </w:rPr>
              <w:t>8</w:t>
            </w:r>
            <w:r>
              <w:rPr>
                <w:noProof/>
                <w:webHidden/>
              </w:rPr>
              <w:fldChar w:fldCharType="end"/>
            </w:r>
          </w:hyperlink>
        </w:p>
        <w:p w14:paraId="6394E240" w14:textId="6D5626EA" w:rsidR="00E57AD0" w:rsidRDefault="00E57AD0" w:rsidP="00E57AD0">
          <w:pPr>
            <w:pStyle w:val="TOC2"/>
            <w:rPr>
              <w:rFonts w:asciiTheme="minorHAnsi" w:eastAsiaTheme="minorEastAsia" w:hAnsiTheme="minorHAnsi" w:cstheme="minorBidi"/>
              <w:noProof/>
              <w:sz w:val="22"/>
              <w:szCs w:val="22"/>
            </w:rPr>
          </w:pPr>
          <w:hyperlink w:anchor="_Toc78405744" w:history="1">
            <w:r w:rsidRPr="00F619A8">
              <w:rPr>
                <w:rStyle w:val="Hyperlink"/>
                <w:rFonts w:eastAsiaTheme="majorEastAsia"/>
                <w:noProof/>
              </w:rPr>
              <w:t>Network Security Monitoring Background and Definition</w:t>
            </w:r>
            <w:r>
              <w:rPr>
                <w:noProof/>
                <w:webHidden/>
              </w:rPr>
              <w:tab/>
            </w:r>
            <w:r>
              <w:rPr>
                <w:noProof/>
                <w:webHidden/>
              </w:rPr>
              <w:fldChar w:fldCharType="begin"/>
            </w:r>
            <w:r>
              <w:rPr>
                <w:noProof/>
                <w:webHidden/>
              </w:rPr>
              <w:instrText xml:space="preserve"> PAGEREF _Toc78405744 \h </w:instrText>
            </w:r>
            <w:r>
              <w:rPr>
                <w:noProof/>
                <w:webHidden/>
              </w:rPr>
            </w:r>
            <w:r>
              <w:rPr>
                <w:noProof/>
                <w:webHidden/>
              </w:rPr>
              <w:fldChar w:fldCharType="separate"/>
            </w:r>
            <w:r>
              <w:rPr>
                <w:noProof/>
                <w:webHidden/>
              </w:rPr>
              <w:t>8</w:t>
            </w:r>
            <w:r>
              <w:rPr>
                <w:noProof/>
                <w:webHidden/>
              </w:rPr>
              <w:fldChar w:fldCharType="end"/>
            </w:r>
          </w:hyperlink>
        </w:p>
        <w:p w14:paraId="61B8980D" w14:textId="486FC799"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45" w:history="1">
            <w:r w:rsidRPr="00F619A8">
              <w:rPr>
                <w:rStyle w:val="Hyperlink"/>
                <w:rFonts w:eastAsiaTheme="majorEastAsia"/>
                <w:noProof/>
              </w:rPr>
              <w:t>The History of Network Security Monitoring</w:t>
            </w:r>
            <w:r>
              <w:rPr>
                <w:noProof/>
                <w:webHidden/>
              </w:rPr>
              <w:tab/>
            </w:r>
            <w:r>
              <w:rPr>
                <w:noProof/>
                <w:webHidden/>
              </w:rPr>
              <w:fldChar w:fldCharType="begin"/>
            </w:r>
            <w:r>
              <w:rPr>
                <w:noProof/>
                <w:webHidden/>
              </w:rPr>
              <w:instrText xml:space="preserve"> PAGEREF _Toc78405745 \h </w:instrText>
            </w:r>
            <w:r>
              <w:rPr>
                <w:noProof/>
                <w:webHidden/>
              </w:rPr>
            </w:r>
            <w:r>
              <w:rPr>
                <w:noProof/>
                <w:webHidden/>
              </w:rPr>
              <w:fldChar w:fldCharType="separate"/>
            </w:r>
            <w:r>
              <w:rPr>
                <w:noProof/>
                <w:webHidden/>
              </w:rPr>
              <w:t>9</w:t>
            </w:r>
            <w:r>
              <w:rPr>
                <w:noProof/>
                <w:webHidden/>
              </w:rPr>
              <w:fldChar w:fldCharType="end"/>
            </w:r>
          </w:hyperlink>
        </w:p>
        <w:p w14:paraId="01AE0CA8" w14:textId="08AE24C4"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46" w:history="1">
            <w:r w:rsidRPr="00F619A8">
              <w:rPr>
                <w:rStyle w:val="Hyperlink"/>
                <w:rFonts w:eastAsiaTheme="majorEastAsia"/>
                <w:noProof/>
              </w:rPr>
              <w:t>Purpose and Value of Network Security Monitoring</w:t>
            </w:r>
            <w:r>
              <w:rPr>
                <w:noProof/>
                <w:webHidden/>
              </w:rPr>
              <w:tab/>
            </w:r>
            <w:r>
              <w:rPr>
                <w:noProof/>
                <w:webHidden/>
              </w:rPr>
              <w:fldChar w:fldCharType="begin"/>
            </w:r>
            <w:r>
              <w:rPr>
                <w:noProof/>
                <w:webHidden/>
              </w:rPr>
              <w:instrText xml:space="preserve"> PAGEREF _Toc78405746 \h </w:instrText>
            </w:r>
            <w:r>
              <w:rPr>
                <w:noProof/>
                <w:webHidden/>
              </w:rPr>
            </w:r>
            <w:r>
              <w:rPr>
                <w:noProof/>
                <w:webHidden/>
              </w:rPr>
              <w:fldChar w:fldCharType="separate"/>
            </w:r>
            <w:r>
              <w:rPr>
                <w:noProof/>
                <w:webHidden/>
              </w:rPr>
              <w:t>9</w:t>
            </w:r>
            <w:r>
              <w:rPr>
                <w:noProof/>
                <w:webHidden/>
              </w:rPr>
              <w:fldChar w:fldCharType="end"/>
            </w:r>
          </w:hyperlink>
        </w:p>
        <w:p w14:paraId="0D284C05" w14:textId="11988710" w:rsidR="00E57AD0" w:rsidRDefault="00E57AD0" w:rsidP="00E57AD0">
          <w:pPr>
            <w:pStyle w:val="TOC2"/>
            <w:rPr>
              <w:rFonts w:asciiTheme="minorHAnsi" w:eastAsiaTheme="minorEastAsia" w:hAnsiTheme="minorHAnsi" w:cstheme="minorBidi"/>
              <w:noProof/>
              <w:sz w:val="22"/>
              <w:szCs w:val="22"/>
            </w:rPr>
          </w:pPr>
          <w:hyperlink w:anchor="_Toc78405747" w:history="1">
            <w:r w:rsidRPr="00F619A8">
              <w:rPr>
                <w:rStyle w:val="Hyperlink"/>
                <w:rFonts w:eastAsiaTheme="majorEastAsia"/>
                <w:noProof/>
              </w:rPr>
              <w:t>Intrusion Detection and Intrusion Prevention Solutions</w:t>
            </w:r>
            <w:r>
              <w:rPr>
                <w:noProof/>
                <w:webHidden/>
              </w:rPr>
              <w:tab/>
            </w:r>
            <w:r>
              <w:rPr>
                <w:noProof/>
                <w:webHidden/>
              </w:rPr>
              <w:fldChar w:fldCharType="begin"/>
            </w:r>
            <w:r>
              <w:rPr>
                <w:noProof/>
                <w:webHidden/>
              </w:rPr>
              <w:instrText xml:space="preserve"> PAGEREF _Toc78405747 \h </w:instrText>
            </w:r>
            <w:r>
              <w:rPr>
                <w:noProof/>
                <w:webHidden/>
              </w:rPr>
            </w:r>
            <w:r>
              <w:rPr>
                <w:noProof/>
                <w:webHidden/>
              </w:rPr>
              <w:fldChar w:fldCharType="separate"/>
            </w:r>
            <w:r>
              <w:rPr>
                <w:noProof/>
                <w:webHidden/>
              </w:rPr>
              <w:t>10</w:t>
            </w:r>
            <w:r>
              <w:rPr>
                <w:noProof/>
                <w:webHidden/>
              </w:rPr>
              <w:fldChar w:fldCharType="end"/>
            </w:r>
          </w:hyperlink>
        </w:p>
        <w:p w14:paraId="5DF91E21" w14:textId="5777ADA0"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48" w:history="1">
            <w:r w:rsidRPr="00F619A8">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_Toc78405748 \h </w:instrText>
            </w:r>
            <w:r>
              <w:rPr>
                <w:noProof/>
                <w:webHidden/>
              </w:rPr>
            </w:r>
            <w:r>
              <w:rPr>
                <w:noProof/>
                <w:webHidden/>
              </w:rPr>
              <w:fldChar w:fldCharType="separate"/>
            </w:r>
            <w:r>
              <w:rPr>
                <w:noProof/>
                <w:webHidden/>
              </w:rPr>
              <w:t>10</w:t>
            </w:r>
            <w:r>
              <w:rPr>
                <w:noProof/>
                <w:webHidden/>
              </w:rPr>
              <w:fldChar w:fldCharType="end"/>
            </w:r>
          </w:hyperlink>
        </w:p>
        <w:p w14:paraId="3905BF4E" w14:textId="03B2FAC8"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49" w:history="1">
            <w:r w:rsidRPr="00F619A8">
              <w:rPr>
                <w:rStyle w:val="Hyperlink"/>
                <w:rFonts w:eastAsiaTheme="majorEastAsia"/>
                <w:noProof/>
              </w:rPr>
              <w:t>Intrusion Prevention Systems</w:t>
            </w:r>
            <w:r>
              <w:rPr>
                <w:noProof/>
                <w:webHidden/>
              </w:rPr>
              <w:tab/>
            </w:r>
            <w:r>
              <w:rPr>
                <w:noProof/>
                <w:webHidden/>
              </w:rPr>
              <w:fldChar w:fldCharType="begin"/>
            </w:r>
            <w:r>
              <w:rPr>
                <w:noProof/>
                <w:webHidden/>
              </w:rPr>
              <w:instrText xml:space="preserve"> PAGEREF _Toc78405749 \h </w:instrText>
            </w:r>
            <w:r>
              <w:rPr>
                <w:noProof/>
                <w:webHidden/>
              </w:rPr>
            </w:r>
            <w:r>
              <w:rPr>
                <w:noProof/>
                <w:webHidden/>
              </w:rPr>
              <w:fldChar w:fldCharType="separate"/>
            </w:r>
            <w:r>
              <w:rPr>
                <w:noProof/>
                <w:webHidden/>
              </w:rPr>
              <w:t>11</w:t>
            </w:r>
            <w:r>
              <w:rPr>
                <w:noProof/>
                <w:webHidden/>
              </w:rPr>
              <w:fldChar w:fldCharType="end"/>
            </w:r>
          </w:hyperlink>
        </w:p>
        <w:p w14:paraId="2C88F066" w14:textId="28FBC21B" w:rsidR="00E57AD0" w:rsidRDefault="00E57AD0" w:rsidP="00E57AD0">
          <w:pPr>
            <w:pStyle w:val="TOC2"/>
            <w:rPr>
              <w:rFonts w:asciiTheme="minorHAnsi" w:eastAsiaTheme="minorEastAsia" w:hAnsiTheme="minorHAnsi" w:cstheme="minorBidi"/>
              <w:noProof/>
              <w:sz w:val="22"/>
              <w:szCs w:val="22"/>
            </w:rPr>
          </w:pPr>
          <w:hyperlink w:anchor="_Toc78405750" w:history="1">
            <w:r w:rsidRPr="00F619A8">
              <w:rPr>
                <w:rStyle w:val="Hyperlink"/>
                <w:rFonts w:eastAsiaTheme="majorEastAsia"/>
                <w:noProof/>
              </w:rPr>
              <w:t>Network-Based vs. Host-Based Solutions</w:t>
            </w:r>
            <w:r>
              <w:rPr>
                <w:noProof/>
                <w:webHidden/>
              </w:rPr>
              <w:tab/>
            </w:r>
            <w:r>
              <w:rPr>
                <w:noProof/>
                <w:webHidden/>
              </w:rPr>
              <w:fldChar w:fldCharType="begin"/>
            </w:r>
            <w:r>
              <w:rPr>
                <w:noProof/>
                <w:webHidden/>
              </w:rPr>
              <w:instrText xml:space="preserve"> PAGEREF _Toc78405750 \h </w:instrText>
            </w:r>
            <w:r>
              <w:rPr>
                <w:noProof/>
                <w:webHidden/>
              </w:rPr>
            </w:r>
            <w:r>
              <w:rPr>
                <w:noProof/>
                <w:webHidden/>
              </w:rPr>
              <w:fldChar w:fldCharType="separate"/>
            </w:r>
            <w:r>
              <w:rPr>
                <w:noProof/>
                <w:webHidden/>
              </w:rPr>
              <w:t>11</w:t>
            </w:r>
            <w:r>
              <w:rPr>
                <w:noProof/>
                <w:webHidden/>
              </w:rPr>
              <w:fldChar w:fldCharType="end"/>
            </w:r>
          </w:hyperlink>
        </w:p>
        <w:p w14:paraId="1C7B4376" w14:textId="183CEF0E" w:rsidR="00E57AD0" w:rsidRDefault="00E57AD0" w:rsidP="00E57AD0">
          <w:pPr>
            <w:pStyle w:val="TOC2"/>
            <w:rPr>
              <w:rFonts w:asciiTheme="minorHAnsi" w:eastAsiaTheme="minorEastAsia" w:hAnsiTheme="minorHAnsi" w:cstheme="minorBidi"/>
              <w:noProof/>
              <w:sz w:val="22"/>
              <w:szCs w:val="22"/>
            </w:rPr>
          </w:pPr>
          <w:hyperlink w:anchor="_Toc78405751" w:history="1">
            <w:r w:rsidRPr="00F619A8">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_Toc78405751 \h </w:instrText>
            </w:r>
            <w:r>
              <w:rPr>
                <w:noProof/>
                <w:webHidden/>
              </w:rPr>
            </w:r>
            <w:r>
              <w:rPr>
                <w:noProof/>
                <w:webHidden/>
              </w:rPr>
              <w:fldChar w:fldCharType="separate"/>
            </w:r>
            <w:r>
              <w:rPr>
                <w:noProof/>
                <w:webHidden/>
              </w:rPr>
              <w:t>12</w:t>
            </w:r>
            <w:r>
              <w:rPr>
                <w:noProof/>
                <w:webHidden/>
              </w:rPr>
              <w:fldChar w:fldCharType="end"/>
            </w:r>
          </w:hyperlink>
        </w:p>
        <w:p w14:paraId="3FD7C781" w14:textId="28369F0C"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52" w:history="1">
            <w:r w:rsidRPr="00F619A8">
              <w:rPr>
                <w:rStyle w:val="Hyperlink"/>
                <w:rFonts w:eastAsiaTheme="majorEastAsia"/>
                <w:noProof/>
              </w:rPr>
              <w:t>Signature-Based Intrusion Detection Systems</w:t>
            </w:r>
            <w:r>
              <w:rPr>
                <w:noProof/>
                <w:webHidden/>
              </w:rPr>
              <w:tab/>
            </w:r>
            <w:r>
              <w:rPr>
                <w:noProof/>
                <w:webHidden/>
              </w:rPr>
              <w:fldChar w:fldCharType="begin"/>
            </w:r>
            <w:r>
              <w:rPr>
                <w:noProof/>
                <w:webHidden/>
              </w:rPr>
              <w:instrText xml:space="preserve"> PAGEREF _Toc78405752 \h </w:instrText>
            </w:r>
            <w:r>
              <w:rPr>
                <w:noProof/>
                <w:webHidden/>
              </w:rPr>
            </w:r>
            <w:r>
              <w:rPr>
                <w:noProof/>
                <w:webHidden/>
              </w:rPr>
              <w:fldChar w:fldCharType="separate"/>
            </w:r>
            <w:r>
              <w:rPr>
                <w:noProof/>
                <w:webHidden/>
              </w:rPr>
              <w:t>12</w:t>
            </w:r>
            <w:r>
              <w:rPr>
                <w:noProof/>
                <w:webHidden/>
              </w:rPr>
              <w:fldChar w:fldCharType="end"/>
            </w:r>
          </w:hyperlink>
        </w:p>
        <w:p w14:paraId="540D7E32" w14:textId="12DA58DD"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53" w:history="1">
            <w:r w:rsidRPr="00F619A8">
              <w:rPr>
                <w:rStyle w:val="Hyperlink"/>
                <w:rFonts w:eastAsiaTheme="majorEastAsia"/>
                <w:noProof/>
              </w:rPr>
              <w:t>Anomaly-based Intrusion Detection Systems</w:t>
            </w:r>
            <w:r>
              <w:rPr>
                <w:noProof/>
                <w:webHidden/>
              </w:rPr>
              <w:tab/>
            </w:r>
            <w:r>
              <w:rPr>
                <w:noProof/>
                <w:webHidden/>
              </w:rPr>
              <w:fldChar w:fldCharType="begin"/>
            </w:r>
            <w:r>
              <w:rPr>
                <w:noProof/>
                <w:webHidden/>
              </w:rPr>
              <w:instrText xml:space="preserve"> PAGEREF _Toc78405753 \h </w:instrText>
            </w:r>
            <w:r>
              <w:rPr>
                <w:noProof/>
                <w:webHidden/>
              </w:rPr>
            </w:r>
            <w:r>
              <w:rPr>
                <w:noProof/>
                <w:webHidden/>
              </w:rPr>
              <w:fldChar w:fldCharType="separate"/>
            </w:r>
            <w:r>
              <w:rPr>
                <w:noProof/>
                <w:webHidden/>
              </w:rPr>
              <w:t>12</w:t>
            </w:r>
            <w:r>
              <w:rPr>
                <w:noProof/>
                <w:webHidden/>
              </w:rPr>
              <w:fldChar w:fldCharType="end"/>
            </w:r>
          </w:hyperlink>
        </w:p>
        <w:p w14:paraId="24AF384E" w14:textId="6C49C8AD" w:rsidR="00E57AD0" w:rsidRDefault="00E57AD0" w:rsidP="00E57AD0">
          <w:pPr>
            <w:pStyle w:val="TOC2"/>
            <w:rPr>
              <w:rFonts w:asciiTheme="minorHAnsi" w:eastAsiaTheme="minorEastAsia" w:hAnsiTheme="minorHAnsi" w:cstheme="minorBidi"/>
              <w:noProof/>
              <w:sz w:val="22"/>
              <w:szCs w:val="22"/>
            </w:rPr>
          </w:pPr>
          <w:hyperlink w:anchor="_Toc78405754" w:history="1">
            <w:r w:rsidRPr="00F619A8">
              <w:rPr>
                <w:rStyle w:val="Hyperlink"/>
                <w:rFonts w:eastAsiaTheme="majorEastAsia"/>
                <w:noProof/>
              </w:rPr>
              <w:t>Suricata</w:t>
            </w:r>
            <w:r>
              <w:rPr>
                <w:noProof/>
                <w:webHidden/>
              </w:rPr>
              <w:tab/>
            </w:r>
            <w:r>
              <w:rPr>
                <w:noProof/>
                <w:webHidden/>
              </w:rPr>
              <w:fldChar w:fldCharType="begin"/>
            </w:r>
            <w:r>
              <w:rPr>
                <w:noProof/>
                <w:webHidden/>
              </w:rPr>
              <w:instrText xml:space="preserve"> PAGEREF _Toc78405754 \h </w:instrText>
            </w:r>
            <w:r>
              <w:rPr>
                <w:noProof/>
                <w:webHidden/>
              </w:rPr>
            </w:r>
            <w:r>
              <w:rPr>
                <w:noProof/>
                <w:webHidden/>
              </w:rPr>
              <w:fldChar w:fldCharType="separate"/>
            </w:r>
            <w:r>
              <w:rPr>
                <w:noProof/>
                <w:webHidden/>
              </w:rPr>
              <w:t>13</w:t>
            </w:r>
            <w:r>
              <w:rPr>
                <w:noProof/>
                <w:webHidden/>
              </w:rPr>
              <w:fldChar w:fldCharType="end"/>
            </w:r>
          </w:hyperlink>
        </w:p>
        <w:p w14:paraId="710FD0A4" w14:textId="6476E146"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55" w:history="1">
            <w:r w:rsidRPr="00F619A8">
              <w:rPr>
                <w:rStyle w:val="Hyperlink"/>
                <w:rFonts w:eastAsiaTheme="majorEastAsia"/>
                <w:noProof/>
              </w:rPr>
              <w:t>Suricata Rules</w:t>
            </w:r>
            <w:r>
              <w:rPr>
                <w:noProof/>
                <w:webHidden/>
              </w:rPr>
              <w:tab/>
            </w:r>
            <w:r>
              <w:rPr>
                <w:noProof/>
                <w:webHidden/>
              </w:rPr>
              <w:fldChar w:fldCharType="begin"/>
            </w:r>
            <w:r>
              <w:rPr>
                <w:noProof/>
                <w:webHidden/>
              </w:rPr>
              <w:instrText xml:space="preserve"> PAGEREF _Toc78405755 \h </w:instrText>
            </w:r>
            <w:r>
              <w:rPr>
                <w:noProof/>
                <w:webHidden/>
              </w:rPr>
            </w:r>
            <w:r>
              <w:rPr>
                <w:noProof/>
                <w:webHidden/>
              </w:rPr>
              <w:fldChar w:fldCharType="separate"/>
            </w:r>
            <w:r>
              <w:rPr>
                <w:noProof/>
                <w:webHidden/>
              </w:rPr>
              <w:t>13</w:t>
            </w:r>
            <w:r>
              <w:rPr>
                <w:noProof/>
                <w:webHidden/>
              </w:rPr>
              <w:fldChar w:fldCharType="end"/>
            </w:r>
          </w:hyperlink>
        </w:p>
        <w:p w14:paraId="06C40849" w14:textId="29C5BAF9" w:rsidR="00E57AD0" w:rsidRDefault="00E57AD0" w:rsidP="00E57AD0">
          <w:pPr>
            <w:pStyle w:val="TOC2"/>
            <w:rPr>
              <w:rFonts w:asciiTheme="minorHAnsi" w:eastAsiaTheme="minorEastAsia" w:hAnsiTheme="minorHAnsi" w:cstheme="minorBidi"/>
              <w:noProof/>
              <w:sz w:val="22"/>
              <w:szCs w:val="22"/>
            </w:rPr>
          </w:pPr>
          <w:hyperlink w:anchor="_Toc78405756" w:history="1">
            <w:r w:rsidRPr="00F619A8">
              <w:rPr>
                <w:rStyle w:val="Hyperlink"/>
                <w:rFonts w:eastAsiaTheme="majorEastAsia"/>
                <w:noProof/>
              </w:rPr>
              <w:t>Signatures and Signature-Based Security Solutions</w:t>
            </w:r>
            <w:r>
              <w:rPr>
                <w:noProof/>
                <w:webHidden/>
              </w:rPr>
              <w:tab/>
            </w:r>
            <w:r>
              <w:rPr>
                <w:noProof/>
                <w:webHidden/>
              </w:rPr>
              <w:fldChar w:fldCharType="begin"/>
            </w:r>
            <w:r>
              <w:rPr>
                <w:noProof/>
                <w:webHidden/>
              </w:rPr>
              <w:instrText xml:space="preserve"> PAGEREF _Toc78405756 \h </w:instrText>
            </w:r>
            <w:r>
              <w:rPr>
                <w:noProof/>
                <w:webHidden/>
              </w:rPr>
            </w:r>
            <w:r>
              <w:rPr>
                <w:noProof/>
                <w:webHidden/>
              </w:rPr>
              <w:fldChar w:fldCharType="separate"/>
            </w:r>
            <w:r>
              <w:rPr>
                <w:noProof/>
                <w:webHidden/>
              </w:rPr>
              <w:t>14</w:t>
            </w:r>
            <w:r>
              <w:rPr>
                <w:noProof/>
                <w:webHidden/>
              </w:rPr>
              <w:fldChar w:fldCharType="end"/>
            </w:r>
          </w:hyperlink>
        </w:p>
        <w:p w14:paraId="297E90CB" w14:textId="21AD5BBC" w:rsidR="00E57AD0" w:rsidRDefault="00E57AD0" w:rsidP="00E57AD0">
          <w:pPr>
            <w:pStyle w:val="TOC2"/>
            <w:rPr>
              <w:rFonts w:asciiTheme="minorHAnsi" w:eastAsiaTheme="minorEastAsia" w:hAnsiTheme="minorHAnsi" w:cstheme="minorBidi"/>
              <w:noProof/>
              <w:sz w:val="22"/>
              <w:szCs w:val="22"/>
            </w:rPr>
          </w:pPr>
          <w:hyperlink w:anchor="_Toc78405757" w:history="1">
            <w:r w:rsidRPr="00F619A8">
              <w:rPr>
                <w:rStyle w:val="Hyperlink"/>
                <w:rFonts w:eastAsiaTheme="majorEastAsia"/>
                <w:noProof/>
              </w:rPr>
              <w:t>Network Traffic</w:t>
            </w:r>
            <w:r>
              <w:rPr>
                <w:noProof/>
                <w:webHidden/>
              </w:rPr>
              <w:tab/>
            </w:r>
            <w:r>
              <w:rPr>
                <w:noProof/>
                <w:webHidden/>
              </w:rPr>
              <w:fldChar w:fldCharType="begin"/>
            </w:r>
            <w:r>
              <w:rPr>
                <w:noProof/>
                <w:webHidden/>
              </w:rPr>
              <w:instrText xml:space="preserve"> PAGEREF _Toc78405757 \h </w:instrText>
            </w:r>
            <w:r>
              <w:rPr>
                <w:noProof/>
                <w:webHidden/>
              </w:rPr>
            </w:r>
            <w:r>
              <w:rPr>
                <w:noProof/>
                <w:webHidden/>
              </w:rPr>
              <w:fldChar w:fldCharType="separate"/>
            </w:r>
            <w:r>
              <w:rPr>
                <w:noProof/>
                <w:webHidden/>
              </w:rPr>
              <w:t>14</w:t>
            </w:r>
            <w:r>
              <w:rPr>
                <w:noProof/>
                <w:webHidden/>
              </w:rPr>
              <w:fldChar w:fldCharType="end"/>
            </w:r>
          </w:hyperlink>
        </w:p>
        <w:p w14:paraId="77857F07" w14:textId="31B39B52"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58" w:history="1">
            <w:r w:rsidRPr="00F619A8">
              <w:rPr>
                <w:rStyle w:val="Hyperlink"/>
                <w:rFonts w:eastAsiaTheme="majorEastAsia"/>
                <w:noProof/>
              </w:rPr>
              <w:t>Data Encapsulation</w:t>
            </w:r>
            <w:r>
              <w:rPr>
                <w:noProof/>
                <w:webHidden/>
              </w:rPr>
              <w:tab/>
            </w:r>
            <w:r>
              <w:rPr>
                <w:noProof/>
                <w:webHidden/>
              </w:rPr>
              <w:fldChar w:fldCharType="begin"/>
            </w:r>
            <w:r>
              <w:rPr>
                <w:noProof/>
                <w:webHidden/>
              </w:rPr>
              <w:instrText xml:space="preserve"> PAGEREF _Toc78405758 \h </w:instrText>
            </w:r>
            <w:r>
              <w:rPr>
                <w:noProof/>
                <w:webHidden/>
              </w:rPr>
            </w:r>
            <w:r>
              <w:rPr>
                <w:noProof/>
                <w:webHidden/>
              </w:rPr>
              <w:fldChar w:fldCharType="separate"/>
            </w:r>
            <w:r>
              <w:rPr>
                <w:noProof/>
                <w:webHidden/>
              </w:rPr>
              <w:t>17</w:t>
            </w:r>
            <w:r>
              <w:rPr>
                <w:noProof/>
                <w:webHidden/>
              </w:rPr>
              <w:fldChar w:fldCharType="end"/>
            </w:r>
          </w:hyperlink>
        </w:p>
        <w:p w14:paraId="57673417" w14:textId="14F2F8F8"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59" w:history="1">
            <w:r w:rsidRPr="00F619A8">
              <w:rPr>
                <w:rStyle w:val="Hyperlink"/>
                <w:rFonts w:eastAsiaTheme="majorEastAsia"/>
                <w:noProof/>
              </w:rPr>
              <w:t>Developing Signatures for Encrypted Traffic</w:t>
            </w:r>
            <w:r>
              <w:rPr>
                <w:noProof/>
                <w:webHidden/>
              </w:rPr>
              <w:tab/>
            </w:r>
            <w:r>
              <w:rPr>
                <w:noProof/>
                <w:webHidden/>
              </w:rPr>
              <w:fldChar w:fldCharType="begin"/>
            </w:r>
            <w:r>
              <w:rPr>
                <w:noProof/>
                <w:webHidden/>
              </w:rPr>
              <w:instrText xml:space="preserve"> PAGEREF _Toc78405759 \h </w:instrText>
            </w:r>
            <w:r>
              <w:rPr>
                <w:noProof/>
                <w:webHidden/>
              </w:rPr>
            </w:r>
            <w:r>
              <w:rPr>
                <w:noProof/>
                <w:webHidden/>
              </w:rPr>
              <w:fldChar w:fldCharType="separate"/>
            </w:r>
            <w:r>
              <w:rPr>
                <w:noProof/>
                <w:webHidden/>
              </w:rPr>
              <w:t>18</w:t>
            </w:r>
            <w:r>
              <w:rPr>
                <w:noProof/>
                <w:webHidden/>
              </w:rPr>
              <w:fldChar w:fldCharType="end"/>
            </w:r>
          </w:hyperlink>
        </w:p>
        <w:p w14:paraId="2D463CA2" w14:textId="661F70F5" w:rsidR="00E57AD0" w:rsidRDefault="00E57AD0" w:rsidP="00E57AD0">
          <w:pPr>
            <w:pStyle w:val="TOC2"/>
            <w:rPr>
              <w:rFonts w:asciiTheme="minorHAnsi" w:eastAsiaTheme="minorEastAsia" w:hAnsiTheme="minorHAnsi" w:cstheme="minorBidi"/>
              <w:noProof/>
              <w:sz w:val="22"/>
              <w:szCs w:val="22"/>
            </w:rPr>
          </w:pPr>
          <w:hyperlink w:anchor="_Toc78405760" w:history="1">
            <w:r w:rsidRPr="00F619A8">
              <w:rPr>
                <w:rStyle w:val="Hyperlink"/>
                <w:rFonts w:eastAsiaTheme="majorEastAsia"/>
                <w:noProof/>
              </w:rPr>
              <w:t>The Value of Rulesets in Signature-Based Network Security Monitoring Solutions</w:t>
            </w:r>
            <w:r>
              <w:rPr>
                <w:noProof/>
                <w:webHidden/>
              </w:rPr>
              <w:tab/>
            </w:r>
            <w:r>
              <w:rPr>
                <w:noProof/>
                <w:webHidden/>
              </w:rPr>
              <w:fldChar w:fldCharType="begin"/>
            </w:r>
            <w:r>
              <w:rPr>
                <w:noProof/>
                <w:webHidden/>
              </w:rPr>
              <w:instrText xml:space="preserve"> PAGEREF _Toc78405760 \h </w:instrText>
            </w:r>
            <w:r>
              <w:rPr>
                <w:noProof/>
                <w:webHidden/>
              </w:rPr>
            </w:r>
            <w:r>
              <w:rPr>
                <w:noProof/>
                <w:webHidden/>
              </w:rPr>
              <w:fldChar w:fldCharType="separate"/>
            </w:r>
            <w:r>
              <w:rPr>
                <w:noProof/>
                <w:webHidden/>
              </w:rPr>
              <w:t>18</w:t>
            </w:r>
            <w:r>
              <w:rPr>
                <w:noProof/>
                <w:webHidden/>
              </w:rPr>
              <w:fldChar w:fldCharType="end"/>
            </w:r>
          </w:hyperlink>
        </w:p>
        <w:p w14:paraId="7A90EA5D" w14:textId="36BCFB3D"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61" w:history="1">
            <w:r w:rsidRPr="00F619A8">
              <w:rPr>
                <w:rStyle w:val="Hyperlink"/>
                <w:rFonts w:eastAsiaTheme="majorEastAsia"/>
                <w:noProof/>
              </w:rPr>
              <w:t>Default Rulesets</w:t>
            </w:r>
            <w:r>
              <w:rPr>
                <w:noProof/>
                <w:webHidden/>
              </w:rPr>
              <w:tab/>
            </w:r>
            <w:r>
              <w:rPr>
                <w:noProof/>
                <w:webHidden/>
              </w:rPr>
              <w:fldChar w:fldCharType="begin"/>
            </w:r>
            <w:r>
              <w:rPr>
                <w:noProof/>
                <w:webHidden/>
              </w:rPr>
              <w:instrText xml:space="preserve"> PAGEREF _Toc78405761 \h </w:instrText>
            </w:r>
            <w:r>
              <w:rPr>
                <w:noProof/>
                <w:webHidden/>
              </w:rPr>
            </w:r>
            <w:r>
              <w:rPr>
                <w:noProof/>
                <w:webHidden/>
              </w:rPr>
              <w:fldChar w:fldCharType="separate"/>
            </w:r>
            <w:r>
              <w:rPr>
                <w:noProof/>
                <w:webHidden/>
              </w:rPr>
              <w:t>19</w:t>
            </w:r>
            <w:r>
              <w:rPr>
                <w:noProof/>
                <w:webHidden/>
              </w:rPr>
              <w:fldChar w:fldCharType="end"/>
            </w:r>
          </w:hyperlink>
        </w:p>
        <w:p w14:paraId="247BF7FC" w14:textId="1FAD3028" w:rsidR="00E57AD0" w:rsidRDefault="00E57AD0" w:rsidP="00E57AD0">
          <w:pPr>
            <w:pStyle w:val="TOC2"/>
            <w:rPr>
              <w:rFonts w:asciiTheme="minorHAnsi" w:eastAsiaTheme="minorEastAsia" w:hAnsiTheme="minorHAnsi" w:cstheme="minorBidi"/>
              <w:noProof/>
              <w:sz w:val="22"/>
              <w:szCs w:val="22"/>
            </w:rPr>
          </w:pPr>
          <w:hyperlink w:anchor="_Toc78405762" w:history="1">
            <w:r w:rsidRPr="00F619A8">
              <w:rPr>
                <w:rStyle w:val="Hyperlink"/>
                <w:rFonts w:eastAsiaTheme="majorEastAsia"/>
                <w:noProof/>
              </w:rPr>
              <w:t>The Shortcomings of Signature-Based Network Security Monitoring</w:t>
            </w:r>
            <w:r>
              <w:rPr>
                <w:noProof/>
                <w:webHidden/>
              </w:rPr>
              <w:tab/>
            </w:r>
            <w:r>
              <w:rPr>
                <w:noProof/>
                <w:webHidden/>
              </w:rPr>
              <w:fldChar w:fldCharType="begin"/>
            </w:r>
            <w:r>
              <w:rPr>
                <w:noProof/>
                <w:webHidden/>
              </w:rPr>
              <w:instrText xml:space="preserve"> PAGEREF _Toc78405762 \h </w:instrText>
            </w:r>
            <w:r>
              <w:rPr>
                <w:noProof/>
                <w:webHidden/>
              </w:rPr>
            </w:r>
            <w:r>
              <w:rPr>
                <w:noProof/>
                <w:webHidden/>
              </w:rPr>
              <w:fldChar w:fldCharType="separate"/>
            </w:r>
            <w:r>
              <w:rPr>
                <w:noProof/>
                <w:webHidden/>
              </w:rPr>
              <w:t>19</w:t>
            </w:r>
            <w:r>
              <w:rPr>
                <w:noProof/>
                <w:webHidden/>
              </w:rPr>
              <w:fldChar w:fldCharType="end"/>
            </w:r>
          </w:hyperlink>
        </w:p>
        <w:p w14:paraId="42E53E50" w14:textId="7821AFF7" w:rsidR="00E57AD0" w:rsidRDefault="00E57AD0" w:rsidP="00E57AD0">
          <w:pPr>
            <w:pStyle w:val="TOC3"/>
            <w:spacing w:line="240" w:lineRule="auto"/>
            <w:rPr>
              <w:rFonts w:asciiTheme="minorHAnsi" w:eastAsiaTheme="minorEastAsia" w:hAnsiTheme="minorHAnsi" w:cstheme="minorBidi"/>
              <w:noProof/>
              <w:sz w:val="22"/>
              <w:szCs w:val="22"/>
            </w:rPr>
          </w:pPr>
          <w:hyperlink w:anchor="_Toc78405763" w:history="1">
            <w:r w:rsidRPr="00F619A8">
              <w:rPr>
                <w:rStyle w:val="Hyperlink"/>
                <w:rFonts w:eastAsiaTheme="majorEastAsia"/>
                <w:noProof/>
              </w:rPr>
              <w:t>False-Negative Events: Missed Alerts</w:t>
            </w:r>
            <w:r>
              <w:rPr>
                <w:noProof/>
                <w:webHidden/>
              </w:rPr>
              <w:tab/>
            </w:r>
            <w:r>
              <w:rPr>
                <w:noProof/>
                <w:webHidden/>
              </w:rPr>
              <w:fldChar w:fldCharType="begin"/>
            </w:r>
            <w:r>
              <w:rPr>
                <w:noProof/>
                <w:webHidden/>
              </w:rPr>
              <w:instrText xml:space="preserve"> PAGEREF _Toc78405763 \h </w:instrText>
            </w:r>
            <w:r>
              <w:rPr>
                <w:noProof/>
                <w:webHidden/>
              </w:rPr>
            </w:r>
            <w:r>
              <w:rPr>
                <w:noProof/>
                <w:webHidden/>
              </w:rPr>
              <w:fldChar w:fldCharType="separate"/>
            </w:r>
            <w:r>
              <w:rPr>
                <w:noProof/>
                <w:webHidden/>
              </w:rPr>
              <w:t>20</w:t>
            </w:r>
            <w:r>
              <w:rPr>
                <w:noProof/>
                <w:webHidden/>
              </w:rPr>
              <w:fldChar w:fldCharType="end"/>
            </w:r>
          </w:hyperlink>
        </w:p>
        <w:p w14:paraId="6F944CA4" w14:textId="45B29825" w:rsidR="00E57AD0" w:rsidRDefault="00E57AD0" w:rsidP="00E57AD0">
          <w:pPr>
            <w:pStyle w:val="TOC2"/>
            <w:rPr>
              <w:rFonts w:asciiTheme="minorHAnsi" w:eastAsiaTheme="minorEastAsia" w:hAnsiTheme="minorHAnsi" w:cstheme="minorBidi"/>
              <w:noProof/>
              <w:sz w:val="22"/>
              <w:szCs w:val="22"/>
            </w:rPr>
          </w:pPr>
          <w:hyperlink w:anchor="_Toc78405764" w:history="1">
            <w:r w:rsidRPr="00F619A8">
              <w:rPr>
                <w:rStyle w:val="Hyperlink"/>
                <w:rFonts w:eastAsiaTheme="majorEastAsia"/>
                <w:noProof/>
              </w:rPr>
              <w:t>The Importance of Rule-Writing</w:t>
            </w:r>
            <w:r>
              <w:rPr>
                <w:noProof/>
                <w:webHidden/>
              </w:rPr>
              <w:tab/>
            </w:r>
            <w:r>
              <w:rPr>
                <w:noProof/>
                <w:webHidden/>
              </w:rPr>
              <w:fldChar w:fldCharType="begin"/>
            </w:r>
            <w:r>
              <w:rPr>
                <w:noProof/>
                <w:webHidden/>
              </w:rPr>
              <w:instrText xml:space="preserve"> PAGEREF _Toc78405764 \h </w:instrText>
            </w:r>
            <w:r>
              <w:rPr>
                <w:noProof/>
                <w:webHidden/>
              </w:rPr>
            </w:r>
            <w:r>
              <w:rPr>
                <w:noProof/>
                <w:webHidden/>
              </w:rPr>
              <w:fldChar w:fldCharType="separate"/>
            </w:r>
            <w:r>
              <w:rPr>
                <w:noProof/>
                <w:webHidden/>
              </w:rPr>
              <w:t>20</w:t>
            </w:r>
            <w:r>
              <w:rPr>
                <w:noProof/>
                <w:webHidden/>
              </w:rPr>
              <w:fldChar w:fldCharType="end"/>
            </w:r>
          </w:hyperlink>
        </w:p>
        <w:p w14:paraId="274D17A8" w14:textId="7F7ADB7F" w:rsidR="00E57AD0" w:rsidRDefault="00E57AD0" w:rsidP="00E57AD0">
          <w:pPr>
            <w:pStyle w:val="TOC1"/>
            <w:rPr>
              <w:rFonts w:asciiTheme="minorHAnsi" w:eastAsiaTheme="minorEastAsia" w:hAnsiTheme="minorHAnsi" w:cstheme="minorBidi"/>
              <w:noProof/>
              <w:sz w:val="22"/>
              <w:szCs w:val="22"/>
            </w:rPr>
          </w:pPr>
          <w:hyperlink w:anchor="_Toc78405765" w:history="1">
            <w:r w:rsidRPr="00F619A8">
              <w:rPr>
                <w:rStyle w:val="Hyperlink"/>
                <w:rFonts w:eastAsiaTheme="majorEastAsia"/>
                <w:noProof/>
              </w:rPr>
              <w:t>Discussion of Findings</w:t>
            </w:r>
            <w:r>
              <w:rPr>
                <w:noProof/>
                <w:webHidden/>
              </w:rPr>
              <w:tab/>
            </w:r>
            <w:r>
              <w:rPr>
                <w:noProof/>
                <w:webHidden/>
              </w:rPr>
              <w:fldChar w:fldCharType="begin"/>
            </w:r>
            <w:r>
              <w:rPr>
                <w:noProof/>
                <w:webHidden/>
              </w:rPr>
              <w:instrText xml:space="preserve"> PAGEREF _Toc78405765 \h </w:instrText>
            </w:r>
            <w:r>
              <w:rPr>
                <w:noProof/>
                <w:webHidden/>
              </w:rPr>
            </w:r>
            <w:r>
              <w:rPr>
                <w:noProof/>
                <w:webHidden/>
              </w:rPr>
              <w:fldChar w:fldCharType="separate"/>
            </w:r>
            <w:r>
              <w:rPr>
                <w:noProof/>
                <w:webHidden/>
              </w:rPr>
              <w:t>21</w:t>
            </w:r>
            <w:r>
              <w:rPr>
                <w:noProof/>
                <w:webHidden/>
              </w:rPr>
              <w:fldChar w:fldCharType="end"/>
            </w:r>
          </w:hyperlink>
        </w:p>
        <w:p w14:paraId="5391470C" w14:textId="02A447AA" w:rsidR="00E57AD0" w:rsidRDefault="00E57AD0" w:rsidP="00E57AD0">
          <w:pPr>
            <w:pStyle w:val="TOC2"/>
            <w:rPr>
              <w:rFonts w:asciiTheme="minorHAnsi" w:eastAsiaTheme="minorEastAsia" w:hAnsiTheme="minorHAnsi" w:cstheme="minorBidi"/>
              <w:noProof/>
              <w:sz w:val="22"/>
              <w:szCs w:val="22"/>
            </w:rPr>
          </w:pPr>
          <w:hyperlink w:anchor="_Toc78405766" w:history="1">
            <w:r w:rsidRPr="00F619A8">
              <w:rPr>
                <w:rStyle w:val="Hyperlink"/>
                <w:rFonts w:eastAsiaTheme="majorEastAsia"/>
                <w:noProof/>
              </w:rPr>
              <w:t>The Value of Network Security Monitoring</w:t>
            </w:r>
            <w:r>
              <w:rPr>
                <w:noProof/>
                <w:webHidden/>
              </w:rPr>
              <w:tab/>
            </w:r>
            <w:r>
              <w:rPr>
                <w:noProof/>
                <w:webHidden/>
              </w:rPr>
              <w:fldChar w:fldCharType="begin"/>
            </w:r>
            <w:r>
              <w:rPr>
                <w:noProof/>
                <w:webHidden/>
              </w:rPr>
              <w:instrText xml:space="preserve"> PAGEREF _Toc78405766 \h </w:instrText>
            </w:r>
            <w:r>
              <w:rPr>
                <w:noProof/>
                <w:webHidden/>
              </w:rPr>
            </w:r>
            <w:r>
              <w:rPr>
                <w:noProof/>
                <w:webHidden/>
              </w:rPr>
              <w:fldChar w:fldCharType="separate"/>
            </w:r>
            <w:r>
              <w:rPr>
                <w:noProof/>
                <w:webHidden/>
              </w:rPr>
              <w:t>21</w:t>
            </w:r>
            <w:r>
              <w:rPr>
                <w:noProof/>
                <w:webHidden/>
              </w:rPr>
              <w:fldChar w:fldCharType="end"/>
            </w:r>
          </w:hyperlink>
        </w:p>
        <w:p w14:paraId="075F67FC" w14:textId="435F7722" w:rsidR="00E57AD0" w:rsidRDefault="00E57AD0" w:rsidP="00E57AD0">
          <w:pPr>
            <w:pStyle w:val="TOC2"/>
            <w:rPr>
              <w:rFonts w:asciiTheme="minorHAnsi" w:eastAsiaTheme="minorEastAsia" w:hAnsiTheme="minorHAnsi" w:cstheme="minorBidi"/>
              <w:noProof/>
              <w:sz w:val="22"/>
              <w:szCs w:val="22"/>
            </w:rPr>
          </w:pPr>
          <w:hyperlink w:anchor="_Toc78405767" w:history="1">
            <w:r w:rsidRPr="00F619A8">
              <w:rPr>
                <w:rStyle w:val="Hyperlink"/>
                <w:rFonts w:eastAsiaTheme="majorEastAsia"/>
                <w:noProof/>
              </w:rPr>
              <w:t>The Value of Signature-Based IDS rulesets</w:t>
            </w:r>
            <w:r>
              <w:rPr>
                <w:noProof/>
                <w:webHidden/>
              </w:rPr>
              <w:tab/>
            </w:r>
            <w:r>
              <w:rPr>
                <w:noProof/>
                <w:webHidden/>
              </w:rPr>
              <w:fldChar w:fldCharType="begin"/>
            </w:r>
            <w:r>
              <w:rPr>
                <w:noProof/>
                <w:webHidden/>
              </w:rPr>
              <w:instrText xml:space="preserve"> PAGEREF _Toc78405767 \h </w:instrText>
            </w:r>
            <w:r>
              <w:rPr>
                <w:noProof/>
                <w:webHidden/>
              </w:rPr>
            </w:r>
            <w:r>
              <w:rPr>
                <w:noProof/>
                <w:webHidden/>
              </w:rPr>
              <w:fldChar w:fldCharType="separate"/>
            </w:r>
            <w:r>
              <w:rPr>
                <w:noProof/>
                <w:webHidden/>
              </w:rPr>
              <w:t>22</w:t>
            </w:r>
            <w:r>
              <w:rPr>
                <w:noProof/>
                <w:webHidden/>
              </w:rPr>
              <w:fldChar w:fldCharType="end"/>
            </w:r>
          </w:hyperlink>
        </w:p>
        <w:p w14:paraId="7224F31B" w14:textId="6532F1F0" w:rsidR="00E57AD0" w:rsidRDefault="00E57AD0" w:rsidP="00E57AD0">
          <w:pPr>
            <w:pStyle w:val="TOC2"/>
            <w:rPr>
              <w:rFonts w:asciiTheme="minorHAnsi" w:eastAsiaTheme="minorEastAsia" w:hAnsiTheme="minorHAnsi" w:cstheme="minorBidi"/>
              <w:noProof/>
              <w:sz w:val="22"/>
              <w:szCs w:val="22"/>
            </w:rPr>
          </w:pPr>
          <w:hyperlink w:anchor="_Toc78405768" w:history="1">
            <w:r w:rsidRPr="00F619A8">
              <w:rPr>
                <w:rStyle w:val="Hyperlink"/>
                <w:rFonts w:eastAsiaTheme="majorEastAsia"/>
                <w:noProof/>
              </w:rPr>
              <w:t>Singature-Based IDS Limitaitons</w:t>
            </w:r>
            <w:r>
              <w:rPr>
                <w:noProof/>
                <w:webHidden/>
              </w:rPr>
              <w:tab/>
            </w:r>
            <w:r>
              <w:rPr>
                <w:noProof/>
                <w:webHidden/>
              </w:rPr>
              <w:fldChar w:fldCharType="begin"/>
            </w:r>
            <w:r>
              <w:rPr>
                <w:noProof/>
                <w:webHidden/>
              </w:rPr>
              <w:instrText xml:space="preserve"> PAGEREF _Toc78405768 \h </w:instrText>
            </w:r>
            <w:r>
              <w:rPr>
                <w:noProof/>
                <w:webHidden/>
              </w:rPr>
            </w:r>
            <w:r>
              <w:rPr>
                <w:noProof/>
                <w:webHidden/>
              </w:rPr>
              <w:fldChar w:fldCharType="separate"/>
            </w:r>
            <w:r>
              <w:rPr>
                <w:noProof/>
                <w:webHidden/>
              </w:rPr>
              <w:t>22</w:t>
            </w:r>
            <w:r>
              <w:rPr>
                <w:noProof/>
                <w:webHidden/>
              </w:rPr>
              <w:fldChar w:fldCharType="end"/>
            </w:r>
          </w:hyperlink>
        </w:p>
        <w:p w14:paraId="0E8F345E" w14:textId="7C4D0176" w:rsidR="00E57AD0" w:rsidRDefault="00E57AD0" w:rsidP="00E57AD0">
          <w:pPr>
            <w:pStyle w:val="TOC2"/>
            <w:rPr>
              <w:rFonts w:asciiTheme="minorHAnsi" w:eastAsiaTheme="minorEastAsia" w:hAnsiTheme="minorHAnsi" w:cstheme="minorBidi"/>
              <w:noProof/>
              <w:sz w:val="22"/>
              <w:szCs w:val="22"/>
            </w:rPr>
          </w:pPr>
          <w:hyperlink w:anchor="_Toc78405769" w:history="1">
            <w:r w:rsidRPr="00F619A8">
              <w:rPr>
                <w:rStyle w:val="Hyperlink"/>
                <w:rFonts w:eastAsiaTheme="majorEastAsia"/>
                <w:noProof/>
              </w:rPr>
              <w:t>Simplifying the Rule Writing Process</w:t>
            </w:r>
            <w:r>
              <w:rPr>
                <w:noProof/>
                <w:webHidden/>
              </w:rPr>
              <w:tab/>
            </w:r>
            <w:r>
              <w:rPr>
                <w:noProof/>
                <w:webHidden/>
              </w:rPr>
              <w:fldChar w:fldCharType="begin"/>
            </w:r>
            <w:r>
              <w:rPr>
                <w:noProof/>
                <w:webHidden/>
              </w:rPr>
              <w:instrText xml:space="preserve"> PAGEREF _Toc78405769 \h </w:instrText>
            </w:r>
            <w:r>
              <w:rPr>
                <w:noProof/>
                <w:webHidden/>
              </w:rPr>
            </w:r>
            <w:r>
              <w:rPr>
                <w:noProof/>
                <w:webHidden/>
              </w:rPr>
              <w:fldChar w:fldCharType="separate"/>
            </w:r>
            <w:r>
              <w:rPr>
                <w:noProof/>
                <w:webHidden/>
              </w:rPr>
              <w:t>22</w:t>
            </w:r>
            <w:r>
              <w:rPr>
                <w:noProof/>
                <w:webHidden/>
              </w:rPr>
              <w:fldChar w:fldCharType="end"/>
            </w:r>
          </w:hyperlink>
        </w:p>
        <w:p w14:paraId="26D8C0CF" w14:textId="22AAC8DC" w:rsidR="00E57AD0" w:rsidRDefault="00E57AD0" w:rsidP="00E57AD0">
          <w:pPr>
            <w:pStyle w:val="TOC2"/>
            <w:rPr>
              <w:rFonts w:asciiTheme="minorHAnsi" w:eastAsiaTheme="minorEastAsia" w:hAnsiTheme="minorHAnsi" w:cstheme="minorBidi"/>
              <w:noProof/>
              <w:sz w:val="22"/>
              <w:szCs w:val="22"/>
            </w:rPr>
          </w:pPr>
          <w:hyperlink w:anchor="_Toc78405770" w:history="1">
            <w:r w:rsidRPr="00F619A8">
              <w:rPr>
                <w:rStyle w:val="Hyperlink"/>
                <w:rFonts w:eastAsiaTheme="majorEastAsia"/>
                <w:noProof/>
              </w:rPr>
              <w:t>Generating Suricata Signatures with Suri-rule-gen.py</w:t>
            </w:r>
            <w:r>
              <w:rPr>
                <w:noProof/>
                <w:webHidden/>
              </w:rPr>
              <w:tab/>
            </w:r>
            <w:r>
              <w:rPr>
                <w:noProof/>
                <w:webHidden/>
              </w:rPr>
              <w:fldChar w:fldCharType="begin"/>
            </w:r>
            <w:r>
              <w:rPr>
                <w:noProof/>
                <w:webHidden/>
              </w:rPr>
              <w:instrText xml:space="preserve"> PAGEREF _Toc78405770 \h </w:instrText>
            </w:r>
            <w:r>
              <w:rPr>
                <w:noProof/>
                <w:webHidden/>
              </w:rPr>
            </w:r>
            <w:r>
              <w:rPr>
                <w:noProof/>
                <w:webHidden/>
              </w:rPr>
              <w:fldChar w:fldCharType="separate"/>
            </w:r>
            <w:r>
              <w:rPr>
                <w:noProof/>
                <w:webHidden/>
              </w:rPr>
              <w:t>22</w:t>
            </w:r>
            <w:r>
              <w:rPr>
                <w:noProof/>
                <w:webHidden/>
              </w:rPr>
              <w:fldChar w:fldCharType="end"/>
            </w:r>
          </w:hyperlink>
        </w:p>
        <w:p w14:paraId="646983B0" w14:textId="0AF9EE56" w:rsidR="00E57AD0" w:rsidRDefault="00E57AD0" w:rsidP="00E57AD0">
          <w:pPr>
            <w:pStyle w:val="TOC2"/>
            <w:rPr>
              <w:rFonts w:asciiTheme="minorHAnsi" w:eastAsiaTheme="minorEastAsia" w:hAnsiTheme="minorHAnsi" w:cstheme="minorBidi"/>
              <w:noProof/>
              <w:sz w:val="22"/>
              <w:szCs w:val="22"/>
            </w:rPr>
          </w:pPr>
          <w:hyperlink w:anchor="_Toc78405771" w:history="1">
            <w:r w:rsidRPr="00F619A8">
              <w:rPr>
                <w:rStyle w:val="Hyperlink"/>
                <w:rFonts w:eastAsiaTheme="majorEastAsia"/>
                <w:noProof/>
              </w:rPr>
              <w:t>Future Research Recommendation</w:t>
            </w:r>
            <w:r>
              <w:rPr>
                <w:noProof/>
                <w:webHidden/>
              </w:rPr>
              <w:tab/>
            </w:r>
            <w:r>
              <w:rPr>
                <w:noProof/>
                <w:webHidden/>
              </w:rPr>
              <w:fldChar w:fldCharType="begin"/>
            </w:r>
            <w:r>
              <w:rPr>
                <w:noProof/>
                <w:webHidden/>
              </w:rPr>
              <w:instrText xml:space="preserve"> PAGEREF _Toc78405771 \h </w:instrText>
            </w:r>
            <w:r>
              <w:rPr>
                <w:noProof/>
                <w:webHidden/>
              </w:rPr>
            </w:r>
            <w:r>
              <w:rPr>
                <w:noProof/>
                <w:webHidden/>
              </w:rPr>
              <w:fldChar w:fldCharType="separate"/>
            </w:r>
            <w:r>
              <w:rPr>
                <w:noProof/>
                <w:webHidden/>
              </w:rPr>
              <w:t>22</w:t>
            </w:r>
            <w:r>
              <w:rPr>
                <w:noProof/>
                <w:webHidden/>
              </w:rPr>
              <w:fldChar w:fldCharType="end"/>
            </w:r>
          </w:hyperlink>
        </w:p>
        <w:p w14:paraId="3EEDE382" w14:textId="229DF6BB" w:rsidR="00E57AD0" w:rsidRDefault="00E57AD0" w:rsidP="00E57AD0">
          <w:pPr>
            <w:pStyle w:val="TOC1"/>
            <w:rPr>
              <w:rFonts w:asciiTheme="minorHAnsi" w:eastAsiaTheme="minorEastAsia" w:hAnsiTheme="minorHAnsi" w:cstheme="minorBidi"/>
              <w:noProof/>
              <w:sz w:val="22"/>
              <w:szCs w:val="22"/>
            </w:rPr>
          </w:pPr>
          <w:hyperlink w:anchor="_Toc78405772" w:history="1">
            <w:r w:rsidRPr="00F619A8">
              <w:rPr>
                <w:rStyle w:val="Hyperlink"/>
                <w:rFonts w:eastAsiaTheme="majorEastAsia"/>
                <w:noProof/>
              </w:rPr>
              <w:t>References</w:t>
            </w:r>
            <w:r>
              <w:rPr>
                <w:noProof/>
                <w:webHidden/>
              </w:rPr>
              <w:tab/>
            </w:r>
            <w:r>
              <w:rPr>
                <w:noProof/>
                <w:webHidden/>
              </w:rPr>
              <w:fldChar w:fldCharType="begin"/>
            </w:r>
            <w:r>
              <w:rPr>
                <w:noProof/>
                <w:webHidden/>
              </w:rPr>
              <w:instrText xml:space="preserve"> PAGEREF _Toc78405772 \h </w:instrText>
            </w:r>
            <w:r>
              <w:rPr>
                <w:noProof/>
                <w:webHidden/>
              </w:rPr>
            </w:r>
            <w:r>
              <w:rPr>
                <w:noProof/>
                <w:webHidden/>
              </w:rPr>
              <w:fldChar w:fldCharType="separate"/>
            </w:r>
            <w:r>
              <w:rPr>
                <w:noProof/>
                <w:webHidden/>
              </w:rPr>
              <w:t>24</w:t>
            </w:r>
            <w:r>
              <w:rPr>
                <w:noProof/>
                <w:webHidden/>
              </w:rPr>
              <w:fldChar w:fldCharType="end"/>
            </w:r>
          </w:hyperlink>
        </w:p>
        <w:p w14:paraId="51370189" w14:textId="473DD3A2" w:rsidR="00966F2B" w:rsidRPr="00901F4A" w:rsidRDefault="005F2F91" w:rsidP="00E57AD0">
          <w:pPr>
            <w:pStyle w:val="Heading1"/>
            <w:spacing w:line="240" w:lineRule="auto"/>
            <w:rPr>
              <w:rFonts w:cs="Times New Roman"/>
              <w:b w:val="0"/>
              <w:bCs w:val="0"/>
              <w:noProof/>
              <w:szCs w:val="24"/>
            </w:rPr>
          </w:pPr>
          <w:r w:rsidRPr="00901F4A">
            <w:rPr>
              <w:rFonts w:cs="Times New Roman"/>
              <w:b w:val="0"/>
              <w:bCs w:val="0"/>
              <w:noProof/>
              <w:szCs w:val="24"/>
            </w:rPr>
            <w:fldChar w:fldCharType="end"/>
          </w:r>
        </w:p>
        <w:p w14:paraId="0ABC6B28" w14:textId="1C2C2BEA" w:rsidR="00966F2B" w:rsidRPr="00901F4A" w:rsidRDefault="00966F2B" w:rsidP="00E77EA5">
          <w:pPr>
            <w:spacing w:line="240" w:lineRule="auto"/>
            <w:rPr>
              <w:rFonts w:eastAsiaTheme="majorEastAsia"/>
              <w:noProof/>
            </w:rPr>
          </w:pPr>
          <w:r w:rsidRPr="00901F4A">
            <w:rPr>
              <w:b/>
              <w:bCs/>
              <w:noProof/>
            </w:rPr>
            <w:br w:type="page"/>
          </w:r>
        </w:p>
        <w:p w14:paraId="1F3ADE36" w14:textId="4FA03C52" w:rsidR="00966F2B" w:rsidRPr="00901F4A" w:rsidRDefault="00966F2B" w:rsidP="00966F2B">
          <w:pPr>
            <w:pStyle w:val="Heading1"/>
            <w:rPr>
              <w:rFonts w:cs="Times New Roman"/>
              <w:szCs w:val="24"/>
            </w:rPr>
          </w:pPr>
          <w:r w:rsidRPr="00901F4A">
            <w:rPr>
              <w:rFonts w:cs="Times New Roman"/>
              <w:szCs w:val="24"/>
            </w:rPr>
            <w:lastRenderedPageBreak/>
            <w:t xml:space="preserve"> </w:t>
          </w:r>
          <w:bookmarkStart w:id="0" w:name="_Toc78405732"/>
          <w:r w:rsidRPr="00901F4A">
            <w:rPr>
              <w:rFonts w:cs="Times New Roman"/>
              <w:szCs w:val="24"/>
            </w:rPr>
            <w:t>List of Illustrative Materials</w:t>
          </w:r>
          <w:bookmarkEnd w:id="0"/>
        </w:p>
        <w:p w14:paraId="583F428E" w14:textId="77777777" w:rsidR="00C44225" w:rsidRPr="00901F4A" w:rsidRDefault="00966F2B" w:rsidP="00F324D3">
          <w:pPr>
            <w:spacing w:line="240" w:lineRule="auto"/>
          </w:pPr>
          <w:r w:rsidRPr="00901F4A">
            <w:t xml:space="preserve">Figure 1 – Suricata Rule Syntax (OISF, </w:t>
          </w:r>
          <w:proofErr w:type="gramStart"/>
          <w:r w:rsidRPr="00901F4A">
            <w:t>2021)...</w:t>
          </w:r>
          <w:proofErr w:type="gramEnd"/>
          <w:r w:rsidRPr="00901F4A">
            <w:t>…………………………………………………4</w:t>
          </w:r>
        </w:p>
        <w:p w14:paraId="23B57DF9" w14:textId="1209B6E8" w:rsidR="00C44225" w:rsidRDefault="00C44225" w:rsidP="00F324D3">
          <w:pPr>
            <w:spacing w:line="240" w:lineRule="auto"/>
          </w:pPr>
          <w:r w:rsidRPr="00901F4A">
            <w:t xml:space="preserve">Figure </w:t>
          </w:r>
          <w:r w:rsidR="00D91010">
            <w:t>2</w:t>
          </w:r>
          <w:r w:rsidRPr="00901F4A">
            <w:t xml:space="preserve"> – </w:t>
          </w:r>
          <w:r w:rsidR="00D91010">
            <w:t xml:space="preserve">IPv4 Packet Structure (Sanders &amp; Smith, </w:t>
          </w:r>
          <w:proofErr w:type="gramStart"/>
          <w:r w:rsidR="00D91010">
            <w:t>2014)..........................................................</w:t>
          </w:r>
          <w:proofErr w:type="gramEnd"/>
          <w:r w:rsidR="00D91010">
            <w:t>1</w:t>
          </w:r>
          <w:r w:rsidR="005E6287">
            <w:t>4</w:t>
          </w:r>
        </w:p>
        <w:p w14:paraId="499BE0A4" w14:textId="0F62D66C" w:rsidR="00522D6A" w:rsidRDefault="00522D6A" w:rsidP="00F324D3">
          <w:pPr>
            <w:spacing w:line="240" w:lineRule="auto"/>
          </w:pPr>
          <w:r>
            <w:t xml:space="preserve">Figure 3 – Suricata Packet Processing (Sanders &amp; Smith, </w:t>
          </w:r>
          <w:proofErr w:type="gramStart"/>
          <w:r>
            <w:t>2014)..................................................</w:t>
          </w:r>
          <w:proofErr w:type="gramEnd"/>
          <w:r>
            <w:t>1</w:t>
          </w:r>
          <w:r w:rsidR="005E6287">
            <w:t>5</w:t>
          </w:r>
        </w:p>
        <w:p w14:paraId="7EA68C27" w14:textId="2C8F9969" w:rsidR="00D91010" w:rsidRPr="00901F4A" w:rsidRDefault="00D91010" w:rsidP="00F324D3">
          <w:pPr>
            <w:spacing w:line="240" w:lineRule="auto"/>
          </w:pPr>
          <w:r>
            <w:t xml:space="preserve">Figure </w:t>
          </w:r>
          <w:r w:rsidR="00522D6A">
            <w:t>4</w:t>
          </w:r>
          <w:r>
            <w:t xml:space="preserve"> – </w:t>
          </w:r>
          <w:r w:rsidRPr="00901F4A">
            <w:t xml:space="preserve">OSI Model Showing Data Transmission (Sanders, </w:t>
          </w:r>
          <w:proofErr w:type="gramStart"/>
          <w:r w:rsidRPr="00901F4A">
            <w:t>2017)...........................................</w:t>
          </w:r>
          <w:proofErr w:type="gramEnd"/>
          <w:r>
            <w:t>1</w:t>
          </w:r>
          <w:r w:rsidR="005E6287">
            <w:t>6</w:t>
          </w:r>
        </w:p>
        <w:p w14:paraId="384E77CA" w14:textId="59ABFFA0" w:rsidR="00522D6A" w:rsidRDefault="00C44225" w:rsidP="00F324D3">
          <w:pPr>
            <w:spacing w:line="240" w:lineRule="auto"/>
          </w:pPr>
          <w:r w:rsidRPr="00901F4A">
            <w:t xml:space="preserve">Figure </w:t>
          </w:r>
          <w:r w:rsidR="00522D6A">
            <w:t>5</w:t>
          </w:r>
          <w:r w:rsidRPr="00901F4A">
            <w:t xml:space="preserve"> – Packet Encapsulation Visualization (Sanders, </w:t>
          </w:r>
          <w:proofErr w:type="gramStart"/>
          <w:r w:rsidRPr="00901F4A">
            <w:t>2017)...................................................</w:t>
          </w:r>
          <w:proofErr w:type="gramEnd"/>
          <w:r w:rsidR="004539D6">
            <w:t>1</w:t>
          </w:r>
          <w:r w:rsidR="005E6287">
            <w:t>7</w:t>
          </w:r>
        </w:p>
        <w:p w14:paraId="1C783F20" w14:textId="32B72D37" w:rsidR="005F2F91" w:rsidRPr="00901F4A" w:rsidRDefault="00291C79" w:rsidP="00F324D3">
          <w:pPr>
            <w:spacing w:line="240" w:lineRule="auto"/>
          </w:pPr>
        </w:p>
      </w:sdtContent>
    </w:sdt>
    <w:p w14:paraId="685D6FF4" w14:textId="77777777" w:rsidR="00F36747" w:rsidRPr="00901F4A" w:rsidRDefault="00F36747" w:rsidP="005E1921">
      <w:pPr>
        <w:pStyle w:val="Footer"/>
        <w:tabs>
          <w:tab w:val="clear" w:pos="4320"/>
          <w:tab w:val="left" w:pos="360"/>
          <w:tab w:val="left" w:pos="540"/>
          <w:tab w:val="left" w:pos="720"/>
          <w:tab w:val="left" w:pos="900"/>
          <w:tab w:val="right" w:leader="dot" w:pos="8640"/>
          <w:tab w:val="left" w:pos="9360"/>
        </w:tabs>
      </w:pPr>
    </w:p>
    <w:p w14:paraId="08B854E2" w14:textId="208B80A4" w:rsidR="00AC34F8" w:rsidRPr="00901F4A" w:rsidRDefault="00AC34F8" w:rsidP="007B1CE5">
      <w:pPr>
        <w:pStyle w:val="Heading1"/>
        <w:contextualSpacing/>
        <w:rPr>
          <w:rFonts w:cs="Times New Roman"/>
          <w:szCs w:val="24"/>
        </w:rPr>
        <w:sectPr w:rsidR="00AC34F8" w:rsidRPr="00901F4A" w:rsidSect="003D1D0A">
          <w:footerReference w:type="default" r:id="rId9"/>
          <w:pgSz w:w="12240" w:h="15840" w:code="1"/>
          <w:pgMar w:top="1440" w:right="1440" w:bottom="1440" w:left="1440" w:header="720" w:footer="1008" w:gutter="0"/>
          <w:pgNumType w:fmt="lowerRoman" w:start="3"/>
          <w:cols w:space="720"/>
          <w:docGrid w:linePitch="360"/>
        </w:sectPr>
      </w:pPr>
    </w:p>
    <w:p w14:paraId="229D1521" w14:textId="5AFD3558" w:rsidR="00404E0B" w:rsidRPr="00901F4A" w:rsidRDefault="003A161A" w:rsidP="007A22A2">
      <w:pPr>
        <w:pStyle w:val="Heading1"/>
        <w:contextualSpacing/>
        <w:rPr>
          <w:rFonts w:cs="Times New Roman"/>
          <w:szCs w:val="24"/>
        </w:rPr>
      </w:pPr>
      <w:bookmarkStart w:id="1" w:name="_Toc78405733"/>
      <w:r w:rsidRPr="00901F4A">
        <w:rPr>
          <w:rFonts w:cs="Times New Roman"/>
          <w:szCs w:val="24"/>
        </w:rPr>
        <w:lastRenderedPageBreak/>
        <w:t>Automating Steps of Suricata Rule</w:t>
      </w:r>
      <w:r w:rsidR="00DA6985" w:rsidRPr="00901F4A">
        <w:rPr>
          <w:rFonts w:cs="Times New Roman"/>
          <w:szCs w:val="24"/>
        </w:rPr>
        <w:t>-</w:t>
      </w:r>
      <w:r w:rsidRPr="00901F4A">
        <w:rPr>
          <w:rFonts w:cs="Times New Roman"/>
          <w:szCs w:val="24"/>
        </w:rPr>
        <w:t>Writing</w:t>
      </w:r>
      <w:bookmarkEnd w:id="1"/>
    </w:p>
    <w:p w14:paraId="2D2FB16E" w14:textId="79BDC373" w:rsidR="00033C33" w:rsidRDefault="00964D30" w:rsidP="002A2FB7">
      <w:pPr>
        <w:ind w:firstLine="720"/>
      </w:pPr>
      <w:r>
        <w:t>"</w:t>
      </w:r>
      <w:r w:rsidR="007A4F27" w:rsidRPr="00901F4A">
        <w:t>The current state of security for Internet-connected systems makes me think of the Wild West (Sanders &amp; Smith, 2014).</w:t>
      </w:r>
      <w:r>
        <w:t>"</w:t>
      </w:r>
      <w:r w:rsidR="007A4F27" w:rsidRPr="00901F4A">
        <w:t xml:space="preserve"> </w:t>
      </w:r>
      <w:r w:rsidR="0046641A" w:rsidRPr="00901F4A">
        <w:t xml:space="preserve">The Internet Crime Complaint Center reported that from 2016-2020 victims </w:t>
      </w:r>
      <w:r w:rsidR="00A935DA" w:rsidRPr="00901F4A">
        <w:t xml:space="preserve">in the United States </w:t>
      </w:r>
      <w:r w:rsidR="0046641A" w:rsidRPr="00901F4A">
        <w:t>experienced a combined total of 13.3 billion USD in total losses from cybercrime (</w:t>
      </w:r>
      <w:r w:rsidR="003F3495" w:rsidRPr="00901F4A">
        <w:t>IC3</w:t>
      </w:r>
      <w:r w:rsidR="0046641A" w:rsidRPr="00901F4A">
        <w:t xml:space="preserve">, 2021). </w:t>
      </w:r>
      <w:r w:rsidR="00033C33">
        <w:t>All organ</w:t>
      </w:r>
      <w:r w:rsidR="00E57AD0">
        <w:t>iz</w:t>
      </w:r>
      <w:r w:rsidR="00033C33">
        <w:t xml:space="preserve">ations </w:t>
      </w:r>
      <w:r w:rsidR="00E57AD0">
        <w:t>that</w:t>
      </w:r>
      <w:r w:rsidR="00033C33">
        <w:t xml:space="preserve"> </w:t>
      </w:r>
      <w:proofErr w:type="gramStart"/>
      <w:r w:rsidR="00033C33">
        <w:t>are networked</w:t>
      </w:r>
      <w:proofErr w:type="gramEnd"/>
      <w:r w:rsidR="00033C33">
        <w:t xml:space="preserve"> to the internet are likely to exp</w:t>
      </w:r>
      <w:r w:rsidR="00E57AD0">
        <w:t>eri</w:t>
      </w:r>
      <w:r w:rsidR="00033C33">
        <w:t>ence a breach</w:t>
      </w:r>
      <w:r w:rsidR="00074743" w:rsidRPr="00901F4A">
        <w:t xml:space="preserve"> (Bejtlich, 2013). </w:t>
      </w:r>
      <w:r w:rsidR="00CD6495">
        <w:t xml:space="preserve">Many security solutions </w:t>
      </w:r>
      <w:r w:rsidR="0046641A" w:rsidRPr="00901F4A">
        <w:t xml:space="preserve">defend against cybercrime and other malicious activity. At the network level, </w:t>
      </w:r>
      <w:r w:rsidR="00033C33">
        <w:t>Intrusion Detection Systems (IDS)</w:t>
      </w:r>
      <w:r w:rsidR="0046641A" w:rsidRPr="00901F4A">
        <w:t xml:space="preserve"> can identify and alert on desired activity. </w:t>
      </w:r>
      <w:r w:rsidR="006E5409" w:rsidRPr="00901F4A">
        <w:t>Signature-</w:t>
      </w:r>
      <w:r w:rsidR="005F2F91" w:rsidRPr="00901F4A">
        <w:t xml:space="preserve">based </w:t>
      </w:r>
      <w:r w:rsidR="0091286A">
        <w:t>detection is</w:t>
      </w:r>
      <w:r w:rsidR="005F2F91" w:rsidRPr="00901F4A">
        <w:t xml:space="preserve"> </w:t>
      </w:r>
      <w:r w:rsidR="00067251" w:rsidRPr="00901F4A">
        <w:t>the</w:t>
      </w:r>
      <w:r w:rsidR="005F2F91" w:rsidRPr="00901F4A">
        <w:t xml:space="preserve"> simplest</w:t>
      </w:r>
      <w:r w:rsidR="006E5409" w:rsidRPr="00901F4A">
        <w:t xml:space="preserve"> method of detecting malicious activity</w:t>
      </w:r>
      <w:r w:rsidR="005F2F91" w:rsidRPr="00901F4A">
        <w:t xml:space="preserve">. They focus on matching </w:t>
      </w:r>
      <w:r w:rsidR="00F6732D">
        <w:t>known</w:t>
      </w:r>
      <w:r w:rsidR="00CD6495">
        <w:t xml:space="preserve"> </w:t>
      </w:r>
      <w:r>
        <w:t xml:space="preserve">malicious indicators </w:t>
      </w:r>
      <w:r w:rsidR="005F2F91" w:rsidRPr="00901F4A">
        <w:t>to newly supplied data</w:t>
      </w:r>
      <w:sdt>
        <w:sdtPr>
          <w:id w:val="1958986910"/>
          <w:citation/>
        </w:sdtPr>
        <w:sdtEndPr/>
        <w:sdtContent>
          <w:r w:rsidR="005F2F91" w:rsidRPr="00901F4A">
            <w:fldChar w:fldCharType="begin"/>
          </w:r>
          <w:r w:rsidR="005F2F91" w:rsidRPr="00901F4A">
            <w:instrText xml:space="preserve"> CITATION Sca07 \l 1033 </w:instrText>
          </w:r>
          <w:r w:rsidR="005F2F91" w:rsidRPr="00901F4A">
            <w:fldChar w:fldCharType="separate"/>
          </w:r>
          <w:r w:rsidR="004E06ED" w:rsidRPr="00901F4A">
            <w:rPr>
              <w:noProof/>
            </w:rPr>
            <w:t xml:space="preserve"> (Scarfone &amp; Mell, 2007)</w:t>
          </w:r>
          <w:r w:rsidR="005F2F91" w:rsidRPr="00901F4A">
            <w:fldChar w:fldCharType="end"/>
          </w:r>
        </w:sdtContent>
      </w:sdt>
      <w:r w:rsidR="00FF08A4" w:rsidRPr="00901F4A">
        <w:t>.</w:t>
      </w:r>
      <w:r w:rsidR="005F2F91" w:rsidRPr="00901F4A">
        <w:t xml:space="preserve"> </w:t>
      </w:r>
      <w:r w:rsidR="006E5409" w:rsidRPr="00901F4A">
        <w:t>One</w:t>
      </w:r>
      <w:r w:rsidR="0012285D" w:rsidRPr="00901F4A">
        <w:t xml:space="preserve"> popular signature</w:t>
      </w:r>
      <w:r w:rsidR="0059083F" w:rsidRPr="00901F4A">
        <w:t>-</w:t>
      </w:r>
      <w:r w:rsidR="0012285D" w:rsidRPr="00901F4A">
        <w:t xml:space="preserve">based network security tool is Suricata. </w:t>
      </w:r>
      <w:r w:rsidR="005F2F91" w:rsidRPr="00901F4A">
        <w:t xml:space="preserve">Suricata is a network-based </w:t>
      </w:r>
      <w:r w:rsidR="00503AC5" w:rsidRPr="00901F4A">
        <w:t>Intrusion</w:t>
      </w:r>
      <w:r w:rsidR="005F2F91" w:rsidRPr="00901F4A">
        <w:t xml:space="preserve"> Detection System (IDS), </w:t>
      </w:r>
      <w:r w:rsidR="00503AC5" w:rsidRPr="00901F4A">
        <w:t>Intrusion</w:t>
      </w:r>
      <w:r w:rsidR="005F2F91" w:rsidRPr="00901F4A">
        <w:t xml:space="preserve"> Prevention System (IPS), and Network Security Monitoring (NSM) solution that protects many different </w:t>
      </w:r>
      <w:r w:rsidR="00503AC5" w:rsidRPr="00901F4A">
        <w:t>networks</w:t>
      </w:r>
      <w:r w:rsidR="005F2F91" w:rsidRPr="00901F4A">
        <w:t xml:space="preserve"> </w:t>
      </w:r>
      <w:sdt>
        <w:sdtPr>
          <w:id w:val="-584762032"/>
          <w:citation/>
        </w:sdtPr>
        <w:sdtEndPr/>
        <w:sdtContent>
          <w:r w:rsidR="00906CE0" w:rsidRPr="00901F4A">
            <w:fldChar w:fldCharType="begin"/>
          </w:r>
          <w:r w:rsidR="00906CE0" w:rsidRPr="00901F4A">
            <w:instrText xml:space="preserve"> CITATION OIS21 \l 1033 </w:instrText>
          </w:r>
          <w:r w:rsidR="00906CE0" w:rsidRPr="00901F4A">
            <w:fldChar w:fldCharType="separate"/>
          </w:r>
          <w:r w:rsidR="004E06ED" w:rsidRPr="00901F4A">
            <w:rPr>
              <w:noProof/>
            </w:rPr>
            <w:t>(OISF, 2021)</w:t>
          </w:r>
          <w:r w:rsidR="00906CE0" w:rsidRPr="00901F4A">
            <w:fldChar w:fldCharType="end"/>
          </w:r>
        </w:sdtContent>
      </w:sdt>
      <w:r w:rsidR="00FF08A4" w:rsidRPr="00901F4A">
        <w:t>.</w:t>
      </w:r>
      <w:r w:rsidR="00DE56E5" w:rsidRPr="00901F4A">
        <w:t xml:space="preserve"> </w:t>
      </w:r>
    </w:p>
    <w:p w14:paraId="0238D39C" w14:textId="000011C9" w:rsidR="002A2FB7" w:rsidRPr="00901F4A" w:rsidRDefault="00252C7A" w:rsidP="00033C33">
      <w:pPr>
        <w:ind w:firstLine="720"/>
      </w:pPr>
      <w:r w:rsidRPr="00901F4A">
        <w:t>The purpose of this research</w:t>
      </w:r>
      <w:r w:rsidR="00272818" w:rsidRPr="00901F4A">
        <w:t xml:space="preserve"> project</w:t>
      </w:r>
      <w:r w:rsidRPr="00901F4A">
        <w:t xml:space="preserve"> was to develop </w:t>
      </w:r>
      <w:r w:rsidR="00033C33">
        <w:t>a tool</w:t>
      </w:r>
      <w:r w:rsidRPr="00901F4A">
        <w:t xml:space="preserve"> that automate</w:t>
      </w:r>
      <w:r w:rsidR="00E57AD0">
        <w:t>s</w:t>
      </w:r>
      <w:r w:rsidRPr="00901F4A">
        <w:t xml:space="preserve"> steps in the Suricata rule-writing process.</w:t>
      </w:r>
      <w:r w:rsidR="00A935DA" w:rsidRPr="00901F4A">
        <w:t xml:space="preserve"> </w:t>
      </w:r>
      <w:r w:rsidR="00074743" w:rsidRPr="00901F4A">
        <w:t xml:space="preserve">The </w:t>
      </w:r>
      <w:r w:rsidR="00CD6495">
        <w:t>author</w:t>
      </w:r>
      <w:r w:rsidR="00F6732D">
        <w:t>'</w:t>
      </w:r>
      <w:r w:rsidR="00CD6495">
        <w:t xml:space="preserve">s intention for the </w:t>
      </w:r>
      <w:r w:rsidR="00074743" w:rsidRPr="00901F4A">
        <w:t>tool developed</w:t>
      </w:r>
      <w:r w:rsidR="00CD6495">
        <w:t xml:space="preserve"> in this research project was to </w:t>
      </w:r>
      <w:r w:rsidR="00074743" w:rsidRPr="00901F4A">
        <w:t xml:space="preserve">assist </w:t>
      </w:r>
      <w:r w:rsidR="00CD6495">
        <w:t xml:space="preserve">Suricata administrators </w:t>
      </w:r>
      <w:r w:rsidR="00074743" w:rsidRPr="00901F4A">
        <w:t xml:space="preserve">in the rapid deployment of Suricata rules. </w:t>
      </w:r>
      <w:r w:rsidR="00A935DA" w:rsidRPr="00901F4A">
        <w:t>This project contains information obtained from scholarly articles, textbooks, and official Suricata documentation and training resources.</w:t>
      </w:r>
      <w:r w:rsidRPr="00901F4A">
        <w:t xml:space="preserve"> The tool developed </w:t>
      </w:r>
      <w:proofErr w:type="gramStart"/>
      <w:r w:rsidR="00033C33">
        <w:t>was</w:t>
      </w:r>
      <w:r w:rsidRPr="00901F4A">
        <w:t xml:space="preserve"> intended</w:t>
      </w:r>
      <w:proofErr w:type="gramEnd"/>
      <w:r w:rsidRPr="00901F4A">
        <w:t xml:space="preserve"> to be used by Security Analysts, Network Administrators, Detection Engineers, Malware Analysts, Incident Response Analysts, and all other Suricata administrators. </w:t>
      </w:r>
      <w:r w:rsidR="00305B3B" w:rsidRPr="00901F4A">
        <w:t xml:space="preserve">Additionally, the information comprising this project is relevant to all NSM administrators. </w:t>
      </w:r>
    </w:p>
    <w:p w14:paraId="67791513" w14:textId="268FE137" w:rsidR="002943FF" w:rsidRPr="00901F4A" w:rsidRDefault="00DE56E5" w:rsidP="00A07178">
      <w:pPr>
        <w:ind w:firstLine="720"/>
      </w:pPr>
      <w:r w:rsidRPr="00901F4A">
        <w:t xml:space="preserve">Computers have become embedded </w:t>
      </w:r>
      <w:r w:rsidR="00FF08A4" w:rsidRPr="00901F4A">
        <w:t>in</w:t>
      </w:r>
      <w:r w:rsidRPr="00901F4A">
        <w:t xml:space="preserve"> </w:t>
      </w:r>
      <w:r w:rsidR="00A93479" w:rsidRPr="00901F4A">
        <w:t>all</w:t>
      </w:r>
      <w:r w:rsidRPr="00901F4A">
        <w:t xml:space="preserve"> facet</w:t>
      </w:r>
      <w:r w:rsidR="00FF08A4" w:rsidRPr="00901F4A">
        <w:t>s</w:t>
      </w:r>
      <w:r w:rsidRPr="00901F4A">
        <w:t xml:space="preserve"> of </w:t>
      </w:r>
      <w:r w:rsidR="00FF08A4" w:rsidRPr="00901F4A">
        <w:t>every industry</w:t>
      </w:r>
      <w:r w:rsidRPr="00901F4A">
        <w:t xml:space="preserve">. From hospitals to federal government agencies, every organization has found a reason to utilize information </w:t>
      </w:r>
      <w:r w:rsidRPr="00901F4A">
        <w:lastRenderedPageBreak/>
        <w:t xml:space="preserve">technology systems in their </w:t>
      </w:r>
      <w:r w:rsidR="00E903F2" w:rsidRPr="00901F4A">
        <w:t>daily</w:t>
      </w:r>
      <w:r w:rsidRPr="00901F4A">
        <w:t xml:space="preserve"> activities. </w:t>
      </w:r>
      <w:r w:rsidR="006E5409" w:rsidRPr="00901F4A">
        <w:t>T</w:t>
      </w:r>
      <w:r w:rsidRPr="00901F4A">
        <w:t>hese computers and the networks they comprise are valuable</w:t>
      </w:r>
      <w:r w:rsidR="006E5409" w:rsidRPr="00901F4A">
        <w:t>. Although</w:t>
      </w:r>
      <w:r w:rsidRPr="00901F4A">
        <w:t xml:space="preserve">, they are not </w:t>
      </w:r>
      <w:r w:rsidR="00FF08A4" w:rsidRPr="00901F4A">
        <w:t xml:space="preserve">arbitrarily </w:t>
      </w:r>
      <w:r w:rsidR="004010C7" w:rsidRPr="00901F4A">
        <w:t>secure</w:t>
      </w:r>
      <w:r w:rsidRPr="00901F4A">
        <w:t>.</w:t>
      </w:r>
      <w:r w:rsidR="00FF08A4" w:rsidRPr="00901F4A">
        <w:t xml:space="preserve"> While firewalls attempt to block unwanted connections, they </w:t>
      </w:r>
      <w:r w:rsidR="006E5409" w:rsidRPr="00901F4A">
        <w:t xml:space="preserve">have limited </w:t>
      </w:r>
      <w:r w:rsidR="00FF08A4" w:rsidRPr="00901F4A">
        <w:t>alerting mechanism</w:t>
      </w:r>
      <w:r w:rsidR="006E5409" w:rsidRPr="00901F4A">
        <w:t>s</w:t>
      </w:r>
      <w:r w:rsidR="00FF08A4" w:rsidRPr="00901F4A">
        <w:t xml:space="preserve"> </w:t>
      </w:r>
      <w:r w:rsidR="006E5409" w:rsidRPr="00901F4A">
        <w:t>if</w:t>
      </w:r>
      <w:r w:rsidR="00FF08A4" w:rsidRPr="00901F4A">
        <w:t xml:space="preserve"> something malicious has </w:t>
      </w:r>
      <w:r w:rsidR="00BC6074" w:rsidRPr="00901F4A">
        <w:t>occurred</w:t>
      </w:r>
      <w:r w:rsidR="00FF08A4" w:rsidRPr="00901F4A">
        <w:t xml:space="preserve">. </w:t>
      </w:r>
      <w:r w:rsidR="00CD6495">
        <w:t>NSM solutions address this problem by generating alerts based upon the rulesets</w:t>
      </w:r>
      <w:r w:rsidR="00FF08A4" w:rsidRPr="00901F4A">
        <w:t xml:space="preserve"> </w:t>
      </w:r>
      <w:r w:rsidR="00F32BFF" w:rsidRPr="00901F4A">
        <w:t>they</w:t>
      </w:r>
      <w:r w:rsidR="00FF08A4" w:rsidRPr="00901F4A">
        <w:t xml:space="preserve"> utilize. Alhomoud et al. (2011) explain</w:t>
      </w:r>
      <w:r w:rsidR="00AE3D68" w:rsidRPr="00901F4A">
        <w:t>ed</w:t>
      </w:r>
      <w:r w:rsidR="00FF08A4" w:rsidRPr="00901F4A">
        <w:t xml:space="preserve"> that</w:t>
      </w:r>
      <w:r w:rsidRPr="00901F4A">
        <w:t xml:space="preserve"> NSM technologies such as network-based IDS systems </w:t>
      </w:r>
      <w:r w:rsidR="00631D24" w:rsidRPr="00901F4A">
        <w:t xml:space="preserve">are necessary for detecting malicious </w:t>
      </w:r>
      <w:r w:rsidR="00503AC5" w:rsidRPr="00901F4A">
        <w:t>activity</w:t>
      </w:r>
      <w:r w:rsidR="00631D24" w:rsidRPr="00901F4A">
        <w:t xml:space="preserve"> </w:t>
      </w:r>
      <w:r w:rsidR="00F32BFF" w:rsidRPr="00901F4A">
        <w:t>at the network level</w:t>
      </w:r>
      <w:r w:rsidR="00BC6074" w:rsidRPr="00901F4A">
        <w:t>.</w:t>
      </w:r>
      <w:r w:rsidR="00E804AF">
        <w:t xml:space="preserve"> The 13</w:t>
      </w:r>
      <w:r w:rsidR="00E804AF" w:rsidRPr="00E804AF">
        <w:rPr>
          <w:vertAlign w:val="superscript"/>
        </w:rPr>
        <w:t>th</w:t>
      </w:r>
      <w:r w:rsidR="00E804AF">
        <w:t xml:space="preserve"> control from the Center for Internet Securit</w:t>
      </w:r>
      <w:r w:rsidR="00425E89">
        <w:t>y (CIS)</w:t>
      </w:r>
      <w:r w:rsidR="00E804AF">
        <w:t xml:space="preserve"> CIS Controls V8 (2021) is the ability to operate processes and tooling to </w:t>
      </w:r>
      <w:r w:rsidR="00CD6495">
        <w:t>practice network</w:t>
      </w:r>
      <w:r w:rsidR="00E804AF">
        <w:t xml:space="preserve"> monitoring for security threats across an organization</w:t>
      </w:r>
      <w:r w:rsidR="00F6732D">
        <w:t>'</w:t>
      </w:r>
      <w:r w:rsidR="00E804AF">
        <w:t>s network</w:t>
      </w:r>
      <w:r w:rsidR="00CD6495">
        <w:t>.</w:t>
      </w:r>
      <w:r w:rsidR="00E57AD0">
        <w:t xml:space="preserve"> Organizations can implement this control through the organizational practice of NSM. </w:t>
      </w:r>
      <w:r w:rsidR="00CD6495">
        <w:t xml:space="preserve"> </w:t>
      </w:r>
    </w:p>
    <w:p w14:paraId="649B39B6" w14:textId="77777777" w:rsidR="002C6EFD" w:rsidRPr="00901F4A" w:rsidRDefault="002C6EFD" w:rsidP="002C6EFD">
      <w:pPr>
        <w:pStyle w:val="Heading2"/>
        <w:rPr>
          <w:rFonts w:cs="Times New Roman"/>
          <w:szCs w:val="24"/>
        </w:rPr>
      </w:pPr>
      <w:bookmarkStart w:id="2" w:name="_Toc78405734"/>
      <w:r w:rsidRPr="00901F4A">
        <w:rPr>
          <w:rFonts w:cs="Times New Roman"/>
          <w:szCs w:val="24"/>
        </w:rPr>
        <w:t>Purpose Statement</w:t>
      </w:r>
      <w:bookmarkEnd w:id="2"/>
    </w:p>
    <w:p w14:paraId="36CEC995" w14:textId="77777777" w:rsidR="00CD6495" w:rsidRDefault="002C6EFD" w:rsidP="002C6EFD">
      <w:pPr>
        <w:ind w:firstLine="720"/>
      </w:pPr>
      <w:r w:rsidRPr="00901F4A">
        <w:t xml:space="preserve">The purpose of this research project was to develop tools that automate steps in the Suricata rule-writing process. The general problem is that signature-based Network Security Monitoring (NSM) solutions such as Suricata require </w:t>
      </w:r>
      <w:r w:rsidR="00966F2B" w:rsidRPr="00901F4A">
        <w:t>administrators to write rules</w:t>
      </w:r>
      <w:r w:rsidRPr="00901F4A">
        <w:t xml:space="preserve"> to identify new anomalies (Einay et al., 2021)</w:t>
      </w:r>
      <w:r w:rsidR="00423F25" w:rsidRPr="00901F4A">
        <w:t>.</w:t>
      </w:r>
      <w:r w:rsidRPr="00901F4A">
        <w:t xml:space="preserve"> The specific problem is that many Suricata administrators and analysts dealing with NSM solutions find that the rules utilized by the Suricata open-source Network Security Monitoring (NSM) solution </w:t>
      </w:r>
      <w:r w:rsidR="004243A0" w:rsidRPr="00901F4A">
        <w:t xml:space="preserve">are </w:t>
      </w:r>
      <w:r w:rsidR="00E804AF">
        <w:t>challenging</w:t>
      </w:r>
      <w:r w:rsidRPr="00901F4A">
        <w:t xml:space="preserve"> to develop.</w:t>
      </w:r>
      <w:r w:rsidR="004243A0" w:rsidRPr="00901F4A">
        <w:t xml:space="preserve"> The OISF (2021) acknowledged that most Suricata administrators are only using the default rulesets. It is possible that if Suricata rules became easier to write, more Suricata administrators w</w:t>
      </w:r>
      <w:r w:rsidR="00964D30">
        <w:t>ould</w:t>
      </w:r>
      <w:r w:rsidR="004243A0" w:rsidRPr="00901F4A">
        <w:t xml:space="preserve"> develop custom rules.</w:t>
      </w:r>
    </w:p>
    <w:p w14:paraId="3201F63A" w14:textId="52029C42" w:rsidR="002C6EFD" w:rsidRPr="00901F4A" w:rsidRDefault="002C6EFD" w:rsidP="002C6EFD">
      <w:pPr>
        <w:ind w:firstLine="720"/>
      </w:pPr>
      <w:r w:rsidRPr="00901F4A">
        <w:t>Additionally, signature-based NSM solutions heavily rely on their rulesets for functionality (Einay et al., 2021).</w:t>
      </w:r>
      <w:r w:rsidR="00A54E75" w:rsidRPr="00901F4A">
        <w:t xml:space="preserve"> Sanders (2014) stated that one issue plaguing NSM is that it requires multiple personal with specialized expertise to </w:t>
      </w:r>
      <w:r w:rsidR="00CA3859">
        <w:t>implement effectively</w:t>
      </w:r>
      <w:r w:rsidR="00A54E75" w:rsidRPr="00901F4A">
        <w:t xml:space="preserve">. While less experienced junior analysts </w:t>
      </w:r>
      <w:r w:rsidR="00CD6495">
        <w:t>can</w:t>
      </w:r>
      <w:r w:rsidR="00A54E75" w:rsidRPr="00901F4A">
        <w:t xml:space="preserve"> practice NSM, guidance from a Senior analyst </w:t>
      </w:r>
      <w:proofErr w:type="gramStart"/>
      <w:r w:rsidR="00A54E75" w:rsidRPr="00901F4A">
        <w:t>is required</w:t>
      </w:r>
      <w:proofErr w:type="gramEnd"/>
      <w:r w:rsidR="00A54E75" w:rsidRPr="00901F4A">
        <w:t xml:space="preserve"> </w:t>
      </w:r>
      <w:r w:rsidR="00A54E75" w:rsidRPr="00901F4A">
        <w:lastRenderedPageBreak/>
        <w:t xml:space="preserve">(Sanders, 2014). </w:t>
      </w:r>
      <w:r w:rsidR="009F7B60">
        <w:t xml:space="preserve">Additionally, rule-developers currently require a wide range of skills to write valuable signatures which cover attack variations while still </w:t>
      </w:r>
      <w:proofErr w:type="gramStart"/>
      <w:r w:rsidR="009F7B60">
        <w:t>being e</w:t>
      </w:r>
      <w:r w:rsidR="00E804AF">
        <w:t>fficient</w:t>
      </w:r>
      <w:r w:rsidR="009F7B60">
        <w:t>ly utilized</w:t>
      </w:r>
      <w:proofErr w:type="gramEnd"/>
      <w:r w:rsidR="009F7B60">
        <w:t xml:space="preserve"> by the IDS engine (</w:t>
      </w:r>
      <w:proofErr w:type="spellStart"/>
      <w:r w:rsidR="009F7B60">
        <w:t>Shipulin</w:t>
      </w:r>
      <w:proofErr w:type="spellEnd"/>
      <w:r w:rsidR="009F7B60">
        <w:t xml:space="preserve">, 2018).  </w:t>
      </w:r>
      <w:r w:rsidR="00CD6495">
        <w:t>The CIS Controls V8 also stated that through security operation</w:t>
      </w:r>
      <w:r w:rsidR="00F6732D">
        <w:t>,</w:t>
      </w:r>
      <w:r w:rsidR="00CD6495">
        <w:t xml:space="preserve"> organizations w</w:t>
      </w:r>
      <w:r w:rsidR="00F6732D">
        <w:t>ould</w:t>
      </w:r>
      <w:r w:rsidR="00CD6495">
        <w:t xml:space="preserve"> locate tactics, techniques, and procedures of attackers in addition to IOCs that </w:t>
      </w:r>
      <w:r w:rsidR="00F400B6">
        <w:t>are useful</w:t>
      </w:r>
      <w:r w:rsidR="00CD6495">
        <w:t xml:space="preserve"> in the detection process of network monitoring (CIS, 2021). The tool developed during this research project </w:t>
      </w:r>
      <w:proofErr w:type="gramStart"/>
      <w:r w:rsidR="00F400B6">
        <w:t>was developed</w:t>
      </w:r>
      <w:proofErr w:type="gramEnd"/>
      <w:r w:rsidR="00F400B6">
        <w:t xml:space="preserve"> to</w:t>
      </w:r>
      <w:r w:rsidR="00CD6495">
        <w:t xml:space="preserve"> be used in the rapid deployment of Suricata signatures. </w:t>
      </w:r>
    </w:p>
    <w:p w14:paraId="104FD342" w14:textId="77777777" w:rsidR="002C6EFD" w:rsidRPr="00901F4A" w:rsidRDefault="002C6EFD" w:rsidP="002C6EFD">
      <w:pPr>
        <w:pStyle w:val="Heading2"/>
        <w:rPr>
          <w:rFonts w:cs="Times New Roman"/>
          <w:szCs w:val="24"/>
        </w:rPr>
      </w:pPr>
      <w:bookmarkStart w:id="3" w:name="_Toc78405735"/>
      <w:r w:rsidRPr="00901F4A">
        <w:rPr>
          <w:rFonts w:cs="Times New Roman"/>
          <w:szCs w:val="24"/>
        </w:rPr>
        <w:t>Research Questions</w:t>
      </w:r>
      <w:bookmarkEnd w:id="3"/>
    </w:p>
    <w:p w14:paraId="616849B1" w14:textId="167CE35D" w:rsidR="002C6EFD" w:rsidRPr="00901F4A" w:rsidRDefault="002C6EFD" w:rsidP="002C6EFD">
      <w:pPr>
        <w:ind w:firstLine="720"/>
      </w:pPr>
      <w:bookmarkStart w:id="4" w:name="_Hlk78183047"/>
      <w:r w:rsidRPr="00901F4A">
        <w:t xml:space="preserve">The research contained within this project attempted to answer the questions: 1) Why is Network Security Monitoring (NSM) valuable? 2) How </w:t>
      </w:r>
      <w:r w:rsidR="00E804AF">
        <w:t>necessary</w:t>
      </w:r>
      <w:r w:rsidRPr="00901F4A">
        <w:t xml:space="preserve"> are signatures in signature-based Network Security Monitoring (NSM) solutions, and 3) How can rule-writing for Suricata </w:t>
      </w:r>
      <w:proofErr w:type="gramStart"/>
      <w:r w:rsidRPr="00901F4A">
        <w:t>be simplified</w:t>
      </w:r>
      <w:proofErr w:type="gramEnd"/>
      <w:r w:rsidR="00966F2B" w:rsidRPr="00901F4A">
        <w:t xml:space="preserve"> for Suricata administrators</w:t>
      </w:r>
      <w:r w:rsidRPr="00901F4A">
        <w:t xml:space="preserve">? </w:t>
      </w:r>
    </w:p>
    <w:p w14:paraId="7EEFE970" w14:textId="7C8A0D76" w:rsidR="0046641A" w:rsidRPr="00901F4A" w:rsidRDefault="0046641A" w:rsidP="0046641A">
      <w:pPr>
        <w:pStyle w:val="Heading2"/>
        <w:rPr>
          <w:rFonts w:cs="Times New Roman"/>
          <w:szCs w:val="24"/>
        </w:rPr>
      </w:pPr>
      <w:bookmarkStart w:id="5" w:name="_Toc78405736"/>
      <w:bookmarkEnd w:id="4"/>
      <w:r w:rsidRPr="00901F4A">
        <w:rPr>
          <w:rFonts w:cs="Times New Roman"/>
          <w:szCs w:val="24"/>
        </w:rPr>
        <w:t>What is Network Security Monitoring?</w:t>
      </w:r>
      <w:bookmarkEnd w:id="5"/>
      <w:r w:rsidRPr="00901F4A">
        <w:rPr>
          <w:rFonts w:cs="Times New Roman"/>
          <w:szCs w:val="24"/>
        </w:rPr>
        <w:t xml:space="preserve"> </w:t>
      </w:r>
    </w:p>
    <w:p w14:paraId="57335796" w14:textId="4FD0A020" w:rsidR="00A935DA" w:rsidRPr="00901F4A" w:rsidRDefault="00A935DA" w:rsidP="00033C33">
      <w:pPr>
        <w:ind w:firstLine="720"/>
      </w:pPr>
      <w:r w:rsidRPr="00901F4A">
        <w:t>Bejtlich (2013) described NSM as</w:t>
      </w:r>
      <w:r w:rsidR="00C919E3" w:rsidRPr="00901F4A">
        <w:t xml:space="preserve"> a</w:t>
      </w:r>
      <w:r w:rsidRPr="00901F4A">
        <w:t xml:space="preserve"> </w:t>
      </w:r>
      <w:r w:rsidR="00D14593" w:rsidRPr="00901F4A">
        <w:t xml:space="preserve">threat-centric approach to detecting and responding to specified anomalies. </w:t>
      </w:r>
      <w:r w:rsidR="008E63EB">
        <w:t>NSM methodology and</w:t>
      </w:r>
      <w:r w:rsidR="006F6E1E" w:rsidRPr="00901F4A">
        <w:t xml:space="preserve"> NSM solutions are valuable in any network environment. </w:t>
      </w:r>
      <w:r w:rsidR="00B7334F" w:rsidRPr="00901F4A">
        <w:t xml:space="preserve">NSM solutions typically utilize an IDS to generate alerts when an anomaly </w:t>
      </w:r>
      <w:proofErr w:type="gramStart"/>
      <w:r w:rsidR="00B7334F" w:rsidRPr="00901F4A">
        <w:t>is detected</w:t>
      </w:r>
      <w:proofErr w:type="gramEnd"/>
      <w:r w:rsidR="00B7334F" w:rsidRPr="00901F4A">
        <w:t>.</w:t>
      </w:r>
      <w:r w:rsidR="00033C33">
        <w:t xml:space="preserve"> </w:t>
      </w:r>
      <w:r w:rsidR="00033C33">
        <w:t xml:space="preserve">NSM </w:t>
      </w:r>
      <w:proofErr w:type="gramStart"/>
      <w:r w:rsidR="00033C33">
        <w:t>is centered</w:t>
      </w:r>
      <w:proofErr w:type="gramEnd"/>
      <w:r w:rsidR="00033C33">
        <w:t xml:space="preserve"> on the idea that prevention eventually will fail</w:t>
      </w:r>
      <w:r w:rsidR="00E57AD0">
        <w:t>;</w:t>
      </w:r>
      <w:r w:rsidR="00033C33">
        <w:t xml:space="preserve"> subse</w:t>
      </w:r>
      <w:r w:rsidR="00E57AD0">
        <w:t>qu</w:t>
      </w:r>
      <w:r w:rsidR="00033C33">
        <w:t>ently</w:t>
      </w:r>
      <w:r w:rsidR="00E57AD0">
        <w:t>,</w:t>
      </w:r>
      <w:r w:rsidR="00033C33">
        <w:t xml:space="preserve"> the NSM is practiced with detection methods as opposed to prevention methods </w:t>
      </w:r>
      <w:r w:rsidR="00033C33" w:rsidRPr="00901F4A">
        <w:t>(Sanders &amp; Smith, 2014).</w:t>
      </w:r>
      <w:r w:rsidR="00033C33">
        <w:t xml:space="preserve"> </w:t>
      </w:r>
      <w:r w:rsidR="00B7334F" w:rsidRPr="00901F4A">
        <w:t>Network</w:t>
      </w:r>
      <w:r w:rsidR="00964D30">
        <w:t>-</w:t>
      </w:r>
      <w:r w:rsidR="00B7334F" w:rsidRPr="00901F4A">
        <w:t xml:space="preserve">based </w:t>
      </w:r>
      <w:r w:rsidR="006F6E1E" w:rsidRPr="00901F4A">
        <w:t>NSM solution</w:t>
      </w:r>
      <w:r w:rsidR="00B7334F" w:rsidRPr="00901F4A">
        <w:t>s</w:t>
      </w:r>
      <w:r w:rsidR="006F6E1E" w:rsidRPr="00901F4A">
        <w:t xml:space="preserve"> </w:t>
      </w:r>
      <w:r w:rsidR="00B7334F" w:rsidRPr="00901F4A">
        <w:t>lie</w:t>
      </w:r>
      <w:r w:rsidR="006F6E1E" w:rsidRPr="00901F4A">
        <w:t xml:space="preserve"> between the network segment which it is monitoring and the network egress point. Network traffic </w:t>
      </w:r>
      <w:proofErr w:type="gramStart"/>
      <w:r w:rsidR="00525C72" w:rsidRPr="00901F4A">
        <w:t>gets</w:t>
      </w:r>
      <w:r w:rsidR="006F6E1E" w:rsidRPr="00901F4A">
        <w:t xml:space="preserve"> delivered</w:t>
      </w:r>
      <w:proofErr w:type="gramEnd"/>
      <w:r w:rsidR="006F6E1E" w:rsidRPr="00901F4A">
        <w:t xml:space="preserve"> to the NSM solution via a port mirroring solution (sometimes referred to as SPAN ports) or a network tap (hardware or software device used to duplicate network traffic). </w:t>
      </w:r>
      <w:r w:rsidR="00F400B6">
        <w:t>The IDS engine can compare the traffic to the ruleset rules and match the desired anomalies by obtaining this traffic</w:t>
      </w:r>
      <w:r w:rsidR="00B7334F" w:rsidRPr="00901F4A">
        <w:t xml:space="preserve">. </w:t>
      </w:r>
      <w:r w:rsidR="00D14593" w:rsidRPr="00901F4A">
        <w:t xml:space="preserve">While NSM is a methodology </w:t>
      </w:r>
      <w:r w:rsidR="00D14593" w:rsidRPr="00901F4A">
        <w:lastRenderedPageBreak/>
        <w:t xml:space="preserve">that goes beyond solutions such as Suricata, the </w:t>
      </w:r>
      <w:r w:rsidR="008E63EB">
        <w:t xml:space="preserve">NSM solution handles the </w:t>
      </w:r>
      <w:r w:rsidR="00D14593" w:rsidRPr="00901F4A">
        <w:t xml:space="preserve">core functionality of alerting upon specified network events </w:t>
      </w:r>
      <w:r w:rsidR="00B7334F" w:rsidRPr="00901F4A">
        <w:t>(Bejtlich, 2013)</w:t>
      </w:r>
      <w:r w:rsidR="00D14593" w:rsidRPr="00901F4A">
        <w:t xml:space="preserve">. </w:t>
      </w:r>
    </w:p>
    <w:p w14:paraId="2CB1CDBB" w14:textId="02038816" w:rsidR="00E903F2" w:rsidRPr="00901F4A" w:rsidRDefault="00E903F2" w:rsidP="00A935DA">
      <w:r w:rsidRPr="00901F4A">
        <w:tab/>
        <w:t>Signature-based NSM solutions allow for entities to protect against the t</w:t>
      </w:r>
      <w:r w:rsidR="004427F3" w:rsidRPr="00901F4A">
        <w:t>h</w:t>
      </w:r>
      <w:r w:rsidRPr="00901F4A">
        <w:t xml:space="preserve">reats </w:t>
      </w:r>
      <w:r w:rsidR="008E63EB">
        <w:t xml:space="preserve">identified within their rulesets. </w:t>
      </w:r>
      <w:r w:rsidR="009F7246" w:rsidRPr="00901F4A">
        <w:t xml:space="preserve">These rulesets contain signatures for cyberthreats such as ransomware or trojan malware infections, phishing sites, scanning activity, application use, and much more. </w:t>
      </w:r>
      <w:r w:rsidR="00623DDE" w:rsidRPr="00901F4A">
        <w:t xml:space="preserve">NSM solutions are valuable because they </w:t>
      </w:r>
      <w:r w:rsidR="004E6D1C" w:rsidRPr="00901F4A">
        <w:t>can</w:t>
      </w:r>
      <w:r w:rsidR="00623DDE" w:rsidRPr="00901F4A">
        <w:t xml:space="preserve"> detect threats related to the commission of cybercrime or other nefarious activities.  </w:t>
      </w:r>
    </w:p>
    <w:p w14:paraId="42548D59" w14:textId="77777777" w:rsidR="002522FC" w:rsidRPr="00901F4A" w:rsidRDefault="002522FC" w:rsidP="002522FC">
      <w:pPr>
        <w:pStyle w:val="Heading3"/>
      </w:pPr>
      <w:bookmarkStart w:id="6" w:name="_Toc78405737"/>
      <w:r w:rsidRPr="00901F4A">
        <w:t>What is a Signature?</w:t>
      </w:r>
      <w:bookmarkEnd w:id="6"/>
    </w:p>
    <w:p w14:paraId="40BF68DF" w14:textId="68003AA1" w:rsidR="002522FC" w:rsidRPr="00901F4A" w:rsidRDefault="002522FC" w:rsidP="002522FC">
      <w:pPr>
        <w:ind w:firstLine="720"/>
      </w:pPr>
      <w:r w:rsidRPr="00901F4A">
        <w:t xml:space="preserve">Joshi et al. (2012) explained that a signature is a </w:t>
      </w:r>
      <w:r w:rsidR="008E63EB">
        <w:t>piece</w:t>
      </w:r>
      <w:r w:rsidRPr="00901F4A">
        <w:t xml:space="preserve"> of data that can distinguish data. Signatures </w:t>
      </w:r>
      <w:r w:rsidR="00F400B6">
        <w:t>contain a com</w:t>
      </w:r>
      <w:r w:rsidR="00CA3859">
        <w:t>bin</w:t>
      </w:r>
      <w:r w:rsidR="00F400B6">
        <w:t>ation of</w:t>
      </w:r>
      <w:r w:rsidRPr="00901F4A">
        <w:t xml:space="preserve"> string</w:t>
      </w:r>
      <w:r w:rsidR="00CA3859">
        <w:t>s</w:t>
      </w:r>
      <w:r w:rsidRPr="00901F4A">
        <w:t xml:space="preserve"> of characters, hex values, or various other static values. Joshi et al. </w:t>
      </w:r>
      <w:r w:rsidR="008E63EB">
        <w:t>stated</w:t>
      </w:r>
      <w:r w:rsidRPr="00901F4A">
        <w:t xml:space="preserve"> that intrusion detection systems utilize signatures to locate security concerns in network traffic</w:t>
      </w:r>
      <w:r w:rsidR="00F400B6">
        <w:t xml:space="preserve"> (Joshi et al</w:t>
      </w:r>
      <w:r w:rsidRPr="00901F4A">
        <w:t>.</w:t>
      </w:r>
      <w:r w:rsidR="00CA3859">
        <w:t>,</w:t>
      </w:r>
      <w:r w:rsidR="00F400B6">
        <w:t xml:space="preserve"> 2012).</w:t>
      </w:r>
      <w:r w:rsidRPr="00901F4A">
        <w:t xml:space="preserve"> </w:t>
      </w:r>
    </w:p>
    <w:p w14:paraId="0A270F2D" w14:textId="0B489C0A" w:rsidR="002522FC" w:rsidRPr="00901F4A" w:rsidRDefault="002522FC" w:rsidP="002522FC">
      <w:pPr>
        <w:ind w:firstLine="720"/>
      </w:pPr>
      <w:r w:rsidRPr="00901F4A">
        <w:t xml:space="preserve">Suricata uses rules to identify signatures. </w:t>
      </w:r>
      <w:r w:rsidR="00F400B6">
        <w:t>Rule files contain rules used by the Suricata engine,</w:t>
      </w:r>
      <w:r w:rsidR="00CA3859">
        <w:t xml:space="preserve"> and</w:t>
      </w:r>
      <w:r w:rsidR="00F400B6">
        <w:t xml:space="preserve"> the rule files have a</w:t>
      </w:r>
      <w:r w:rsidRPr="00901F4A">
        <w:t xml:space="preserve"> .rules extension. These rule files contain the signatures </w:t>
      </w:r>
      <w:r w:rsidR="00F400B6">
        <w:t>designed for the Suric</w:t>
      </w:r>
      <w:r w:rsidR="00CA3859">
        <w:t>a</w:t>
      </w:r>
      <w:r w:rsidR="00F400B6">
        <w:t xml:space="preserve">ta engine </w:t>
      </w:r>
      <w:r w:rsidRPr="00901F4A">
        <w:t xml:space="preserve">to utilize when processing network traffic. </w:t>
      </w:r>
      <w:r w:rsidR="004539D6">
        <w:rPr>
          <w:i/>
          <w:iCs/>
        </w:rPr>
        <w:t xml:space="preserve">Figure 1 </w:t>
      </w:r>
      <w:r w:rsidR="004539D6">
        <w:t xml:space="preserve">shows a </w:t>
      </w:r>
      <w:r w:rsidRPr="00901F4A">
        <w:t xml:space="preserve">sample Suricata rule. The sample Suricata rule contains an action, a header that defines the protocol, addresses, and ports involved in the rule, and the rule options </w:t>
      </w:r>
      <w:r w:rsidR="009D0DF3">
        <w:t>which</w:t>
      </w:r>
      <w:r w:rsidRPr="00901F4A">
        <w:t xml:space="preserve"> make the rule more specific (OISF, 2021). </w:t>
      </w:r>
    </w:p>
    <w:p w14:paraId="177DF4DC" w14:textId="77777777" w:rsidR="002522FC" w:rsidRPr="00901F4A" w:rsidRDefault="002522FC" w:rsidP="002522FC">
      <w:pPr>
        <w:rPr>
          <w:b/>
          <w:bCs/>
        </w:rPr>
      </w:pPr>
      <w:r w:rsidRPr="00901F4A">
        <w:rPr>
          <w:b/>
          <w:bCs/>
        </w:rPr>
        <w:t>Figure 1</w:t>
      </w:r>
    </w:p>
    <w:p w14:paraId="562768A6" w14:textId="77777777" w:rsidR="002522FC" w:rsidRPr="00901F4A" w:rsidRDefault="002522FC" w:rsidP="002522FC">
      <w:pPr>
        <w:rPr>
          <w:i/>
          <w:iCs/>
        </w:rPr>
      </w:pPr>
      <w:r w:rsidRPr="00901F4A">
        <w:rPr>
          <w:i/>
          <w:iCs/>
        </w:rPr>
        <w:t>Suricata Rule Syntax (OISF, 2021)</w:t>
      </w:r>
    </w:p>
    <w:p w14:paraId="7B8F63BD" w14:textId="30D9AE53" w:rsidR="002522FC" w:rsidRPr="00901F4A" w:rsidRDefault="002522FC" w:rsidP="002522FC">
      <w:r w:rsidRPr="00901F4A">
        <w:rPr>
          <w:noProof/>
        </w:rPr>
        <w:drawing>
          <wp:inline distT="0" distB="0" distL="0" distR="0" wp14:anchorId="661B971C" wp14:editId="4B810CED">
            <wp:extent cx="5943600" cy="638810"/>
            <wp:effectExtent l="76200" t="76200" r="133350"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5868CF" w14:textId="41D72A40" w:rsidR="008B08A0" w:rsidRPr="00901F4A" w:rsidRDefault="008B08A0" w:rsidP="008B08A0">
      <w:pPr>
        <w:pStyle w:val="Heading2"/>
        <w:rPr>
          <w:rFonts w:cs="Times New Roman"/>
          <w:szCs w:val="24"/>
        </w:rPr>
      </w:pPr>
      <w:bookmarkStart w:id="7" w:name="_Toc78405738"/>
      <w:r w:rsidRPr="00901F4A">
        <w:rPr>
          <w:rFonts w:cs="Times New Roman"/>
          <w:szCs w:val="24"/>
        </w:rPr>
        <w:lastRenderedPageBreak/>
        <w:t>Intrusion Detection Systems</w:t>
      </w:r>
      <w:bookmarkEnd w:id="7"/>
    </w:p>
    <w:p w14:paraId="4E30C2CE" w14:textId="27B45A95" w:rsidR="00FF08A4" w:rsidRDefault="00296C92" w:rsidP="00A07178">
      <w:pPr>
        <w:ind w:firstLine="720"/>
      </w:pPr>
      <w:r w:rsidRPr="00901F4A">
        <w:t xml:space="preserve">Andress (2019) </w:t>
      </w:r>
      <w:r w:rsidR="00305B3B" w:rsidRPr="00901F4A">
        <w:t>described</w:t>
      </w:r>
      <w:r w:rsidRPr="00901F4A">
        <w:t xml:space="preserve"> IDS as </w:t>
      </w:r>
      <w:r w:rsidR="00334998" w:rsidRPr="00901F4A">
        <w:t xml:space="preserve">software or hardware solutions </w:t>
      </w:r>
      <w:r w:rsidR="004C017D" w:rsidRPr="00901F4A">
        <w:t>that</w:t>
      </w:r>
      <w:r w:rsidR="00334998" w:rsidRPr="00901F4A">
        <w:t xml:space="preserve"> monitor networks</w:t>
      </w:r>
      <w:r w:rsidR="002522FC" w:rsidRPr="00901F4A">
        <w:t>,</w:t>
      </w:r>
      <w:r w:rsidR="00334998" w:rsidRPr="00901F4A">
        <w:t xml:space="preserve"> host</w:t>
      </w:r>
      <w:r w:rsidR="002522FC" w:rsidRPr="00901F4A">
        <w:t>s,</w:t>
      </w:r>
      <w:r w:rsidR="00334998" w:rsidRPr="00901F4A">
        <w:t xml:space="preserve"> or applications for unauthorized activity.</w:t>
      </w:r>
      <w:r w:rsidR="00AE3D68" w:rsidRPr="00901F4A">
        <w:t xml:space="preserve"> The Suricata engine</w:t>
      </w:r>
      <w:r w:rsidR="00964D30">
        <w:t>,</w:t>
      </w:r>
      <w:r w:rsidR="00AE3D68" w:rsidRPr="00901F4A">
        <w:t xml:space="preserve"> which this project focused on</w:t>
      </w:r>
      <w:r w:rsidR="00964D30">
        <w:t>,</w:t>
      </w:r>
      <w:r w:rsidR="00AE3D68" w:rsidRPr="00901F4A">
        <w:t xml:space="preserve"> monitors network traffic</w:t>
      </w:r>
      <w:r w:rsidR="00305B3B" w:rsidRPr="00901F4A">
        <w:t xml:space="preserve"> looking for specified events</w:t>
      </w:r>
      <w:r w:rsidR="00AE3D68" w:rsidRPr="00901F4A">
        <w:t xml:space="preserve">. The Suricata engine can </w:t>
      </w:r>
      <w:proofErr w:type="gramStart"/>
      <w:r w:rsidR="00AE3D68" w:rsidRPr="00901F4A">
        <w:t>be tuned</w:t>
      </w:r>
      <w:proofErr w:type="gramEnd"/>
      <w:r w:rsidR="00AE3D68" w:rsidRPr="00901F4A">
        <w:t xml:space="preserve"> to ignore certain events or even detect innocuous events by tuning the ruleset which it utilizes</w:t>
      </w:r>
      <w:r w:rsidR="00292BBB" w:rsidRPr="00901F4A">
        <w:t xml:space="preserve"> (OISF, 2021)</w:t>
      </w:r>
      <w:r w:rsidR="00AE3D68" w:rsidRPr="00901F4A">
        <w:t>.</w:t>
      </w:r>
      <w:r w:rsidR="00334998" w:rsidRPr="00901F4A">
        <w:t xml:space="preserve"> </w:t>
      </w:r>
      <w:r w:rsidR="00ED22CA" w:rsidRPr="00901F4A">
        <w:t>Broucek and Turner (2004) describe</w:t>
      </w:r>
      <w:r w:rsidR="004539D6">
        <w:t>d</w:t>
      </w:r>
      <w:r w:rsidR="00ED22CA" w:rsidRPr="00901F4A">
        <w:t xml:space="preserve"> the two types of IDS which</w:t>
      </w:r>
      <w:r w:rsidR="00305B3B" w:rsidRPr="00901F4A">
        <w:t xml:space="preserve"> can</w:t>
      </w:r>
      <w:r w:rsidR="00ED22CA" w:rsidRPr="00901F4A">
        <w:t xml:space="preserve"> monitor traffic </w:t>
      </w:r>
      <w:r w:rsidR="00305B3B" w:rsidRPr="00901F4A">
        <w:t>at</w:t>
      </w:r>
      <w:r w:rsidR="00ED22CA" w:rsidRPr="00901F4A">
        <w:t xml:space="preserve"> a network</w:t>
      </w:r>
      <w:r w:rsidR="00305B3B" w:rsidRPr="00901F4A">
        <w:t xml:space="preserve"> level</w:t>
      </w:r>
      <w:r w:rsidR="00ED22CA" w:rsidRPr="00901F4A">
        <w:t>. The</w:t>
      </w:r>
      <w:r w:rsidR="00FF08A4" w:rsidRPr="00901F4A">
        <w:t xml:space="preserve"> two types </w:t>
      </w:r>
      <w:r w:rsidR="00305B3B" w:rsidRPr="00901F4A">
        <w:t xml:space="preserve">of IDS </w:t>
      </w:r>
      <w:r w:rsidR="00ED22CA" w:rsidRPr="00901F4A">
        <w:t>are</w:t>
      </w:r>
      <w:r w:rsidR="00FF08A4" w:rsidRPr="00901F4A">
        <w:t xml:space="preserve"> anomaly</w:t>
      </w:r>
      <w:r w:rsidR="00ED22CA" w:rsidRPr="00901F4A">
        <w:t>-based solutions and signature</w:t>
      </w:r>
      <w:r w:rsidR="0059083F" w:rsidRPr="00901F4A">
        <w:t>-</w:t>
      </w:r>
      <w:r w:rsidR="00ED22CA" w:rsidRPr="00901F4A">
        <w:t xml:space="preserve">based solutions. </w:t>
      </w:r>
      <w:r w:rsidR="0056600C" w:rsidRPr="00901F4A">
        <w:t xml:space="preserve">Anomaly-based IDS solutions function by </w:t>
      </w:r>
      <w:r w:rsidR="002522FC" w:rsidRPr="00901F4A">
        <w:t>detecting</w:t>
      </w:r>
      <w:r w:rsidR="0056600C" w:rsidRPr="00901F4A">
        <w:t xml:space="preserve"> unusual or abnormal behavior by comparing current events to a baseline of the system's </w:t>
      </w:r>
      <w:r w:rsidR="00561C84" w:rsidRPr="00901F4A">
        <w:t>standard</w:t>
      </w:r>
      <w:r w:rsidR="0056600C" w:rsidRPr="00901F4A">
        <w:t xml:space="preserve"> behavior</w:t>
      </w:r>
      <w:r w:rsidR="00ED22CA" w:rsidRPr="00901F4A">
        <w:t xml:space="preserve">. This method typically has a higher rate of false positives. </w:t>
      </w:r>
      <w:r w:rsidR="00305B3B" w:rsidRPr="00901F4A">
        <w:t>On the other hand, s</w:t>
      </w:r>
      <w:r w:rsidR="00ED22CA" w:rsidRPr="00901F4A">
        <w:t xml:space="preserve">ignature-based methods compare traffic to a database of </w:t>
      </w:r>
      <w:r w:rsidR="006A6081" w:rsidRPr="00901F4A">
        <w:t>rules</w:t>
      </w:r>
      <w:r w:rsidR="00ED22CA" w:rsidRPr="00901F4A">
        <w:t xml:space="preserve"> which contain </w:t>
      </w:r>
      <w:r w:rsidR="006A6081" w:rsidRPr="00901F4A">
        <w:t xml:space="preserve">signatures of </w:t>
      </w:r>
      <w:r w:rsidR="00ED22CA" w:rsidRPr="00901F4A">
        <w:t>previously identified malicious indicators</w:t>
      </w:r>
      <w:sdt>
        <w:sdtPr>
          <w:id w:val="496774129"/>
          <w:citation/>
        </w:sdtPr>
        <w:sdtEndPr/>
        <w:sdtContent>
          <w:r w:rsidR="00913B9D" w:rsidRPr="00901F4A">
            <w:fldChar w:fldCharType="begin"/>
          </w:r>
          <w:r w:rsidR="00913B9D" w:rsidRPr="00901F4A">
            <w:instrText xml:space="preserve"> CITATION Bro04 \l 1033 </w:instrText>
          </w:r>
          <w:r w:rsidR="00913B9D" w:rsidRPr="00901F4A">
            <w:fldChar w:fldCharType="separate"/>
          </w:r>
          <w:r w:rsidR="004E06ED" w:rsidRPr="00901F4A">
            <w:rPr>
              <w:noProof/>
            </w:rPr>
            <w:t xml:space="preserve"> (Broucek &amp; Turner, 2004)</w:t>
          </w:r>
          <w:r w:rsidR="00913B9D" w:rsidRPr="00901F4A">
            <w:fldChar w:fldCharType="end"/>
          </w:r>
        </w:sdtContent>
      </w:sdt>
      <w:r w:rsidR="00ED22CA" w:rsidRPr="00901F4A">
        <w:t xml:space="preserve">. </w:t>
      </w:r>
    </w:p>
    <w:p w14:paraId="7FAB43EC" w14:textId="624D303F" w:rsidR="00F11852" w:rsidRPr="00901F4A" w:rsidRDefault="00F11852" w:rsidP="00F11852">
      <w:pPr>
        <w:ind w:firstLine="720"/>
      </w:pPr>
      <w:r>
        <w:t xml:space="preserve">Sikorski and Honig (2012) explained that </w:t>
      </w:r>
      <w:r w:rsidRPr="00901F4A">
        <w:t>IDS solutions and other security appliances allow network administrators to employ signature-based defenses against malicious content. Commonly located Indicators of Compromise (IOC) include URLs and IP addresses. These IOCs</w:t>
      </w:r>
      <w:r w:rsidR="00F400B6">
        <w:t xml:space="preserve"> frequently appear in network traffic and subsequently</w:t>
      </w:r>
      <w:r w:rsidRPr="00901F4A">
        <w:t xml:space="preserve"> make for good NSM signatures. However, these types of signatures often are not valuable for very long because malicious actors tend to migrate infrastructure regularly to evade security solutions </w:t>
      </w:r>
      <w:sdt>
        <w:sdtPr>
          <w:id w:val="302670647"/>
          <w:citation/>
        </w:sdtPr>
        <w:sdtEndPr/>
        <w:sdtContent>
          <w:r w:rsidRPr="00901F4A">
            <w:fldChar w:fldCharType="begin"/>
          </w:r>
          <w:r w:rsidRPr="00901F4A">
            <w:instrText xml:space="preserve"> CITATION Sik12 \l 1033 </w:instrText>
          </w:r>
          <w:r w:rsidRPr="00901F4A">
            <w:fldChar w:fldCharType="separate"/>
          </w:r>
          <w:r w:rsidRPr="00901F4A">
            <w:rPr>
              <w:noProof/>
            </w:rPr>
            <w:t>(Sikorski &amp; Honig, 2012)</w:t>
          </w:r>
          <w:r w:rsidRPr="00901F4A">
            <w:fldChar w:fldCharType="end"/>
          </w:r>
        </w:sdtContent>
      </w:sdt>
      <w:r w:rsidRPr="00901F4A">
        <w:t xml:space="preserve">. </w:t>
      </w:r>
      <w:r>
        <w:t>The short lifespans of these campaign</w:t>
      </w:r>
      <w:r w:rsidR="00964D30">
        <w:t>-</w:t>
      </w:r>
      <w:r>
        <w:t>specific IOCs</w:t>
      </w:r>
      <w:r w:rsidRPr="00901F4A">
        <w:t xml:space="preserve"> emphasiz</w:t>
      </w:r>
      <w:r>
        <w:t>e</w:t>
      </w:r>
      <w:r w:rsidRPr="00901F4A">
        <w:t xml:space="preserve"> the need for organizations to develop and implement signatures for novel threats in a minimal amount of time. </w:t>
      </w:r>
    </w:p>
    <w:p w14:paraId="2B50AF9D" w14:textId="2DBECA5F" w:rsidR="008B08A0" w:rsidRPr="00901F4A" w:rsidRDefault="008B08A0" w:rsidP="008B08A0">
      <w:pPr>
        <w:pStyle w:val="Heading2"/>
        <w:rPr>
          <w:rFonts w:cs="Times New Roman"/>
          <w:szCs w:val="24"/>
        </w:rPr>
      </w:pPr>
      <w:bookmarkStart w:id="8" w:name="_Toc78405739"/>
      <w:r w:rsidRPr="00901F4A">
        <w:rPr>
          <w:rFonts w:cs="Times New Roman"/>
          <w:szCs w:val="24"/>
        </w:rPr>
        <w:t>Signature-Based Network Security Monitoring Limitations</w:t>
      </w:r>
      <w:bookmarkEnd w:id="8"/>
      <w:r w:rsidRPr="00901F4A">
        <w:rPr>
          <w:rFonts w:cs="Times New Roman"/>
          <w:szCs w:val="24"/>
        </w:rPr>
        <w:t xml:space="preserve"> </w:t>
      </w:r>
    </w:p>
    <w:p w14:paraId="694EBDE1" w14:textId="70467D7A" w:rsidR="00AE04EF" w:rsidRPr="00901F4A" w:rsidRDefault="00305B3B" w:rsidP="002522FC">
      <w:pPr>
        <w:ind w:firstLine="720"/>
      </w:pPr>
      <w:r w:rsidRPr="00901F4A">
        <w:t xml:space="preserve">Signature-based NSM solutions do have a </w:t>
      </w:r>
      <w:r w:rsidR="00E804AF">
        <w:t>significant</w:t>
      </w:r>
      <w:r w:rsidRPr="00901F4A">
        <w:t xml:space="preserve"> shortcoming</w:t>
      </w:r>
      <w:r w:rsidR="00964D30">
        <w:t>,</w:t>
      </w:r>
      <w:r w:rsidRPr="00901F4A">
        <w:t xml:space="preserve"> and it is that they are unable to detect activity that they do not have signatures</w:t>
      </w:r>
      <w:r w:rsidR="00CD6495">
        <w:t xml:space="preserve"> yet</w:t>
      </w:r>
      <w:r w:rsidRPr="00901F4A">
        <w:t xml:space="preserve">. </w:t>
      </w:r>
      <w:r w:rsidR="00373414" w:rsidRPr="00901F4A">
        <w:t xml:space="preserve">Signature-based NSM solutions are </w:t>
      </w:r>
      <w:r w:rsidR="00373414" w:rsidRPr="00901F4A">
        <w:lastRenderedPageBreak/>
        <w:t xml:space="preserve">only as valuable as the signatures which they are utilizing in their rulesets. </w:t>
      </w:r>
      <w:r w:rsidR="00793C9D" w:rsidRPr="00901F4A">
        <w:t xml:space="preserve">Additionally, while </w:t>
      </w:r>
      <w:r w:rsidR="00F400B6">
        <w:t>reputable and mature organizations develop default rulesets for IDS systems such as Suricata</w:t>
      </w:r>
      <w:r w:rsidR="00793C9D" w:rsidRPr="00901F4A">
        <w:t xml:space="preserve">, they may be missing novel threats. </w:t>
      </w:r>
      <w:r w:rsidR="00964D30">
        <w:t>Minimizing</w:t>
      </w:r>
      <w:r w:rsidR="00793C9D" w:rsidRPr="00901F4A">
        <w:t xml:space="preserve"> the time between IOC identification and signature deployment shrinks the risk associated with the threat that the signature </w:t>
      </w:r>
      <w:r w:rsidR="00F400B6">
        <w:t xml:space="preserve">identifies </w:t>
      </w:r>
      <w:sdt>
        <w:sdtPr>
          <w:id w:val="1235125139"/>
          <w:citation/>
        </w:sdtPr>
        <w:sdtEndPr/>
        <w:sdtContent>
          <w:r w:rsidR="00793C9D" w:rsidRPr="00901F4A">
            <w:fldChar w:fldCharType="begin"/>
          </w:r>
          <w:r w:rsidR="00793C9D" w:rsidRPr="00901F4A">
            <w:instrText xml:space="preserve"> CITATION And19 \l 1033 </w:instrText>
          </w:r>
          <w:r w:rsidR="00793C9D" w:rsidRPr="00901F4A">
            <w:fldChar w:fldCharType="separate"/>
          </w:r>
          <w:r w:rsidR="004E06ED" w:rsidRPr="00901F4A">
            <w:rPr>
              <w:noProof/>
            </w:rPr>
            <w:t>(Andress, 2019)</w:t>
          </w:r>
          <w:r w:rsidR="00793C9D" w:rsidRPr="00901F4A">
            <w:fldChar w:fldCharType="end"/>
          </w:r>
        </w:sdtContent>
      </w:sdt>
      <w:r w:rsidR="00913B9D" w:rsidRPr="00901F4A">
        <w:t xml:space="preserve">. The Open </w:t>
      </w:r>
      <w:r w:rsidR="00261F8A" w:rsidRPr="00901F4A">
        <w:t>Information Security</w:t>
      </w:r>
      <w:r w:rsidR="00913B9D" w:rsidRPr="00901F4A">
        <w:t xml:space="preserve"> Foundation (2021) reported that most Suricata administrators </w:t>
      </w:r>
      <w:r w:rsidR="00F400B6">
        <w:t>only utiliz</w:t>
      </w:r>
      <w:r w:rsidR="00913B9D" w:rsidRPr="00901F4A">
        <w:t xml:space="preserve">e preexisting rulesets. These entities could directly benefit from writing and implementing signatures for </w:t>
      </w:r>
      <w:r w:rsidR="00F400B6">
        <w:t xml:space="preserve">unaccounted </w:t>
      </w:r>
      <w:r w:rsidR="00913B9D" w:rsidRPr="00901F4A">
        <w:t xml:space="preserve">threats </w:t>
      </w:r>
      <w:r w:rsidR="00F400B6">
        <w:t>that do not exist</w:t>
      </w:r>
      <w:r w:rsidR="00764308" w:rsidRPr="00901F4A">
        <w:t xml:space="preserve"> </w:t>
      </w:r>
      <w:r w:rsidR="00561C84" w:rsidRPr="00901F4A">
        <w:t>within the default rulesets</w:t>
      </w:r>
      <w:r w:rsidR="00913B9D" w:rsidRPr="00901F4A">
        <w:t xml:space="preserve">. Entities </w:t>
      </w:r>
      <w:r w:rsidR="00964D30">
        <w:t>that</w:t>
      </w:r>
      <w:r w:rsidR="00913B9D" w:rsidRPr="00901F4A">
        <w:t xml:space="preserve"> only enable the default rulesets will only detect events </w:t>
      </w:r>
      <w:r w:rsidR="0056600C" w:rsidRPr="00901F4A">
        <w:t xml:space="preserve">for </w:t>
      </w:r>
      <w:r w:rsidR="00913B9D" w:rsidRPr="00901F4A">
        <w:t>which other researchers have already developed signatures (O</w:t>
      </w:r>
      <w:r w:rsidR="00261F8A" w:rsidRPr="00901F4A">
        <w:t>ISF</w:t>
      </w:r>
      <w:r w:rsidR="00913B9D" w:rsidRPr="00901F4A">
        <w:t>, 2021)</w:t>
      </w:r>
      <w:r w:rsidR="00D77574">
        <w:t>.</w:t>
      </w:r>
      <w:r w:rsidR="002522FC" w:rsidRPr="00901F4A">
        <w:t xml:space="preserve"> </w:t>
      </w:r>
    </w:p>
    <w:p w14:paraId="18D80310" w14:textId="1E92A8D0" w:rsidR="008B08A0" w:rsidRPr="00901F4A" w:rsidRDefault="008B08A0" w:rsidP="008B08A0">
      <w:pPr>
        <w:pStyle w:val="Heading3"/>
      </w:pPr>
      <w:bookmarkStart w:id="9" w:name="_Toc78405740"/>
      <w:r w:rsidRPr="00901F4A">
        <w:t>Encrypted Network Traffic</w:t>
      </w:r>
      <w:bookmarkEnd w:id="9"/>
    </w:p>
    <w:p w14:paraId="1986C6ED" w14:textId="7F9E3DCC" w:rsidR="00FD3C6B" w:rsidRPr="00901F4A" w:rsidRDefault="00913B9D" w:rsidP="00FD3C6B">
      <w:pPr>
        <w:ind w:firstLine="720"/>
      </w:pPr>
      <w:r w:rsidRPr="00901F4A">
        <w:t>Papadogiannaki and Ioannidis (2021) report that o</w:t>
      </w:r>
      <w:r w:rsidR="00373414" w:rsidRPr="00901F4A">
        <w:t>ver 75% of</w:t>
      </w:r>
      <w:r w:rsidR="00DF30D5" w:rsidRPr="00901F4A">
        <w:t xml:space="preserve"> worldwide</w:t>
      </w:r>
      <w:r w:rsidR="00373414" w:rsidRPr="00901F4A">
        <w:t xml:space="preserve"> internet traffic </w:t>
      </w:r>
      <w:proofErr w:type="gramStart"/>
      <w:r w:rsidR="00373414" w:rsidRPr="00901F4A">
        <w:t>is encrypted</w:t>
      </w:r>
      <w:proofErr w:type="gramEnd"/>
      <w:r w:rsidRPr="00901F4A">
        <w:t>.</w:t>
      </w:r>
      <w:r w:rsidR="00373414" w:rsidRPr="00901F4A">
        <w:t xml:space="preserve"> </w:t>
      </w:r>
      <w:r w:rsidR="00F400B6">
        <w:t xml:space="preserve">When an encryption protocol such as SSL/TLS encrypts TCP level traffic, it does not encrypt the IP packet header. This poses a problem for NSM solutions as many of the signatures </w:t>
      </w:r>
      <w:proofErr w:type="gramStart"/>
      <w:r w:rsidR="00F400B6">
        <w:t>were written</w:t>
      </w:r>
      <w:proofErr w:type="gramEnd"/>
      <w:r w:rsidR="00F400B6">
        <w:t xml:space="preserve"> to identify malicious content contained within the packets of network traffic. If the traffic has </w:t>
      </w:r>
      <w:proofErr w:type="gramStart"/>
      <w:r w:rsidR="00F400B6">
        <w:t>been encrypted</w:t>
      </w:r>
      <w:proofErr w:type="gramEnd"/>
      <w:r w:rsidR="00F400B6">
        <w:t xml:space="preserve">, the content that these rules would match on is obfuscated, minimizing the effectiveness of content-based signatures in the face of encrypted traffic. Papadogiannaki and Ioannidis addressed this in their IDS solution known as </w:t>
      </w:r>
      <w:proofErr w:type="spellStart"/>
      <w:r w:rsidR="00F400B6">
        <w:t>HeaderHunter</w:t>
      </w:r>
      <w:proofErr w:type="spellEnd"/>
      <w:r w:rsidR="00F400B6">
        <w:t xml:space="preserve">, which focused on only analyzing the packet header and metadata. While this does limit the types of signatures that can </w:t>
      </w:r>
      <w:proofErr w:type="gramStart"/>
      <w:r w:rsidR="00F400B6">
        <w:t>be developed</w:t>
      </w:r>
      <w:proofErr w:type="gramEnd"/>
      <w:r w:rsidR="00F400B6">
        <w:t xml:space="preserve">, signatures that look for information within the packet header or metadata will have value when applied to encrypted traffic. </w:t>
      </w:r>
      <w:r w:rsidR="002522FC" w:rsidRPr="00901F4A">
        <w:t xml:space="preserve">Additionally, </w:t>
      </w:r>
      <w:proofErr w:type="spellStart"/>
      <w:r w:rsidR="00296C92" w:rsidRPr="00901F4A">
        <w:t>HeaderHunter</w:t>
      </w:r>
      <w:proofErr w:type="spellEnd"/>
      <w:r w:rsidR="00296C92" w:rsidRPr="00901F4A">
        <w:t xml:space="preserve"> </w:t>
      </w:r>
      <w:r w:rsidR="00F400B6">
        <w:t>functions</w:t>
      </w:r>
      <w:r w:rsidR="00296C92" w:rsidRPr="00901F4A">
        <w:t xml:space="preserve"> in a way that made signature generation easy for administrators</w:t>
      </w:r>
      <w:r w:rsidR="008A735F" w:rsidRPr="00901F4A">
        <w:t xml:space="preserve"> </w:t>
      </w:r>
      <w:sdt>
        <w:sdtPr>
          <w:id w:val="1580947869"/>
          <w:citation/>
        </w:sdtPr>
        <w:sdtEndPr/>
        <w:sdtContent>
          <w:r w:rsidR="00DA6985" w:rsidRPr="00901F4A">
            <w:fldChar w:fldCharType="begin"/>
          </w:r>
          <w:r w:rsidR="00DA6985" w:rsidRPr="00901F4A">
            <w:instrText xml:space="preserve"> CITATION Pap21 \l 1033 </w:instrText>
          </w:r>
          <w:r w:rsidR="00DA6985" w:rsidRPr="00901F4A">
            <w:fldChar w:fldCharType="separate"/>
          </w:r>
          <w:r w:rsidR="004E06ED" w:rsidRPr="00901F4A">
            <w:rPr>
              <w:noProof/>
            </w:rPr>
            <w:t>(Papadogiannaki &amp; Ioannidis, 2021)</w:t>
          </w:r>
          <w:r w:rsidR="00DA6985" w:rsidRPr="00901F4A">
            <w:fldChar w:fldCharType="end"/>
          </w:r>
        </w:sdtContent>
      </w:sdt>
      <w:r w:rsidRPr="00901F4A">
        <w:t>.</w:t>
      </w:r>
    </w:p>
    <w:p w14:paraId="2917C7B0" w14:textId="36F4D6D7" w:rsidR="00AE04EF" w:rsidRPr="00901F4A" w:rsidRDefault="00AE04EF" w:rsidP="00AE04EF">
      <w:pPr>
        <w:pStyle w:val="Heading2"/>
        <w:rPr>
          <w:rFonts w:cs="Times New Roman"/>
          <w:szCs w:val="24"/>
        </w:rPr>
      </w:pPr>
      <w:bookmarkStart w:id="10" w:name="_Toc78405741"/>
      <w:r w:rsidRPr="00901F4A">
        <w:rPr>
          <w:rFonts w:cs="Times New Roman"/>
          <w:szCs w:val="24"/>
        </w:rPr>
        <w:lastRenderedPageBreak/>
        <w:t xml:space="preserve">Value of Rulesets in Network Security Monitoring </w:t>
      </w:r>
      <w:r w:rsidR="00FD3C6B" w:rsidRPr="00901F4A">
        <w:rPr>
          <w:rFonts w:cs="Times New Roman"/>
          <w:szCs w:val="24"/>
        </w:rPr>
        <w:t>S</w:t>
      </w:r>
      <w:r w:rsidRPr="00901F4A">
        <w:rPr>
          <w:rFonts w:cs="Times New Roman"/>
          <w:szCs w:val="24"/>
        </w:rPr>
        <w:t>olutions</w:t>
      </w:r>
      <w:bookmarkEnd w:id="10"/>
      <w:r w:rsidRPr="00901F4A">
        <w:rPr>
          <w:rFonts w:cs="Times New Roman"/>
          <w:szCs w:val="24"/>
        </w:rPr>
        <w:t xml:space="preserve"> </w:t>
      </w:r>
    </w:p>
    <w:p w14:paraId="06E7D217" w14:textId="3C5B727F" w:rsidR="00AE04EF" w:rsidRPr="00901F4A" w:rsidRDefault="00AE04EF" w:rsidP="00966F2B">
      <w:pPr>
        <w:ind w:firstLine="720"/>
      </w:pPr>
      <w:r w:rsidRPr="00901F4A">
        <w:t xml:space="preserve">Signature-based IDS </w:t>
      </w:r>
      <w:r w:rsidR="00966F2B" w:rsidRPr="00901F4A">
        <w:t>engines</w:t>
      </w:r>
      <w:r w:rsidRPr="00901F4A">
        <w:t xml:space="preserve"> such as Suricata function by comparing</w:t>
      </w:r>
      <w:r w:rsidR="00964D30">
        <w:t xml:space="preserve"> packets of</w:t>
      </w:r>
      <w:r w:rsidRPr="00901F4A">
        <w:t xml:space="preserve"> network traffic</w:t>
      </w:r>
      <w:r w:rsidR="00964D30">
        <w:t xml:space="preserve"> flowing across a network</w:t>
      </w:r>
      <w:r w:rsidRPr="00901F4A">
        <w:t xml:space="preserve"> to rules contained within rule files. Andress (2019) explained that signature-based IDS solutions have similar functionality to signature-based antivirus solutions. Both </w:t>
      </w:r>
      <w:r w:rsidR="00F400B6">
        <w:t>types of security applications</w:t>
      </w:r>
      <w:r w:rsidRPr="00901F4A">
        <w:t xml:space="preserve"> store signatures in a file or database</w:t>
      </w:r>
      <w:r w:rsidR="00964D30">
        <w:t>,</w:t>
      </w:r>
      <w:r w:rsidRPr="00901F4A">
        <w:t xml:space="preserve"> which allows for the solutions to detect the desired anomalies. Additionally, both signature</w:t>
      </w:r>
      <w:r w:rsidR="00966F2B" w:rsidRPr="00901F4A">
        <w:t>-based</w:t>
      </w:r>
      <w:r w:rsidRPr="00901F4A">
        <w:t xml:space="preserve"> NSM and antivirus have the same shortfall of only </w:t>
      </w:r>
      <w:r w:rsidR="00305F89">
        <w:t>detecting</w:t>
      </w:r>
      <w:r w:rsidRPr="00901F4A">
        <w:t xml:space="preserve"> anomalies </w:t>
      </w:r>
      <w:r w:rsidR="00F400B6">
        <w:t>with</w:t>
      </w:r>
      <w:r w:rsidR="002522FC" w:rsidRPr="00901F4A">
        <w:t xml:space="preserve"> existing signatures</w:t>
      </w:r>
      <w:r w:rsidRPr="00901F4A">
        <w:t xml:space="preserve">. Novel threats may go unidentified, </w:t>
      </w:r>
      <w:r w:rsidR="00F400B6">
        <w:t>severely limiting</w:t>
      </w:r>
      <w:r w:rsidRPr="00901F4A">
        <w:t xml:space="preserve"> the effectiveness of signature-based solutions </w:t>
      </w:r>
      <w:sdt>
        <w:sdtPr>
          <w:id w:val="-97643479"/>
          <w:citation/>
        </w:sdtPr>
        <w:sdtEndPr/>
        <w:sdtContent>
          <w:r w:rsidRPr="00901F4A">
            <w:fldChar w:fldCharType="begin"/>
          </w:r>
          <w:r w:rsidRPr="00901F4A">
            <w:instrText xml:space="preserve"> CITATION And19 \l 1033 </w:instrText>
          </w:r>
          <w:r w:rsidRPr="00901F4A">
            <w:fldChar w:fldCharType="separate"/>
          </w:r>
          <w:r w:rsidRPr="00901F4A">
            <w:rPr>
              <w:noProof/>
            </w:rPr>
            <w:t>(Andress, 2019)</w:t>
          </w:r>
          <w:r w:rsidRPr="00901F4A">
            <w:fldChar w:fldCharType="end"/>
          </w:r>
        </w:sdtContent>
      </w:sdt>
      <w:r w:rsidR="00964D30">
        <w:t>.</w:t>
      </w:r>
      <w:r w:rsidRPr="00901F4A">
        <w:t xml:space="preserve"> To combat this shortfall</w:t>
      </w:r>
      <w:r w:rsidR="00305F89">
        <w:t>,</w:t>
      </w:r>
      <w:r w:rsidRPr="00901F4A">
        <w:t xml:space="preserve"> th</w:t>
      </w:r>
      <w:r w:rsidR="00305F89">
        <w:t>is research project</w:t>
      </w:r>
      <w:r w:rsidR="00964D30">
        <w:t>'</w:t>
      </w:r>
      <w:r w:rsidR="00305F89">
        <w:t xml:space="preserve">s </w:t>
      </w:r>
      <w:r w:rsidR="00305F89" w:rsidRPr="00901F4A">
        <w:t>author</w:t>
      </w:r>
      <w:r w:rsidRPr="00901F4A">
        <w:t xml:space="preserve"> suggests that rule-writing has become a necessary skill of any IDS administrator. </w:t>
      </w:r>
    </w:p>
    <w:p w14:paraId="042D5ABB" w14:textId="28FC4096" w:rsidR="000A1361" w:rsidRPr="00901F4A" w:rsidRDefault="00AE04EF" w:rsidP="002E6770">
      <w:r w:rsidRPr="00901F4A">
        <w:tab/>
        <w:t>Ganesan et al</w:t>
      </w:r>
      <w:r w:rsidR="00964D30">
        <w:t>.</w:t>
      </w:r>
      <w:r w:rsidRPr="00901F4A">
        <w:t xml:space="preserve"> (2019) described </w:t>
      </w:r>
      <w:r w:rsidR="00F400B6">
        <w:t>that there are located threats</w:t>
      </w:r>
      <w:r w:rsidRPr="00901F4A">
        <w:t xml:space="preserve"> </w:t>
      </w:r>
      <w:r w:rsidR="00305F89">
        <w:t xml:space="preserve">and </w:t>
      </w:r>
      <w:r w:rsidR="00F400B6">
        <w:t>novel</w:t>
      </w:r>
      <w:r w:rsidR="00305F89">
        <w:t xml:space="preserve"> threats</w:t>
      </w:r>
      <w:r w:rsidR="00F400B6">
        <w:t>. These novel</w:t>
      </w:r>
      <w:r w:rsidR="00CA3859">
        <w:t xml:space="preserve"> threats</w:t>
      </w:r>
      <w:r w:rsidRPr="00901F4A">
        <w:t xml:space="preserve"> have not yet been located currently in existence. Additionally, Ganesan et al. explained that if a threat changes in the slightest manner, it may require the signature to </w:t>
      </w:r>
      <w:proofErr w:type="gramStart"/>
      <w:r w:rsidRPr="00901F4A">
        <w:t>be adjusted</w:t>
      </w:r>
      <w:proofErr w:type="gramEnd"/>
      <w:r w:rsidR="00C919E3" w:rsidRPr="00901F4A">
        <w:t xml:space="preserve"> to catch this change</w:t>
      </w:r>
      <w:r w:rsidRPr="00901F4A">
        <w:t xml:space="preserve">. The constant need for signature updating and management is one of the </w:t>
      </w:r>
      <w:r w:rsidR="00E804AF">
        <w:t>critical</w:t>
      </w:r>
      <w:r w:rsidRPr="00901F4A">
        <w:t xml:space="preserve"> factors </w:t>
      </w:r>
      <w:r w:rsidR="00305F89">
        <w:t>that lead to this project</w:t>
      </w:r>
      <w:r w:rsidR="00964D30">
        <w:t>'</w:t>
      </w:r>
      <w:r w:rsidR="00305F89">
        <w:t>s development</w:t>
      </w:r>
      <w:r w:rsidRPr="00901F4A">
        <w:t xml:space="preserve">. Failure to quickly adjust rulesets can result in false negatives (situations where an alert should have </w:t>
      </w:r>
      <w:proofErr w:type="gramStart"/>
      <w:r w:rsidRPr="00901F4A">
        <w:t>been generated</w:t>
      </w:r>
      <w:proofErr w:type="gramEnd"/>
      <w:r w:rsidRPr="00901F4A">
        <w:t xml:space="preserve"> but was not). </w:t>
      </w:r>
    </w:p>
    <w:p w14:paraId="1E089099" w14:textId="33C319C7" w:rsidR="00A00CFE" w:rsidRPr="00901F4A" w:rsidRDefault="00A00CFE" w:rsidP="00A00CFE">
      <w:pPr>
        <w:pStyle w:val="Heading2"/>
        <w:rPr>
          <w:rFonts w:cs="Times New Roman"/>
          <w:szCs w:val="24"/>
        </w:rPr>
      </w:pPr>
      <w:bookmarkStart w:id="11" w:name="_Toc78405742"/>
      <w:r w:rsidRPr="00901F4A">
        <w:rPr>
          <w:rFonts w:cs="Times New Roman"/>
          <w:szCs w:val="24"/>
        </w:rPr>
        <w:t>Scripting and Automation Potential</w:t>
      </w:r>
      <w:bookmarkEnd w:id="11"/>
    </w:p>
    <w:p w14:paraId="18A795D9" w14:textId="2EB99CF6" w:rsidR="00A00CFE" w:rsidRPr="00901F4A" w:rsidRDefault="00F400B6" w:rsidP="009F7246">
      <w:pPr>
        <w:ind w:firstLine="720"/>
      </w:pPr>
      <w:r w:rsidRPr="00901F4A">
        <w:t xml:space="preserve">The scripts contained within this </w:t>
      </w:r>
      <w:r>
        <w:t>research</w:t>
      </w:r>
      <w:r w:rsidRPr="00901F4A">
        <w:t xml:space="preserve"> aim to automate the generation of </w:t>
      </w:r>
      <w:r>
        <w:t xml:space="preserve">signatures that matched data in the packet header or packet metadata. </w:t>
      </w:r>
      <w:r w:rsidR="00A00CFE" w:rsidRPr="00901F4A">
        <w:t xml:space="preserve">In a training video produced by the Open Information Security Foundation and Applied Network Defense (2017), </w:t>
      </w:r>
      <w:r w:rsidR="00305F89">
        <w:t xml:space="preserve">the author explained that </w:t>
      </w:r>
      <w:r w:rsidR="00A00CFE" w:rsidRPr="00901F4A">
        <w:t xml:space="preserve">signatures designed to match DNS calls and other regularly occurring events are straightforward to develop and have the potential to </w:t>
      </w:r>
      <w:proofErr w:type="gramStart"/>
      <w:r w:rsidR="00A00CFE" w:rsidRPr="00901F4A">
        <w:t>be scripted</w:t>
      </w:r>
      <w:proofErr w:type="gramEnd"/>
      <w:r w:rsidR="00A00CFE" w:rsidRPr="00901F4A">
        <w:t xml:space="preserve">. </w:t>
      </w:r>
      <w:r w:rsidR="00966F2B" w:rsidRPr="00901F4A">
        <w:t xml:space="preserve">A focus on IP packet headers and metadata </w:t>
      </w:r>
      <w:proofErr w:type="gramStart"/>
      <w:r>
        <w:t>was applied</w:t>
      </w:r>
      <w:proofErr w:type="gramEnd"/>
      <w:r w:rsidR="00305F89">
        <w:t xml:space="preserve"> </w:t>
      </w:r>
      <w:r w:rsidR="00966F2B" w:rsidRPr="00901F4A">
        <w:t xml:space="preserve">when developing the code for this </w:t>
      </w:r>
      <w:r>
        <w:t xml:space="preserve">research </w:t>
      </w:r>
      <w:r w:rsidR="00966F2B" w:rsidRPr="00901F4A">
        <w:t xml:space="preserve">project. </w:t>
      </w:r>
    </w:p>
    <w:p w14:paraId="6617538E" w14:textId="77777777" w:rsidR="0080626D" w:rsidRPr="00901F4A" w:rsidRDefault="0080626D" w:rsidP="0080626D">
      <w:pPr>
        <w:pStyle w:val="Heading1"/>
        <w:rPr>
          <w:rFonts w:cs="Times New Roman"/>
          <w:szCs w:val="24"/>
        </w:rPr>
      </w:pPr>
      <w:bookmarkStart w:id="12" w:name="_Toc75949572"/>
      <w:bookmarkStart w:id="13" w:name="_Toc78405743"/>
      <w:r w:rsidRPr="00901F4A">
        <w:rPr>
          <w:rFonts w:cs="Times New Roman"/>
          <w:szCs w:val="24"/>
        </w:rPr>
        <w:lastRenderedPageBreak/>
        <w:t>Literature Review</w:t>
      </w:r>
      <w:bookmarkEnd w:id="12"/>
      <w:bookmarkEnd w:id="13"/>
    </w:p>
    <w:p w14:paraId="27ED49DA" w14:textId="39CD0BB2" w:rsidR="0080626D" w:rsidRPr="00901F4A" w:rsidRDefault="0080626D" w:rsidP="0080626D">
      <w:pPr>
        <w:pStyle w:val="Heading2"/>
        <w:rPr>
          <w:rFonts w:cs="Times New Roman"/>
          <w:szCs w:val="24"/>
        </w:rPr>
      </w:pPr>
      <w:bookmarkStart w:id="14" w:name="_Toc75949573"/>
      <w:bookmarkStart w:id="15" w:name="_Toc78405744"/>
      <w:r w:rsidRPr="00901F4A">
        <w:rPr>
          <w:rFonts w:cs="Times New Roman"/>
          <w:szCs w:val="24"/>
        </w:rPr>
        <w:t>Network Security Monitoring Background and Definition</w:t>
      </w:r>
      <w:bookmarkEnd w:id="14"/>
      <w:bookmarkEnd w:id="15"/>
      <w:r w:rsidRPr="00901F4A">
        <w:rPr>
          <w:rFonts w:cs="Times New Roman"/>
          <w:szCs w:val="24"/>
        </w:rPr>
        <w:t xml:space="preserve"> </w:t>
      </w:r>
    </w:p>
    <w:p w14:paraId="5C13D165" w14:textId="6E4E0DE2" w:rsidR="00A64B81" w:rsidRPr="00901F4A" w:rsidRDefault="00915E83" w:rsidP="00915E83">
      <w:pPr>
        <w:ind w:firstLine="720"/>
      </w:pPr>
      <w:r w:rsidRPr="00901F4A">
        <w:t xml:space="preserve">In the book </w:t>
      </w:r>
      <w:r w:rsidRPr="00901F4A">
        <w:rPr>
          <w:i/>
          <w:iCs/>
        </w:rPr>
        <w:t xml:space="preserve">Practical Network Security Monitoring, </w:t>
      </w:r>
      <w:r w:rsidR="00456AFD" w:rsidRPr="00901F4A">
        <w:t xml:space="preserve">Bejtlich (2013) explained that the principles of NSM are collection, analysis, and incident escalation upon detection. Bejtlich goes on to explain that NSM is a methodology </w:t>
      </w:r>
      <w:r w:rsidR="00964D30">
        <w:t>that</w:t>
      </w:r>
      <w:r w:rsidR="00456AFD" w:rsidRPr="00901F4A">
        <w:t xml:space="preserve"> can allow entities to detect intrusions and minimize their opportunity to wreak havoc</w:t>
      </w:r>
      <w:r w:rsidR="00A64B81" w:rsidRPr="00901F4A">
        <w:t xml:space="preserve"> (Bejtlich, 2013)</w:t>
      </w:r>
      <w:r w:rsidR="00456AFD" w:rsidRPr="00901F4A">
        <w:t>.</w:t>
      </w:r>
      <w:r w:rsidR="00BF363B" w:rsidRPr="00901F4A">
        <w:t xml:space="preserve"> </w:t>
      </w:r>
      <w:r w:rsidR="00474C4C" w:rsidRPr="00901F4A">
        <w:t xml:space="preserve">Andress (2019) explained that </w:t>
      </w:r>
      <w:r w:rsidR="00F400B6">
        <w:t>an entity could detect malicious activity by auditing the information in an environment</w:t>
      </w:r>
      <w:r w:rsidR="00A64B81" w:rsidRPr="00901F4A">
        <w:t xml:space="preserve">. </w:t>
      </w:r>
      <w:r w:rsidR="00474C4C" w:rsidRPr="00901F4A">
        <w:t xml:space="preserve">Andress went on to explain that IDS solutions are monitoring and alerting tools that </w:t>
      </w:r>
      <w:r w:rsidR="001706C3" w:rsidRPr="00901F4A">
        <w:t>can</w:t>
      </w:r>
      <w:r w:rsidR="00474C4C" w:rsidRPr="00901F4A">
        <w:t xml:space="preserve"> generate alerts</w:t>
      </w:r>
      <w:r w:rsidR="00BF363B" w:rsidRPr="00901F4A">
        <w:t xml:space="preserve"> (Andress, 2019)</w:t>
      </w:r>
      <w:r w:rsidR="00474C4C" w:rsidRPr="00901F4A">
        <w:t xml:space="preserve">. </w:t>
      </w:r>
    </w:p>
    <w:p w14:paraId="2BB42B22" w14:textId="54E4D252" w:rsidR="00033C33" w:rsidRDefault="00915E83" w:rsidP="00915E83">
      <w:pPr>
        <w:ind w:firstLine="720"/>
      </w:pPr>
      <w:r w:rsidRPr="00901F4A">
        <w:t xml:space="preserve">In the book </w:t>
      </w:r>
      <w:r w:rsidRPr="00901F4A">
        <w:rPr>
          <w:i/>
          <w:iCs/>
        </w:rPr>
        <w:t>Applied Network Security Monitoring</w:t>
      </w:r>
      <w:r w:rsidR="00964D30">
        <w:rPr>
          <w:i/>
          <w:iCs/>
        </w:rPr>
        <w:t>,</w:t>
      </w:r>
      <w:r w:rsidRPr="00901F4A">
        <w:rPr>
          <w:i/>
          <w:iCs/>
        </w:rPr>
        <w:t xml:space="preserve"> </w:t>
      </w:r>
      <w:proofErr w:type="gramStart"/>
      <w:r w:rsidRPr="00901F4A">
        <w:t>Sanders</w:t>
      </w:r>
      <w:proofErr w:type="gramEnd"/>
      <w:r w:rsidRPr="00901F4A">
        <w:t xml:space="preserve"> and Smith (2014)</w:t>
      </w:r>
      <w:r w:rsidRPr="00901F4A">
        <w:rPr>
          <w:i/>
          <w:iCs/>
        </w:rPr>
        <w:t xml:space="preserve"> </w:t>
      </w:r>
      <w:r w:rsidRPr="00901F4A">
        <w:t>explained that the practice of network security monitoring has three main functions. Those functions were collection, detection, and analysis</w:t>
      </w:r>
      <w:r w:rsidR="00A64B81" w:rsidRPr="00901F4A">
        <w:t>. Sanders and Smith explained that collection c</w:t>
      </w:r>
      <w:r w:rsidR="00964D30">
        <w:t>ould</w:t>
      </w:r>
      <w:r w:rsidR="00A64B81" w:rsidRPr="00901F4A">
        <w:t xml:space="preserve"> involve </w:t>
      </w:r>
      <w:r w:rsidR="00F400B6">
        <w:t>various</w:t>
      </w:r>
      <w:r w:rsidR="00A64B81" w:rsidRPr="00901F4A">
        <w:t xml:space="preserve"> data </w:t>
      </w:r>
      <w:r w:rsidR="00682B68" w:rsidRPr="00901F4A">
        <w:t>types</w:t>
      </w:r>
      <w:r w:rsidR="00964D30">
        <w:t>,</w:t>
      </w:r>
      <w:r w:rsidR="00682B68" w:rsidRPr="00901F4A">
        <w:t xml:space="preserve"> </w:t>
      </w:r>
      <w:r w:rsidR="00A64B81" w:rsidRPr="00901F4A">
        <w:t>from full packet</w:t>
      </w:r>
      <w:r w:rsidR="00964D30">
        <w:t xml:space="preserve"> </w:t>
      </w:r>
      <w:r w:rsidR="00A64B81" w:rsidRPr="00901F4A">
        <w:t xml:space="preserve">captures to simply capturing the alert data. The </w:t>
      </w:r>
      <w:r w:rsidR="00682B68" w:rsidRPr="00901F4A">
        <w:t xml:space="preserve">type and </w:t>
      </w:r>
      <w:r w:rsidR="00A64B81" w:rsidRPr="00901F4A">
        <w:t xml:space="preserve">amount of data being </w:t>
      </w:r>
      <w:r w:rsidR="001706C3">
        <w:t xml:space="preserve">the NSM is collecting </w:t>
      </w:r>
      <w:r w:rsidR="00964D30">
        <w:t>will often change</w:t>
      </w:r>
      <w:r w:rsidR="00A64B81" w:rsidRPr="00901F4A">
        <w:t xml:space="preserve"> on </w:t>
      </w:r>
      <w:r w:rsidR="00682B68" w:rsidRPr="00901F4A">
        <w:t>an</w:t>
      </w:r>
      <w:r w:rsidR="00A64B81" w:rsidRPr="00901F4A">
        <w:t xml:space="preserve"> organizational basis. Sanders and Smith explained that the detection function of NSM is the function related to the signatures within the rulesets </w:t>
      </w:r>
      <w:r w:rsidR="00964D30">
        <w:t>that</w:t>
      </w:r>
      <w:r w:rsidR="00A64B81" w:rsidRPr="00901F4A">
        <w:t xml:space="preserve"> the IDS system is utilizing.</w:t>
      </w:r>
      <w:r w:rsidRPr="00901F4A">
        <w:t xml:space="preserve"> </w:t>
      </w:r>
      <w:r w:rsidR="00682B68" w:rsidRPr="00901F4A">
        <w:t xml:space="preserve">Sanders and Smith described the analysis stage of NSM as having an analyst investigate and interpret the data located during the detection stage. </w:t>
      </w:r>
      <w:r w:rsidR="00F400B6">
        <w:t>Various types of analysis</w:t>
      </w:r>
      <w:r w:rsidR="00682B68" w:rsidRPr="00901F4A">
        <w:t xml:space="preserve"> can occur at the analysis stage</w:t>
      </w:r>
      <w:r w:rsidR="00F400B6">
        <w:t xml:space="preserve"> of NSM</w:t>
      </w:r>
      <w:r w:rsidR="00964D30">
        <w:t>. S</w:t>
      </w:r>
      <w:r w:rsidR="00682B68" w:rsidRPr="00901F4A">
        <w:t xml:space="preserve">ome types of analysis include packet analysis, network forensics analysis, host forensic analysis, and malware analysis. </w:t>
      </w:r>
      <w:r w:rsidR="00964D30">
        <w:t>The a</w:t>
      </w:r>
      <w:r w:rsidR="00682B68" w:rsidRPr="00901F4A">
        <w:t>nalysis takes the most time out of the three stages as it involves engaging incident response personal</w:t>
      </w:r>
      <w:r w:rsidR="00033C33">
        <w:t xml:space="preserve"> (Sanders &amp; Smith, 2014).</w:t>
      </w:r>
    </w:p>
    <w:p w14:paraId="1D9E1926" w14:textId="77777777" w:rsidR="00425E89" w:rsidRDefault="00E61E6B" w:rsidP="00425E89">
      <w:pPr>
        <w:ind w:firstLine="720"/>
      </w:pPr>
      <w:r w:rsidRPr="00901F4A">
        <w:t xml:space="preserve">In a research article written by Einay et al. (2021), the authors explained that one of the primary weaknesses of many security solutions is their inability to detect intrusions at a network </w:t>
      </w:r>
      <w:r w:rsidRPr="00901F4A">
        <w:lastRenderedPageBreak/>
        <w:t xml:space="preserve">level. Einay et al. went on to explain that IDS can </w:t>
      </w:r>
      <w:proofErr w:type="gramStart"/>
      <w:r w:rsidRPr="00901F4A">
        <w:t>be used</w:t>
      </w:r>
      <w:proofErr w:type="gramEnd"/>
      <w:r w:rsidRPr="00901F4A">
        <w:t xml:space="preserve"> </w:t>
      </w:r>
      <w:r w:rsidR="00673C97" w:rsidRPr="00901F4A">
        <w:t>to detect</w:t>
      </w:r>
      <w:r w:rsidRPr="00901F4A">
        <w:t xml:space="preserve"> intrusions at a network level, subsequently accounting for this weakness. </w:t>
      </w:r>
      <w:r w:rsidR="00673C97" w:rsidRPr="00901F4A">
        <w:t xml:space="preserve">IDS systems utilize inline network traffic to detect many types of anomalies (Einay et al., 2021). </w:t>
      </w:r>
    </w:p>
    <w:p w14:paraId="49220246" w14:textId="494FCF8D" w:rsidR="00033C33" w:rsidRPr="00901F4A" w:rsidRDefault="00425E89" w:rsidP="00425E89">
      <w:pPr>
        <w:ind w:firstLine="720"/>
      </w:pPr>
      <w:r>
        <w:t xml:space="preserve">In </w:t>
      </w:r>
      <w:r w:rsidR="00A76FB8">
        <w:t xml:space="preserve">a </w:t>
      </w:r>
      <w:r>
        <w:t>post on their website, the Center for Internet Security (20</w:t>
      </w:r>
      <w:r>
        <w:t xml:space="preserve">18) explained that they offer a NSM solution known as Albert. CIS goes on to explain that Albert is a passive IDS </w:t>
      </w:r>
      <w:r w:rsidR="00A76FB8">
        <w:t>that</w:t>
      </w:r>
      <w:r>
        <w:t xml:space="preserve"> detects malicious activity by generating alerts from threat signatures. The Albert IDS system utilizes the Suricata engine to facilitate this detection capability (CIS, 2018). In a blog on their website, CIS explains that State, Local, Tribal, and Territorial government entities utilize Albert to detect malicious activity in a timely manner. CIS additionally stated that NSM plays an </w:t>
      </w:r>
      <w:r w:rsidR="00A76FB8">
        <w:t>essential</w:t>
      </w:r>
      <w:r>
        <w:t xml:space="preserve"> role in an organization</w:t>
      </w:r>
      <w:r w:rsidR="00A76FB8">
        <w:t>'</w:t>
      </w:r>
      <w:r>
        <w:t>s defense</w:t>
      </w:r>
      <w:r w:rsidR="00A76FB8">
        <w:t>-</w:t>
      </w:r>
      <w:r>
        <w:t>in</w:t>
      </w:r>
      <w:r w:rsidR="00A76FB8">
        <w:t>-</w:t>
      </w:r>
      <w:r>
        <w:t>depth strategy (CIS, 2021b). The CIS Controls V8 13</w:t>
      </w:r>
      <w:r w:rsidRPr="00425E89">
        <w:rPr>
          <w:vertAlign w:val="superscript"/>
        </w:rPr>
        <w:t>th</w:t>
      </w:r>
      <w:r>
        <w:t xml:space="preserve"> control, Network Monitoring and Defense, highlights the need to monitor for threats at a network level (CIS, 2021a). </w:t>
      </w:r>
    </w:p>
    <w:p w14:paraId="0B145329" w14:textId="7ED94FD8" w:rsidR="00CD4BB9" w:rsidRPr="00901F4A" w:rsidRDefault="00682B68" w:rsidP="0080626D">
      <w:pPr>
        <w:pStyle w:val="Heading3"/>
      </w:pPr>
      <w:bookmarkStart w:id="16" w:name="_Toc75949574"/>
      <w:bookmarkStart w:id="17" w:name="_Toc78405745"/>
      <w:r w:rsidRPr="00901F4A">
        <w:t xml:space="preserve">The </w:t>
      </w:r>
      <w:r w:rsidR="0080626D" w:rsidRPr="00901F4A">
        <w:t>History of Network Security Monitoring</w:t>
      </w:r>
      <w:bookmarkEnd w:id="16"/>
      <w:bookmarkEnd w:id="17"/>
      <w:r w:rsidR="00CD4BB9" w:rsidRPr="00901F4A">
        <w:t xml:space="preserve"> </w:t>
      </w:r>
    </w:p>
    <w:p w14:paraId="5536ECD0" w14:textId="36459F26" w:rsidR="0080626D" w:rsidRDefault="00CD4BB9" w:rsidP="00F324D3">
      <w:pPr>
        <w:ind w:firstLine="720"/>
      </w:pPr>
      <w:r w:rsidRPr="00901F4A">
        <w:t xml:space="preserve">In Richard </w:t>
      </w:r>
      <w:proofErr w:type="spellStart"/>
      <w:r w:rsidRPr="00901F4A">
        <w:t>Bejtlich</w:t>
      </w:r>
      <w:r w:rsidR="00964D30">
        <w:t>'</w:t>
      </w:r>
      <w:r w:rsidRPr="00901F4A">
        <w:t>s</w:t>
      </w:r>
      <w:proofErr w:type="spellEnd"/>
      <w:r w:rsidRPr="00901F4A">
        <w:t xml:space="preserve"> (2013) book The Practice of Network Security Monitoring, Bejtlich provided the history of Network Security Monitoring. Bejtlich stated that NSM informally began when Todd </w:t>
      </w:r>
      <w:r w:rsidR="00D77574" w:rsidRPr="00901F4A">
        <w:t>Heberlein</w:t>
      </w:r>
      <w:r w:rsidRPr="00901F4A">
        <w:t xml:space="preserve"> developed an application named the Network Security Monitor in 1988. </w:t>
      </w:r>
      <w:proofErr w:type="spellStart"/>
      <w:r w:rsidR="001706C3" w:rsidRPr="00901F4A">
        <w:t>Heberlein</w:t>
      </w:r>
      <w:r w:rsidR="001706C3">
        <w:t>'s</w:t>
      </w:r>
      <w:proofErr w:type="spellEnd"/>
      <w:r w:rsidRPr="00901F4A">
        <w:t xml:space="preserve"> Network Security Monitor was the first IDS system to utilize data traffic going across the network as the data </w:t>
      </w:r>
      <w:proofErr w:type="gramStart"/>
      <w:r w:rsidRPr="00901F4A">
        <w:t>being used</w:t>
      </w:r>
      <w:proofErr w:type="gramEnd"/>
      <w:r w:rsidRPr="00901F4A">
        <w:t xml:space="preserve"> to generate alerts. According to Bejtlich, in 1993</w:t>
      </w:r>
      <w:r w:rsidR="00964D30">
        <w:t>,</w:t>
      </w:r>
      <w:r w:rsidRPr="00901F4A">
        <w:t xml:space="preserve"> </w:t>
      </w:r>
      <w:r w:rsidR="00D77574" w:rsidRPr="00901F4A">
        <w:t>Heberlein</w:t>
      </w:r>
      <w:r w:rsidRPr="00901F4A">
        <w:t xml:space="preserve"> worked with the Air Force Computer Emergency Response Team (AFCERT) to deploy another version of the Network Security Monitoring named the Automated Security Incident Measurement (AISM) system. Bejtlich went to explain that he codified the definition of NSM during a webcast for </w:t>
      </w:r>
      <w:proofErr w:type="spellStart"/>
      <w:r w:rsidRPr="00901F4A">
        <w:t>SearchSecurity</w:t>
      </w:r>
      <w:proofErr w:type="spellEnd"/>
      <w:r w:rsidRPr="00901F4A">
        <w:t xml:space="preserve"> in 2002 (Bejtlich, 2013).</w:t>
      </w:r>
    </w:p>
    <w:p w14:paraId="27F73A7D" w14:textId="6EF4B555" w:rsidR="00033C33" w:rsidRDefault="00033C33" w:rsidP="00F324D3">
      <w:pPr>
        <w:ind w:firstLine="720"/>
      </w:pPr>
      <w:r>
        <w:lastRenderedPageBreak/>
        <w:t>Sanders and Smith (2014) explained that prior to the conceptualization of NSM, the methodology of locating malicious threats at a network level was known as intrusion detection. Sanders and Smith go on to explain that intrusion detec</w:t>
      </w:r>
      <w:r w:rsidR="00E57AD0">
        <w:t>ti</w:t>
      </w:r>
      <w:r>
        <w:t>on is a vulnerability</w:t>
      </w:r>
      <w:r w:rsidR="00E57AD0">
        <w:t>-</w:t>
      </w:r>
      <w:r>
        <w:t>centric approach, while NSM is a threat</w:t>
      </w:r>
      <w:r w:rsidR="00E57AD0">
        <w:t>-</w:t>
      </w:r>
      <w:r>
        <w:t>centric approach. The goal of NSM is to detect in hopes of responding more time effic</w:t>
      </w:r>
      <w:r w:rsidR="00E57AD0">
        <w:t>i</w:t>
      </w:r>
      <w:r>
        <w:t xml:space="preserve">ently (Sanders &amp; Smith, 2014). </w:t>
      </w:r>
    </w:p>
    <w:p w14:paraId="3727BF61" w14:textId="6DEA23A3" w:rsidR="0080626D" w:rsidRPr="00901F4A" w:rsidRDefault="0080626D" w:rsidP="0080626D">
      <w:pPr>
        <w:pStyle w:val="Heading3"/>
      </w:pPr>
      <w:bookmarkStart w:id="18" w:name="_Toc75949575"/>
      <w:bookmarkStart w:id="19" w:name="_Toc78405746"/>
      <w:r w:rsidRPr="00901F4A">
        <w:t>Purpose and Value of Network Security Monitoring</w:t>
      </w:r>
      <w:bookmarkEnd w:id="18"/>
      <w:bookmarkEnd w:id="19"/>
    </w:p>
    <w:p w14:paraId="4A6610C9" w14:textId="66B090A8" w:rsidR="009D23E9" w:rsidRPr="00901F4A" w:rsidRDefault="00BF363B" w:rsidP="009D23E9">
      <w:pPr>
        <w:ind w:firstLine="720"/>
      </w:pPr>
      <w:r w:rsidRPr="00901F4A">
        <w:t xml:space="preserve">In the book </w:t>
      </w:r>
      <w:r w:rsidRPr="00901F4A">
        <w:rPr>
          <w:i/>
          <w:iCs/>
        </w:rPr>
        <w:t xml:space="preserve">Practical Malware Analysis, </w:t>
      </w:r>
      <w:r w:rsidR="009D23E9" w:rsidRPr="00901F4A">
        <w:t>Sikorski and Honig (2012) describe</w:t>
      </w:r>
      <w:r w:rsidR="004539D6">
        <w:t>d</w:t>
      </w:r>
      <w:r w:rsidR="009D23E9" w:rsidRPr="00901F4A">
        <w:t xml:space="preserve"> how </w:t>
      </w:r>
      <w:r w:rsidRPr="00901F4A">
        <w:t>signature-based</w:t>
      </w:r>
      <w:r w:rsidR="009D23E9" w:rsidRPr="00901F4A">
        <w:t xml:space="preserve"> IDS and IPS solutions allow network administrators to employ content-based countermeasures. These solutions often allow for </w:t>
      </w:r>
      <w:r w:rsidRPr="00901F4A">
        <w:t xml:space="preserve">analysts to write signatures </w:t>
      </w:r>
      <w:r w:rsidR="009D23E9" w:rsidRPr="00901F4A">
        <w:t>for IP addres</w:t>
      </w:r>
      <w:r w:rsidR="00964D30">
        <w:t>se</w:t>
      </w:r>
      <w:r w:rsidR="009D23E9" w:rsidRPr="00901F4A">
        <w:t>s or URL</w:t>
      </w:r>
      <w:r w:rsidR="00964D30">
        <w:t>s,</w:t>
      </w:r>
      <w:r w:rsidR="009D23E9" w:rsidRPr="00901F4A">
        <w:t xml:space="preserve"> which make it ideal for network</w:t>
      </w:r>
      <w:r w:rsidR="00964D30">
        <w:t>-</w:t>
      </w:r>
      <w:r w:rsidR="009D23E9" w:rsidRPr="00901F4A">
        <w:t xml:space="preserve">wide detection. By being able to write signatures to match upon desired traffic anomalies, </w:t>
      </w:r>
      <w:r w:rsidRPr="00901F4A">
        <w:t>security and incident response personnel</w:t>
      </w:r>
      <w:r w:rsidR="009D23E9" w:rsidRPr="00901F4A">
        <w:t xml:space="preserve"> are now able to </w:t>
      </w:r>
      <w:r w:rsidRPr="00901F4A">
        <w:t>protect</w:t>
      </w:r>
      <w:r w:rsidR="009D23E9" w:rsidRPr="00901F4A">
        <w:t xml:space="preserve"> against previously identified threats (Sikorski &amp; Honig, 2012)</w:t>
      </w:r>
      <w:r w:rsidR="00D77574">
        <w:t>.</w:t>
      </w:r>
    </w:p>
    <w:p w14:paraId="79C55C4C" w14:textId="21886924" w:rsidR="00C0201C" w:rsidRPr="00901F4A" w:rsidRDefault="00F60CEA" w:rsidP="00C0201C">
      <w:pPr>
        <w:ind w:firstLine="720"/>
      </w:pPr>
      <w:r w:rsidRPr="00901F4A">
        <w:t xml:space="preserve">In an article published within the Procedia </w:t>
      </w:r>
      <w:r w:rsidR="00964D30">
        <w:t>J</w:t>
      </w:r>
      <w:r w:rsidRPr="00901F4A">
        <w:t xml:space="preserve">ournal of Computer Science, Alhomoud et al. (2011) explained that IDS solutions are not an essential component </w:t>
      </w:r>
      <w:r w:rsidR="00964D30">
        <w:t xml:space="preserve">of </w:t>
      </w:r>
      <w:r w:rsidRPr="00901F4A">
        <w:t>any entit</w:t>
      </w:r>
      <w:r w:rsidR="00964D30">
        <w:t>y'</w:t>
      </w:r>
      <w:r w:rsidRPr="00901F4A">
        <w:t xml:space="preserve">s environment. IDS solutions have the functionality of </w:t>
      </w:r>
      <w:r w:rsidR="00305F89">
        <w:t>detecting</w:t>
      </w:r>
      <w:r w:rsidRPr="00901F4A">
        <w:t xml:space="preserve"> </w:t>
      </w:r>
      <w:r w:rsidR="00E804AF">
        <w:t>malicious</w:t>
      </w:r>
      <w:r w:rsidRPr="00901F4A">
        <w:t xml:space="preserve"> traffic going across the network. Alhomoud et al. went on to explain that organizations are currently in need of valuable </w:t>
      </w:r>
      <w:r w:rsidR="001525A2" w:rsidRPr="00901F4A">
        <w:t>detection systems (Alhomoud et al., 2011).</w:t>
      </w:r>
    </w:p>
    <w:p w14:paraId="176A96E4" w14:textId="1B68D31F" w:rsidR="0080626D" w:rsidRPr="00901F4A" w:rsidRDefault="0080626D" w:rsidP="0080626D">
      <w:pPr>
        <w:pStyle w:val="Heading2"/>
        <w:rPr>
          <w:rFonts w:cs="Times New Roman"/>
          <w:szCs w:val="24"/>
        </w:rPr>
      </w:pPr>
      <w:bookmarkStart w:id="20" w:name="_Toc75949580"/>
      <w:bookmarkStart w:id="21" w:name="_Toc78405747"/>
      <w:r w:rsidRPr="00901F4A">
        <w:rPr>
          <w:rFonts w:cs="Times New Roman"/>
          <w:szCs w:val="24"/>
        </w:rPr>
        <w:t>Intrusion Detection and Intrusion Prevention Solutions</w:t>
      </w:r>
      <w:bookmarkEnd w:id="20"/>
      <w:bookmarkEnd w:id="21"/>
    </w:p>
    <w:p w14:paraId="1F78104D" w14:textId="0B853024" w:rsidR="00915E83" w:rsidRPr="00901F4A" w:rsidRDefault="00915E83" w:rsidP="00915E83">
      <w:r w:rsidRPr="00901F4A">
        <w:tab/>
        <w:t>Sanders (2017) explain</w:t>
      </w:r>
      <w:r w:rsidR="00E804AF">
        <w:t>ed</w:t>
      </w:r>
      <w:r w:rsidRPr="00901F4A">
        <w:t xml:space="preserve"> that NSM does not involve prevention as preventative measures eventually fail</w:t>
      </w:r>
      <w:r w:rsidR="00964D30">
        <w:t>. I</w:t>
      </w:r>
      <w:r w:rsidRPr="00901F4A">
        <w:t>nstead</w:t>
      </w:r>
      <w:r w:rsidR="00964D30">
        <w:t>,</w:t>
      </w:r>
      <w:r w:rsidRPr="00901F4A">
        <w:t xml:space="preserve"> the NSM methodology focuses on </w:t>
      </w:r>
      <w:r w:rsidR="00964D30">
        <w:t xml:space="preserve">the </w:t>
      </w:r>
      <w:r w:rsidRPr="00901F4A">
        <w:t>detection</w:t>
      </w:r>
      <w:r w:rsidR="00964D30">
        <w:t xml:space="preserve"> of anomalous activity</w:t>
      </w:r>
      <w:r w:rsidRPr="00901F4A">
        <w:t xml:space="preserve">. While IPS systems can </w:t>
      </w:r>
      <w:proofErr w:type="gramStart"/>
      <w:r w:rsidRPr="00901F4A">
        <w:t>be used</w:t>
      </w:r>
      <w:proofErr w:type="gramEnd"/>
      <w:r w:rsidRPr="00901F4A">
        <w:t xml:space="preserve"> by teams implementing the NSM practice, NSM deal</w:t>
      </w:r>
      <w:r w:rsidR="00964D30">
        <w:t>s</w:t>
      </w:r>
      <w:r w:rsidRPr="00901F4A">
        <w:t xml:space="preserve"> exclusively with IDS systems (Sanders, 2017). Andress (2019) explained that IDS c</w:t>
      </w:r>
      <w:r w:rsidR="00964D30">
        <w:t>ould</w:t>
      </w:r>
      <w:r w:rsidRPr="00901F4A">
        <w:t xml:space="preserve"> only monitor and detect</w:t>
      </w:r>
      <w:r w:rsidR="00964D30">
        <w:t xml:space="preserve">. IDS </w:t>
      </w:r>
      <w:r w:rsidRPr="00901F4A">
        <w:t xml:space="preserve">cannot take any direct action preventing or altering the flow of network </w:t>
      </w:r>
      <w:r w:rsidRPr="00901F4A">
        <w:lastRenderedPageBreak/>
        <w:t xml:space="preserve">traffic. </w:t>
      </w:r>
      <w:r w:rsidR="00F400B6">
        <w:t>On the other hand, IPS systems</w:t>
      </w:r>
      <w:r w:rsidRPr="00901F4A">
        <w:t xml:space="preserve"> sit in line with the network traffic (Firewalls also must sit inline)</w:t>
      </w:r>
      <w:r w:rsidR="00964D30">
        <w:t>,</w:t>
      </w:r>
      <w:r w:rsidRPr="00901F4A">
        <w:t xml:space="preserve"> allowing them to take actions depending on what the engine is utilizing for a ruleset</w:t>
      </w:r>
      <w:r w:rsidR="00A65782" w:rsidRPr="00901F4A">
        <w:t xml:space="preserve"> (Andress, 2019)</w:t>
      </w:r>
      <w:r w:rsidRPr="00901F4A">
        <w:t xml:space="preserve">. </w:t>
      </w:r>
    </w:p>
    <w:p w14:paraId="6F2B5735" w14:textId="65DB6431" w:rsidR="0080626D" w:rsidRPr="00901F4A" w:rsidRDefault="0080626D" w:rsidP="0080626D">
      <w:pPr>
        <w:pStyle w:val="Heading3"/>
      </w:pPr>
      <w:bookmarkStart w:id="22" w:name="_Toc75949581"/>
      <w:bookmarkStart w:id="23" w:name="_Toc78405748"/>
      <w:r w:rsidRPr="00901F4A">
        <w:t>Intrusion Detection Systems</w:t>
      </w:r>
      <w:bookmarkEnd w:id="22"/>
      <w:bookmarkEnd w:id="23"/>
    </w:p>
    <w:p w14:paraId="2C9F9022" w14:textId="15232435" w:rsidR="00474C4C" w:rsidRDefault="00474C4C" w:rsidP="00474C4C">
      <w:r w:rsidRPr="00901F4A">
        <w:tab/>
        <w:t xml:space="preserve">Andress (2019) described </w:t>
      </w:r>
      <w:r w:rsidR="00C32878" w:rsidRPr="00901F4A">
        <w:t xml:space="preserve">IDS solutions as hardware or software tools that </w:t>
      </w:r>
      <w:r w:rsidR="00EB5C75" w:rsidRPr="00901F4A">
        <w:t>can</w:t>
      </w:r>
      <w:r w:rsidR="00C32878" w:rsidRPr="00901F4A">
        <w:t xml:space="preserve"> monitor hosts, networks, and applications for desired anomalies. Andress then explain</w:t>
      </w:r>
      <w:r w:rsidR="00E804AF">
        <w:t>ed</w:t>
      </w:r>
      <w:r w:rsidR="00C32878" w:rsidRPr="00901F4A">
        <w:t xml:space="preserve"> that</w:t>
      </w:r>
      <w:r w:rsidR="00DE69E0" w:rsidRPr="00901F4A">
        <w:t xml:space="preserve"> </w:t>
      </w:r>
      <w:r w:rsidR="00C32878" w:rsidRPr="00901F4A">
        <w:t xml:space="preserve">there are two types of IDS solutions, signature-based and anomaly-based. </w:t>
      </w:r>
    </w:p>
    <w:p w14:paraId="0030C266" w14:textId="19DA691A" w:rsidR="009D0DF3" w:rsidRPr="00901F4A" w:rsidRDefault="009D0DF3" w:rsidP="00474C4C">
      <w:r>
        <w:tab/>
        <w:t xml:space="preserve">Sanders and Smith (2014) explained that signature-based IDS are the most common. Sanders and Smith </w:t>
      </w:r>
      <w:r w:rsidR="00F400B6">
        <w:t>stated that signature-based IDS function by analyzing packets of network traffic for signatures</w:t>
      </w:r>
      <w:r>
        <w:t xml:space="preserve"> derived from IOCs.  In signature-based IDS, when a packet of network traffic matches a signature, an alert </w:t>
      </w:r>
      <w:proofErr w:type="gramStart"/>
      <w:r>
        <w:t>is generated</w:t>
      </w:r>
      <w:proofErr w:type="gramEnd"/>
      <w:r>
        <w:t xml:space="preserve">. Sanders and Smith additionally report that modern IDS solutions </w:t>
      </w:r>
      <w:r w:rsidR="00F400B6">
        <w:t>can</w:t>
      </w:r>
      <w:r>
        <w:t xml:space="preserve"> detect malicious activity that goes beyond the scope of traditional malware infections (Sanders &amp; Smith, 2014). </w:t>
      </w:r>
    </w:p>
    <w:p w14:paraId="6CBD76CD" w14:textId="70F34C63" w:rsidR="0080626D" w:rsidRPr="00901F4A" w:rsidRDefault="0080626D" w:rsidP="0080626D">
      <w:pPr>
        <w:pStyle w:val="Heading3"/>
      </w:pPr>
      <w:bookmarkStart w:id="24" w:name="_Toc75949582"/>
      <w:bookmarkStart w:id="25" w:name="_Toc78405749"/>
      <w:r w:rsidRPr="00901F4A">
        <w:t>Intrusion Prevention Systems</w:t>
      </w:r>
      <w:bookmarkEnd w:id="24"/>
      <w:bookmarkEnd w:id="25"/>
    </w:p>
    <w:p w14:paraId="40C65997" w14:textId="72A55733" w:rsidR="00A65782" w:rsidRPr="00901F4A" w:rsidRDefault="00A65782" w:rsidP="00A65782">
      <w:r w:rsidRPr="00901F4A">
        <w:tab/>
        <w:t xml:space="preserve">Andress (2019) describes IPS solutions as security solutions that often take data sent by the IDS to </w:t>
      </w:r>
      <w:proofErr w:type="gramStart"/>
      <w:r w:rsidRPr="00901F4A">
        <w:t>take action</w:t>
      </w:r>
      <w:proofErr w:type="gramEnd"/>
      <w:r w:rsidRPr="00901F4A">
        <w:t xml:space="preserve"> on desired anomalies. </w:t>
      </w:r>
      <w:r w:rsidR="00F400B6">
        <w:t xml:space="preserve">An example of an IPS </w:t>
      </w:r>
      <w:proofErr w:type="gramStart"/>
      <w:r w:rsidR="00F400B6">
        <w:t>taking action</w:t>
      </w:r>
      <w:proofErr w:type="gramEnd"/>
      <w:r w:rsidR="00F400B6">
        <w:t xml:space="preserve"> would be rejecting traffic from a specified IP address. The IDS solution, on the other hand, could only</w:t>
      </w:r>
      <w:r w:rsidR="00CA3859">
        <w:t xml:space="preserve"> locate the traffic and generate an alert</w:t>
      </w:r>
      <w:r w:rsidR="00F400B6">
        <w:t xml:space="preserve">. IDS cannot </w:t>
      </w:r>
      <w:proofErr w:type="gramStart"/>
      <w:r w:rsidR="00F400B6">
        <w:t>take action</w:t>
      </w:r>
      <w:proofErr w:type="gramEnd"/>
      <w:r w:rsidR="00F400B6">
        <w:t xml:space="preserve"> as they sit out of line with the network egress point (Andress, 2019)</w:t>
      </w:r>
      <w:r w:rsidRPr="00901F4A">
        <w:t xml:space="preserve">. </w:t>
      </w:r>
    </w:p>
    <w:p w14:paraId="6F2385AD" w14:textId="25DD9591" w:rsidR="00EE188F" w:rsidRDefault="0080626D" w:rsidP="003D6C6F">
      <w:pPr>
        <w:pStyle w:val="Heading2"/>
        <w:tabs>
          <w:tab w:val="left" w:pos="4620"/>
        </w:tabs>
        <w:rPr>
          <w:rFonts w:cs="Times New Roman"/>
          <w:szCs w:val="24"/>
        </w:rPr>
      </w:pPr>
      <w:bookmarkStart w:id="26" w:name="_Toc75949583"/>
      <w:bookmarkStart w:id="27" w:name="_Toc78405750"/>
      <w:r w:rsidRPr="00901F4A">
        <w:rPr>
          <w:rFonts w:cs="Times New Roman"/>
          <w:szCs w:val="24"/>
        </w:rPr>
        <w:t>Network-Based vs</w:t>
      </w:r>
      <w:r w:rsidR="00964D30">
        <w:rPr>
          <w:rFonts w:cs="Times New Roman"/>
          <w:szCs w:val="24"/>
        </w:rPr>
        <w:t>.</w:t>
      </w:r>
      <w:r w:rsidRPr="00901F4A">
        <w:rPr>
          <w:rFonts w:cs="Times New Roman"/>
          <w:szCs w:val="24"/>
        </w:rPr>
        <w:t xml:space="preserve"> Host-Based Solutions</w:t>
      </w:r>
      <w:bookmarkStart w:id="28" w:name="_Toc75949577"/>
      <w:bookmarkEnd w:id="26"/>
      <w:bookmarkEnd w:id="27"/>
      <w:r w:rsidR="00EE188F" w:rsidRPr="00901F4A">
        <w:rPr>
          <w:rFonts w:cs="Times New Roman"/>
          <w:szCs w:val="24"/>
        </w:rPr>
        <w:t xml:space="preserve"> </w:t>
      </w:r>
    </w:p>
    <w:p w14:paraId="36DD85A7" w14:textId="6EBD3734" w:rsidR="003D6C6F" w:rsidRPr="00901F4A" w:rsidRDefault="001706C3" w:rsidP="00522D6A">
      <w:r>
        <w:tab/>
        <w:t xml:space="preserve">Broucek and Turner (2004) stated that there are four types of intrusion detection systems, host-based IDS (HIDS), application-based IDS (AIDS), stack-based IDS, and network-based IDS (NIDS). </w:t>
      </w:r>
      <w:r w:rsidR="003D6C6F" w:rsidRPr="00901F4A">
        <w:t xml:space="preserve">Vacca (2014) indicated that network-based IDSs monitor the packets of network </w:t>
      </w:r>
      <w:r w:rsidR="003D6C6F" w:rsidRPr="00901F4A">
        <w:lastRenderedPageBreak/>
        <w:t xml:space="preserve">traffic traveling across a network for signs of malicious or desired activity. Vacca additionally states that the IDS system can potentially identify attacks before </w:t>
      </w:r>
      <w:r w:rsidR="00F400B6">
        <w:t>reaching</w:t>
      </w:r>
      <w:r w:rsidR="003D6C6F" w:rsidRPr="00901F4A">
        <w:t xml:space="preserve"> their targets (Vacca, 2014). </w:t>
      </w:r>
    </w:p>
    <w:p w14:paraId="5BE63018" w14:textId="64212807" w:rsidR="009D23E9" w:rsidRPr="00901F4A" w:rsidRDefault="009D23E9" w:rsidP="003D6C6F">
      <w:pPr>
        <w:ind w:firstLine="720"/>
      </w:pPr>
      <w:r w:rsidRPr="00901F4A">
        <w:t xml:space="preserve">Sikorski and Honig (2012) described how IOCs such as IP addresses and URLs are effective </w:t>
      </w:r>
      <w:r w:rsidR="00E804AF">
        <w:t xml:space="preserve">in </w:t>
      </w:r>
      <w:r w:rsidRPr="00901F4A">
        <w:t>defending against malware and malicious activity</w:t>
      </w:r>
      <w:r w:rsidR="00F400B6">
        <w:t>. However,</w:t>
      </w:r>
      <w:r w:rsidRPr="00901F4A">
        <w:t xml:space="preserve"> these signatures may only be of value for a short time. </w:t>
      </w:r>
      <w:r w:rsidR="00F400B6">
        <w:t>The limited lifespan of these signatures</w:t>
      </w:r>
      <w:r w:rsidRPr="00901F4A">
        <w:t xml:space="preserve"> is due to the malicious actor</w:t>
      </w:r>
      <w:r w:rsidR="00964D30">
        <w:t>'</w:t>
      </w:r>
      <w:r w:rsidRPr="00901F4A">
        <w:t>s ability to quickly change infrastructure to evade security solutions (Sikorski &amp; Honig, 2012).</w:t>
      </w:r>
    </w:p>
    <w:p w14:paraId="21634A4E" w14:textId="23F09CC8" w:rsidR="00EE188F" w:rsidRDefault="00EE188F" w:rsidP="00EE188F">
      <w:pPr>
        <w:pStyle w:val="Heading2"/>
        <w:rPr>
          <w:rFonts w:cs="Times New Roman"/>
          <w:szCs w:val="24"/>
        </w:rPr>
      </w:pPr>
      <w:bookmarkStart w:id="29" w:name="_Toc78405751"/>
      <w:bookmarkEnd w:id="28"/>
      <w:r w:rsidRPr="00901F4A">
        <w:rPr>
          <w:rFonts w:cs="Times New Roman"/>
          <w:szCs w:val="24"/>
        </w:rPr>
        <w:t>Intrusion Detection Systems</w:t>
      </w:r>
      <w:bookmarkEnd w:id="29"/>
      <w:r w:rsidRPr="00901F4A">
        <w:rPr>
          <w:rFonts w:cs="Times New Roman"/>
          <w:szCs w:val="24"/>
        </w:rPr>
        <w:t xml:space="preserve"> </w:t>
      </w:r>
    </w:p>
    <w:p w14:paraId="5579EF09" w14:textId="23FA6547" w:rsidR="00734210" w:rsidRDefault="00C0201C" w:rsidP="00734210">
      <w:r w:rsidRPr="00901F4A">
        <w:tab/>
      </w:r>
      <w:r w:rsidR="00094897">
        <w:t xml:space="preserve">In an article published in </w:t>
      </w:r>
      <w:r w:rsidR="00094897">
        <w:rPr>
          <w:i/>
          <w:iCs/>
        </w:rPr>
        <w:t>Network Security,</w:t>
      </w:r>
      <w:r w:rsidR="00094897">
        <w:t xml:space="preserve"> </w:t>
      </w:r>
      <w:proofErr w:type="spellStart"/>
      <w:r w:rsidR="00094897" w:rsidRPr="00901F4A">
        <w:t>Shipulin</w:t>
      </w:r>
      <w:proofErr w:type="spellEnd"/>
      <w:r w:rsidR="00094897" w:rsidRPr="00901F4A">
        <w:t xml:space="preserve"> (2018) explain</w:t>
      </w:r>
      <w:r w:rsidR="00094897">
        <w:t>ed</w:t>
      </w:r>
      <w:r w:rsidR="00094897" w:rsidRPr="00901F4A">
        <w:t xml:space="preserve"> that many organizations utilize IDS solutions to control and inspect the traffic inside of the network</w:t>
      </w:r>
      <w:r w:rsidR="00094897">
        <w:t xml:space="preserve">. These solutions allow organizations to investigate what type of traffic </w:t>
      </w:r>
      <w:r w:rsidR="00F400B6">
        <w:t>flows</w:t>
      </w:r>
      <w:r w:rsidR="00094897">
        <w:t xml:space="preserve"> across their network </w:t>
      </w:r>
      <w:r w:rsidR="00094897" w:rsidRPr="00901F4A">
        <w:t>(</w:t>
      </w:r>
      <w:proofErr w:type="spellStart"/>
      <w:r w:rsidR="00094897" w:rsidRPr="00901F4A">
        <w:t>Shipulin</w:t>
      </w:r>
      <w:proofErr w:type="spellEnd"/>
      <w:r w:rsidR="00094897">
        <w:t>, 2018</w:t>
      </w:r>
      <w:r w:rsidR="00094897" w:rsidRPr="00901F4A">
        <w:t>)</w:t>
      </w:r>
      <w:r w:rsidR="00094897">
        <w:t>.</w:t>
      </w:r>
      <w:r w:rsidR="00522D6A">
        <w:t xml:space="preserve"> </w:t>
      </w:r>
      <w:r w:rsidR="00734210" w:rsidRPr="00901F4A">
        <w:t xml:space="preserve">Broucek and Turner (2004) explained that both signature and </w:t>
      </w:r>
      <w:r w:rsidR="0064720F" w:rsidRPr="00901F4A">
        <w:t>anomaly-based</w:t>
      </w:r>
      <w:r w:rsidR="00734210" w:rsidRPr="00901F4A">
        <w:t xml:space="preserve"> IDS systems detect</w:t>
      </w:r>
      <w:r w:rsidR="001706C3">
        <w:t xml:space="preserve"> anomalies and malicious activity</w:t>
      </w:r>
      <w:r w:rsidR="00734210" w:rsidRPr="00901F4A">
        <w:t xml:space="preserve">. </w:t>
      </w:r>
      <w:r w:rsidR="008E7043">
        <w:t>S</w:t>
      </w:r>
      <w:r w:rsidR="00CD6495">
        <w:t>ignature-based IDS</w:t>
      </w:r>
      <w:r w:rsidR="008E7043">
        <w:t xml:space="preserve"> constantly compare</w:t>
      </w:r>
      <w:r w:rsidR="00CD6495">
        <w:t xml:space="preserve"> the collected data is against a database of known attacks and vulnerabilities. </w:t>
      </w:r>
      <w:r w:rsidR="00F6732D">
        <w:t>Regarding</w:t>
      </w:r>
      <w:r w:rsidR="00CD6495">
        <w:t xml:space="preserve"> </w:t>
      </w:r>
      <w:r w:rsidR="001706C3">
        <w:t>anomaly-based IDS</w:t>
      </w:r>
      <w:r w:rsidR="00F6732D">
        <w:t>,</w:t>
      </w:r>
      <w:r w:rsidR="001706C3">
        <w:t xml:space="preserve"> the system attempts to identify abnormalities or changes in behavior as opposed to the system</w:t>
      </w:r>
      <w:r w:rsidR="00F6732D">
        <w:t>'</w:t>
      </w:r>
      <w:r w:rsidR="001706C3">
        <w:t xml:space="preserve">s </w:t>
      </w:r>
      <w:r w:rsidR="008E7043">
        <w:t>everyday</w:t>
      </w:r>
      <w:r w:rsidR="001706C3">
        <w:t xml:space="preserve"> activities. Anom</w:t>
      </w:r>
      <w:r w:rsidR="00F6732D">
        <w:t>a</w:t>
      </w:r>
      <w:r w:rsidR="001706C3">
        <w:t xml:space="preserve">ly-based IDS are subject to a more significant number of false-positive alerts </w:t>
      </w:r>
      <w:r w:rsidR="00CA3859">
        <w:t>than</w:t>
      </w:r>
      <w:r w:rsidR="001706C3">
        <w:t xml:space="preserve"> signature-based IDS solutions (Broucek &amp; Turner, 2004). </w:t>
      </w:r>
    </w:p>
    <w:p w14:paraId="580C1B60" w14:textId="64DFA566" w:rsidR="002D25E6" w:rsidRPr="002D25E6" w:rsidRDefault="002D25E6" w:rsidP="00734210">
      <w:r>
        <w:tab/>
        <w:t xml:space="preserve">In </w:t>
      </w:r>
      <w:r>
        <w:rPr>
          <w:i/>
          <w:iCs/>
        </w:rPr>
        <w:t>Applied Network Security Monitoring</w:t>
      </w:r>
      <w:r w:rsidR="00C84834">
        <w:rPr>
          <w:i/>
          <w:iCs/>
        </w:rPr>
        <w:t>,</w:t>
      </w:r>
      <w:r>
        <w:rPr>
          <w:i/>
          <w:iCs/>
        </w:rPr>
        <w:t xml:space="preserve"> </w:t>
      </w:r>
      <w:proofErr w:type="gramStart"/>
      <w:r>
        <w:t>Sanders</w:t>
      </w:r>
      <w:proofErr w:type="gramEnd"/>
      <w:r>
        <w:t xml:space="preserve"> and Smith (2014) explained that an anomaly is an event in a system or network that is observable and concerned unusual. Detection tools such as IDS generate alerts when an anomaly is located. </w:t>
      </w:r>
    </w:p>
    <w:p w14:paraId="792660B5" w14:textId="220A0417" w:rsidR="00EE188F" w:rsidRPr="00901F4A" w:rsidRDefault="00EE188F" w:rsidP="00EE188F">
      <w:pPr>
        <w:pStyle w:val="Heading3"/>
      </w:pPr>
      <w:bookmarkStart w:id="30" w:name="_Toc75949578"/>
      <w:bookmarkStart w:id="31" w:name="_Toc78405752"/>
      <w:r w:rsidRPr="00901F4A">
        <w:t xml:space="preserve">Signature-Based </w:t>
      </w:r>
      <w:bookmarkEnd w:id="30"/>
      <w:r w:rsidRPr="00901F4A">
        <w:t>Intrusion Detection Systems</w:t>
      </w:r>
      <w:bookmarkEnd w:id="31"/>
    </w:p>
    <w:p w14:paraId="754B9B07" w14:textId="65F3735A" w:rsidR="00EB5C75" w:rsidRPr="00901F4A" w:rsidRDefault="00EB5C75" w:rsidP="00EB5C75">
      <w:r w:rsidRPr="00901F4A">
        <w:lastRenderedPageBreak/>
        <w:tab/>
        <w:t xml:space="preserve">In the book </w:t>
      </w:r>
      <w:r w:rsidRPr="00901F4A">
        <w:rPr>
          <w:i/>
          <w:iCs/>
        </w:rPr>
        <w:t>Foundations of Information Security</w:t>
      </w:r>
      <w:r w:rsidRPr="00901F4A">
        <w:t xml:space="preserve">, Andress (2019) explained that signature-based IDS </w:t>
      </w:r>
      <w:r w:rsidR="00093B49" w:rsidRPr="00901F4A">
        <w:t>systems</w:t>
      </w:r>
      <w:r w:rsidRPr="00901F4A">
        <w:t xml:space="preserve"> function similarly to </w:t>
      </w:r>
      <w:r w:rsidR="00F324D3" w:rsidRPr="00901F4A">
        <w:t>signature-based</w:t>
      </w:r>
      <w:r w:rsidRPr="00901F4A">
        <w:t xml:space="preserve"> antivirus (AV) solutions. Both signature-based IDS and AV utilize a database of signatures </w:t>
      </w:r>
      <w:r w:rsidR="00093B49" w:rsidRPr="00901F4A">
        <w:t>and compare data to those database</w:t>
      </w:r>
      <w:r w:rsidR="00E804AF">
        <w:t>s</w:t>
      </w:r>
      <w:r w:rsidR="00093B49" w:rsidRPr="00901F4A">
        <w:t xml:space="preserve">. Regarding AV solution, this data might be the file on a hard drive or an outbound web connection. Regarding network-based IDS, this data is network traffic flowing to and from the network egress point (Andress, 2019). </w:t>
      </w:r>
    </w:p>
    <w:p w14:paraId="18C01D53" w14:textId="3629BBF2" w:rsidR="0064720F" w:rsidRPr="00901F4A" w:rsidRDefault="0064720F" w:rsidP="0064720F">
      <w:pPr>
        <w:ind w:firstLine="720"/>
      </w:pPr>
      <w:r w:rsidRPr="00901F4A">
        <w:t>Joshi et al. (2012) explained that a signature is a portion of data</w:t>
      </w:r>
      <w:r w:rsidR="00CA3859">
        <w:t xml:space="preserve"> </w:t>
      </w:r>
      <w:r w:rsidRPr="00901F4A">
        <w:t xml:space="preserve">used to distinguish </w:t>
      </w:r>
      <w:r w:rsidR="00CA3859">
        <w:t xml:space="preserve">that specific </w:t>
      </w:r>
      <w:r w:rsidRPr="00901F4A">
        <w:t xml:space="preserve">data. Signatures </w:t>
      </w:r>
      <w:r w:rsidR="00CA3859">
        <w:t>contain a combination</w:t>
      </w:r>
      <w:r w:rsidRPr="00901F4A">
        <w:t xml:space="preserve"> of a string of characters, hex values, or various other static values. Joshi et al.</w:t>
      </w:r>
      <w:r w:rsidR="00CA3859">
        <w:t xml:space="preserve"> further</w:t>
      </w:r>
      <w:r w:rsidRPr="00901F4A">
        <w:t xml:space="preserve"> explain</w:t>
      </w:r>
      <w:r w:rsidR="00CA3859">
        <w:t>ed</w:t>
      </w:r>
      <w:r w:rsidRPr="00901F4A">
        <w:t xml:space="preserve"> that intrusion detection systems utilize signatures to locate security concerns in network traffic (Joshi et al., 2012).</w:t>
      </w:r>
      <w:r w:rsidR="00094897">
        <w:t xml:space="preserve"> </w:t>
      </w:r>
      <w:proofErr w:type="spellStart"/>
      <w:r w:rsidR="00094897">
        <w:t>Shipulin</w:t>
      </w:r>
      <w:proofErr w:type="spellEnd"/>
      <w:r w:rsidR="00094897">
        <w:t xml:space="preserve"> (2018) stated that signature sets are piv</w:t>
      </w:r>
      <w:r w:rsidR="00E804AF">
        <w:t>ota</w:t>
      </w:r>
      <w:r w:rsidR="00094897">
        <w:t xml:space="preserve">l in detecting known attack vectors. </w:t>
      </w:r>
    </w:p>
    <w:p w14:paraId="3B837BB4" w14:textId="124201BF" w:rsidR="0080626D" w:rsidRPr="00901F4A" w:rsidRDefault="00EE188F" w:rsidP="0080626D">
      <w:pPr>
        <w:pStyle w:val="Heading3"/>
      </w:pPr>
      <w:bookmarkStart w:id="32" w:name="_Toc75949579"/>
      <w:bookmarkStart w:id="33" w:name="_Toc78405753"/>
      <w:r w:rsidRPr="00901F4A">
        <w:t>Anomaly-</w:t>
      </w:r>
      <w:r w:rsidR="00E804AF">
        <w:t>b</w:t>
      </w:r>
      <w:r w:rsidRPr="00901F4A">
        <w:t xml:space="preserve">ased </w:t>
      </w:r>
      <w:bookmarkEnd w:id="32"/>
      <w:r w:rsidRPr="00901F4A">
        <w:t>Intrusion Detection Systems</w:t>
      </w:r>
      <w:bookmarkEnd w:id="33"/>
    </w:p>
    <w:p w14:paraId="6AE868F1" w14:textId="1D50C5C2" w:rsidR="00734210" w:rsidRPr="00901F4A" w:rsidRDefault="00C0201C" w:rsidP="00734210">
      <w:r w:rsidRPr="00901F4A">
        <w:tab/>
        <w:t xml:space="preserve">Andress (2019) explained that anomaly-based IDS work by developing a normal </w:t>
      </w:r>
      <w:r w:rsidR="00CA3859">
        <w:t>network profile</w:t>
      </w:r>
      <w:r w:rsidRPr="00901F4A">
        <w:t xml:space="preserve"> and alerting when the network deviated from the profile. Some of the data collected by the </w:t>
      </w:r>
      <w:r w:rsidR="0075612F" w:rsidRPr="00901F4A">
        <w:t xml:space="preserve">anomaly-based IDS include the amounts and type of traffic </w:t>
      </w:r>
      <w:proofErr w:type="gramStart"/>
      <w:r w:rsidR="0075612F" w:rsidRPr="00901F4A">
        <w:t>being sent</w:t>
      </w:r>
      <w:proofErr w:type="gramEnd"/>
      <w:r w:rsidR="0075612F" w:rsidRPr="00901F4A">
        <w:t xml:space="preserve"> over the network. Andress additionally acknowledged that anomaly-based IDS </w:t>
      </w:r>
      <w:proofErr w:type="gramStart"/>
      <w:r w:rsidR="0075612F" w:rsidRPr="00901F4A">
        <w:t>have a tendency to</w:t>
      </w:r>
      <w:proofErr w:type="gramEnd"/>
      <w:r w:rsidR="0075612F" w:rsidRPr="00901F4A">
        <w:t xml:space="preserve"> produce more false-positive alerts as opposed to signature-based IDS. </w:t>
      </w:r>
      <w:r w:rsidR="00734210" w:rsidRPr="00901F4A">
        <w:t xml:space="preserve">Broucek and </w:t>
      </w:r>
      <w:r w:rsidR="0075612F" w:rsidRPr="00901F4A">
        <w:t>Turner</w:t>
      </w:r>
      <w:r w:rsidR="00734210" w:rsidRPr="00901F4A">
        <w:t xml:space="preserve"> (2004) stated that </w:t>
      </w:r>
      <w:r w:rsidR="0075612F" w:rsidRPr="00901F4A">
        <w:t>anomaly</w:t>
      </w:r>
      <w:r w:rsidR="0093228D" w:rsidRPr="00901F4A">
        <w:t xml:space="preserve">-based intrusion detection systems </w:t>
      </w:r>
      <w:proofErr w:type="gramStart"/>
      <w:r w:rsidR="0093228D" w:rsidRPr="00901F4A">
        <w:t>generally have</w:t>
      </w:r>
      <w:proofErr w:type="gramEnd"/>
      <w:r w:rsidR="0093228D" w:rsidRPr="00901F4A">
        <w:t xml:space="preserve"> a higher rate of false</w:t>
      </w:r>
      <w:r w:rsidR="00E804AF">
        <w:t>-</w:t>
      </w:r>
      <w:r w:rsidR="0093228D" w:rsidRPr="00901F4A">
        <w:t xml:space="preserve">positive alerts generated as opposed to signature-based IDS. </w:t>
      </w:r>
    </w:p>
    <w:p w14:paraId="69A00FB5" w14:textId="467A1FC7" w:rsidR="001525A2" w:rsidRPr="00901F4A" w:rsidRDefault="001525A2" w:rsidP="001525A2">
      <w:pPr>
        <w:pStyle w:val="Heading2"/>
        <w:rPr>
          <w:rFonts w:cs="Times New Roman"/>
          <w:szCs w:val="24"/>
        </w:rPr>
      </w:pPr>
      <w:bookmarkStart w:id="34" w:name="_Toc78405754"/>
      <w:r w:rsidRPr="00901F4A">
        <w:rPr>
          <w:rFonts w:cs="Times New Roman"/>
          <w:szCs w:val="24"/>
        </w:rPr>
        <w:t>Suricata</w:t>
      </w:r>
      <w:bookmarkEnd w:id="34"/>
    </w:p>
    <w:p w14:paraId="5621FF3E" w14:textId="2D086F5A" w:rsidR="001525A2" w:rsidRPr="00901F4A" w:rsidRDefault="001525A2" w:rsidP="001525A2">
      <w:r w:rsidRPr="00901F4A">
        <w:tab/>
        <w:t>Alhomoud et al. (2011) stated that Suricata is a signature-based IDS/IPS solution that utilizes rulesets to alert or act upon rule matches in sniffed traffic. Suricata is a networked</w:t>
      </w:r>
      <w:r w:rsidR="00E804AF">
        <w:t>-</w:t>
      </w:r>
      <w:r w:rsidRPr="00901F4A">
        <w:t>based solution as opposed to host</w:t>
      </w:r>
      <w:r w:rsidR="00E804AF">
        <w:t>-based</w:t>
      </w:r>
      <w:r w:rsidRPr="00901F4A">
        <w:t xml:space="preserve"> or application-based IDS solutions. The Open Information </w:t>
      </w:r>
      <w:r w:rsidRPr="00901F4A">
        <w:lastRenderedPageBreak/>
        <w:t>Security Foundation (OISF) developed Suricata with funding from the Department of Homeland Security</w:t>
      </w:r>
      <w:r w:rsidR="00964D30">
        <w:t>'</w:t>
      </w:r>
      <w:r w:rsidRPr="00901F4A">
        <w:t>s Directorate for Science and Technology Homeland Security open technology (HOST) program</w:t>
      </w:r>
      <w:r w:rsidR="00F91D16" w:rsidRPr="00901F4A">
        <w:t>. The OISF released Suricata in July of 2010</w:t>
      </w:r>
      <w:r w:rsidRPr="00901F4A">
        <w:t xml:space="preserve"> (Alhomoud et al.</w:t>
      </w:r>
      <w:r w:rsidR="00E804AF">
        <w:t>,</w:t>
      </w:r>
      <w:r w:rsidRPr="00901F4A">
        <w:t xml:space="preserve"> 2011).</w:t>
      </w:r>
    </w:p>
    <w:p w14:paraId="6BE32432" w14:textId="4DD98677" w:rsidR="00CA610B" w:rsidRPr="00901F4A" w:rsidRDefault="00CA610B" w:rsidP="001525A2">
      <w:r w:rsidRPr="00901F4A">
        <w:tab/>
        <w:t>In the official Suricata documentation provided by the OISF</w:t>
      </w:r>
      <w:r w:rsidR="00E804AF">
        <w:t>,</w:t>
      </w:r>
      <w:r w:rsidRPr="00901F4A">
        <w:t xml:space="preserve"> </w:t>
      </w:r>
      <w:r w:rsidR="00CA3859">
        <w:t>they defined Suricata</w:t>
      </w:r>
      <w:r w:rsidRPr="00901F4A">
        <w:t xml:space="preserve"> as a well-functioning network IDS, IPS</w:t>
      </w:r>
      <w:r w:rsidR="00E804AF">
        <w:t>,</w:t>
      </w:r>
      <w:r w:rsidRPr="00901F4A">
        <w:t xml:space="preserve"> and NSM engine. Suricata </w:t>
      </w:r>
      <w:proofErr w:type="gramStart"/>
      <w:r w:rsidRPr="00901F4A">
        <w:t>is developed</w:t>
      </w:r>
      <w:proofErr w:type="gramEnd"/>
      <w:r w:rsidRPr="00901F4A">
        <w:t xml:space="preserve"> and maintained by the OISF, are </w:t>
      </w:r>
      <w:r w:rsidR="00E804AF">
        <w:t xml:space="preserve">a </w:t>
      </w:r>
      <w:r w:rsidRPr="00901F4A">
        <w:t xml:space="preserve">non-profit organization. The OISF licensed the Suricata source code under version 2 of the GNU General Public License (GPL). </w:t>
      </w:r>
      <w:r w:rsidR="009D7A97" w:rsidRPr="00901F4A">
        <w:t>Suricata is open source</w:t>
      </w:r>
      <w:r w:rsidR="00E804AF">
        <w:t>,</w:t>
      </w:r>
      <w:r w:rsidR="009D7A97" w:rsidRPr="00901F4A">
        <w:t xml:space="preserve"> </w:t>
      </w:r>
      <w:r w:rsidR="00CA3859">
        <w:t xml:space="preserve">and the source code is available on </w:t>
      </w:r>
      <w:r w:rsidR="009D7A97" w:rsidRPr="00901F4A">
        <w:t>GitHub</w:t>
      </w:r>
      <w:r w:rsidR="003004B8" w:rsidRPr="00901F4A">
        <w:t xml:space="preserve">. Suricata </w:t>
      </w:r>
      <w:r w:rsidR="00CA3859">
        <w:t>can</w:t>
      </w:r>
      <w:r w:rsidR="003004B8" w:rsidRPr="00901F4A">
        <w:t xml:space="preserve"> </w:t>
      </w:r>
      <w:proofErr w:type="gramStart"/>
      <w:r w:rsidR="003004B8" w:rsidRPr="00901F4A">
        <w:t>be install</w:t>
      </w:r>
      <w:r w:rsidR="00E804AF">
        <w:t>ed</w:t>
      </w:r>
      <w:proofErr w:type="gramEnd"/>
      <w:r w:rsidR="003004B8" w:rsidRPr="00901F4A">
        <w:t xml:space="preserve"> on </w:t>
      </w:r>
      <w:r w:rsidR="00CA3859">
        <w:t>various</w:t>
      </w:r>
      <w:r w:rsidR="003004B8" w:rsidRPr="00901F4A">
        <w:t xml:space="preserve"> operating systems</w:t>
      </w:r>
      <w:r w:rsidR="00E804AF">
        <w:t>,</w:t>
      </w:r>
      <w:r w:rsidR="003004B8" w:rsidRPr="00901F4A">
        <w:t xml:space="preserve"> including Linux</w:t>
      </w:r>
      <w:r w:rsidR="00E804AF">
        <w:t>-</w:t>
      </w:r>
      <w:r w:rsidR="00E6571F" w:rsidRPr="00901F4A">
        <w:t>based OS such as Ubuntu or Red Hat Enterprise Linux</w:t>
      </w:r>
      <w:r w:rsidR="003004B8" w:rsidRPr="00901F4A">
        <w:t>, Mac OS X, and Windows</w:t>
      </w:r>
      <w:r w:rsidR="009D7A97" w:rsidRPr="00901F4A">
        <w:t xml:space="preserve"> (OISF, 2021). </w:t>
      </w:r>
    </w:p>
    <w:p w14:paraId="6513560C" w14:textId="5F8B5A11" w:rsidR="0064720F" w:rsidRPr="00901F4A" w:rsidRDefault="0064720F" w:rsidP="0064720F">
      <w:pPr>
        <w:pStyle w:val="Heading3"/>
      </w:pPr>
      <w:bookmarkStart w:id="35" w:name="_Toc78405755"/>
      <w:r w:rsidRPr="00901F4A">
        <w:t>Suricata Rules</w:t>
      </w:r>
      <w:bookmarkEnd w:id="35"/>
    </w:p>
    <w:p w14:paraId="42150F36" w14:textId="2FCED954" w:rsidR="00901F4A" w:rsidRPr="00901F4A" w:rsidRDefault="0064720F" w:rsidP="001525A2">
      <w:r w:rsidRPr="00901F4A">
        <w:tab/>
      </w:r>
      <w:r w:rsidR="00522D6A">
        <w:t>In the official Suricata documentation provided by the OISF (2021),</w:t>
      </w:r>
      <w:r w:rsidR="00E6571F" w:rsidRPr="00901F4A">
        <w:t xml:space="preserve"> rulesets and the signatures they contain are critical to the functionality of the Suricata engine. </w:t>
      </w:r>
      <w:r w:rsidRPr="00901F4A">
        <w:t xml:space="preserve">The rules utilized by the Suricata </w:t>
      </w:r>
      <w:r w:rsidR="00B0228C" w:rsidRPr="00901F4A">
        <w:t>e</w:t>
      </w:r>
      <w:r w:rsidRPr="00901F4A">
        <w:t xml:space="preserve">ngine have three main sections. The first </w:t>
      </w:r>
      <w:r w:rsidR="00B0228C" w:rsidRPr="00901F4A">
        <w:t xml:space="preserve">section </w:t>
      </w:r>
      <w:r w:rsidRPr="00901F4A">
        <w:t xml:space="preserve">is the </w:t>
      </w:r>
      <w:r w:rsidR="00B0228C" w:rsidRPr="00901F4A">
        <w:t xml:space="preserve">rule action that </w:t>
      </w:r>
      <w:r w:rsidRPr="00901F4A">
        <w:t>determ</w:t>
      </w:r>
      <w:r w:rsidR="00B0228C" w:rsidRPr="00901F4A">
        <w:t>ines</w:t>
      </w:r>
      <w:r w:rsidRPr="00901F4A">
        <w:t xml:space="preserve"> what action </w:t>
      </w:r>
      <w:r w:rsidR="00B0228C" w:rsidRPr="00901F4A">
        <w:t xml:space="preserve">the </w:t>
      </w:r>
      <w:r w:rsidRPr="00901F4A">
        <w:t>Suricata</w:t>
      </w:r>
      <w:r w:rsidR="00B0228C" w:rsidRPr="00901F4A">
        <w:t xml:space="preserve"> engine</w:t>
      </w:r>
      <w:r w:rsidRPr="00901F4A">
        <w:t xml:space="preserve"> </w:t>
      </w:r>
      <w:r w:rsidR="00CA3859">
        <w:t>takes</w:t>
      </w:r>
      <w:r w:rsidRPr="00901F4A">
        <w:t xml:space="preserve"> when the alert becomes triggered by a match. The</w:t>
      </w:r>
      <w:r w:rsidR="00522D6A">
        <w:t xml:space="preserve"> second section is the</w:t>
      </w:r>
      <w:r w:rsidRPr="00901F4A">
        <w:t xml:space="preserve"> header</w:t>
      </w:r>
      <w:r w:rsidR="00522D6A">
        <w:t xml:space="preserve"> which</w:t>
      </w:r>
      <w:r w:rsidRPr="00901F4A">
        <w:t xml:space="preserve"> defines </w:t>
      </w:r>
      <w:r w:rsidR="00522D6A">
        <w:t>the</w:t>
      </w:r>
      <w:r w:rsidRPr="00901F4A">
        <w:t xml:space="preserve"> protocol, IP addresses, </w:t>
      </w:r>
      <w:r w:rsidR="00E6571F" w:rsidRPr="00901F4A">
        <w:t>ports</w:t>
      </w:r>
      <w:r w:rsidR="00E804AF">
        <w:t>,</w:t>
      </w:r>
      <w:r w:rsidR="00E6571F" w:rsidRPr="00901F4A">
        <w:t xml:space="preserve"> and direc</w:t>
      </w:r>
      <w:r w:rsidR="00E804AF">
        <w:t>tio</w:t>
      </w:r>
      <w:r w:rsidR="00E6571F" w:rsidRPr="00901F4A">
        <w:t>nality of</w:t>
      </w:r>
      <w:r w:rsidRPr="00901F4A">
        <w:t xml:space="preserve"> the rule</w:t>
      </w:r>
      <w:r w:rsidR="00522D6A">
        <w:t xml:space="preserve"> (OISF, 2021)</w:t>
      </w:r>
      <w:r w:rsidR="00E6571F" w:rsidRPr="00901F4A">
        <w:t>.</w:t>
      </w:r>
    </w:p>
    <w:p w14:paraId="3E2D6B27" w14:textId="67559993" w:rsidR="0080626D" w:rsidRPr="00901F4A" w:rsidRDefault="0080626D" w:rsidP="0080626D">
      <w:pPr>
        <w:pStyle w:val="Heading2"/>
        <w:rPr>
          <w:rFonts w:cs="Times New Roman"/>
          <w:szCs w:val="24"/>
        </w:rPr>
      </w:pPr>
      <w:bookmarkStart w:id="36" w:name="_Toc75949584"/>
      <w:bookmarkStart w:id="37" w:name="_Toc78405756"/>
      <w:r w:rsidRPr="00901F4A">
        <w:rPr>
          <w:rFonts w:cs="Times New Roman"/>
          <w:szCs w:val="24"/>
        </w:rPr>
        <w:t>Signatures and Signature-Based Security Solutions</w:t>
      </w:r>
      <w:bookmarkEnd w:id="36"/>
      <w:bookmarkEnd w:id="37"/>
    </w:p>
    <w:p w14:paraId="59F189DF" w14:textId="5E3FA0A1" w:rsidR="00474C4C" w:rsidRPr="00901F4A" w:rsidRDefault="00474C4C" w:rsidP="00474C4C">
      <w:r w:rsidRPr="00901F4A">
        <w:tab/>
        <w:t>Andress (2019) state</w:t>
      </w:r>
      <w:r w:rsidR="007F70C4">
        <w:t>d</w:t>
      </w:r>
      <w:r w:rsidRPr="00901F4A">
        <w:t xml:space="preserve"> that signature-based IDS function similarly to signature-based antivirus programs. Both types of solutions utilize a database </w:t>
      </w:r>
      <w:r w:rsidR="00E804AF">
        <w:t>that</w:t>
      </w:r>
      <w:r w:rsidRPr="00901F4A">
        <w:t xml:space="preserve"> contains signatures that match desired anomalies. </w:t>
      </w:r>
      <w:proofErr w:type="spellStart"/>
      <w:r w:rsidR="007F70C4">
        <w:t>Shipulin</w:t>
      </w:r>
      <w:proofErr w:type="spellEnd"/>
      <w:r w:rsidR="007F70C4">
        <w:t xml:space="preserve"> (2018) explained that </w:t>
      </w:r>
      <w:r w:rsidR="00CA3859">
        <w:t>IDS solutions, AV solutions, and Web Application Firewall (WAF) solutions</w:t>
      </w:r>
      <w:r w:rsidR="007F70C4">
        <w:t xml:space="preserve"> utilize signature</w:t>
      </w:r>
      <w:r w:rsidR="00E804AF">
        <w:t>-</w:t>
      </w:r>
      <w:r w:rsidR="007F70C4">
        <w:t xml:space="preserve">based detection methods. </w:t>
      </w:r>
    </w:p>
    <w:p w14:paraId="04BB3034" w14:textId="4FA18434" w:rsidR="00E32A94" w:rsidRPr="00901F4A" w:rsidRDefault="00E32A94" w:rsidP="00474C4C">
      <w:r w:rsidRPr="00901F4A">
        <w:lastRenderedPageBreak/>
        <w:tab/>
        <w:t>In Special Publication 800-94 published by the Nation Institute for Standards and Technology (NIST)</w:t>
      </w:r>
      <w:r w:rsidR="00E804AF">
        <w:t>,</w:t>
      </w:r>
      <w:r w:rsidRPr="00901F4A">
        <w:t xml:space="preserve"> </w:t>
      </w:r>
      <w:proofErr w:type="spellStart"/>
      <w:r w:rsidRPr="00901F4A">
        <w:t>Scarfone</w:t>
      </w:r>
      <w:proofErr w:type="spellEnd"/>
      <w:r w:rsidRPr="00901F4A">
        <w:t xml:space="preserve"> and Mell (2007), explain that signature-based detection methods are the simplest detection methods to implement as they compare data from a packet, log entry, or </w:t>
      </w:r>
      <w:r w:rsidR="00E804AF">
        <w:t>an</w:t>
      </w:r>
      <w:r w:rsidRPr="00901F4A">
        <w:t xml:space="preserve">other source to predefined values </w:t>
      </w:r>
      <w:proofErr w:type="gramStart"/>
      <w:r w:rsidRPr="00901F4A">
        <w:t>in order to</w:t>
      </w:r>
      <w:proofErr w:type="gramEnd"/>
      <w:r w:rsidRPr="00901F4A">
        <w:t xml:space="preserve"> locate matches. </w:t>
      </w:r>
      <w:proofErr w:type="spellStart"/>
      <w:r w:rsidRPr="00901F4A">
        <w:t>Scarfone</w:t>
      </w:r>
      <w:proofErr w:type="spellEnd"/>
      <w:r w:rsidRPr="00901F4A">
        <w:t xml:space="preserve"> and Mell state</w:t>
      </w:r>
      <w:r w:rsidR="00CA3859">
        <w:t>d</w:t>
      </w:r>
      <w:r w:rsidRPr="00901F4A">
        <w:t xml:space="preserve"> that false-positive events are more common in anom</w:t>
      </w:r>
      <w:r w:rsidR="00E804AF">
        <w:t>a</w:t>
      </w:r>
      <w:r w:rsidRPr="00901F4A">
        <w:t xml:space="preserve">ly-based detect solutions as profile training </w:t>
      </w:r>
      <w:r w:rsidR="00CD6495">
        <w:t>is</w:t>
      </w:r>
      <w:r w:rsidRPr="00901F4A">
        <w:t xml:space="preserve"> inherently </w:t>
      </w:r>
      <w:r w:rsidR="00E804AF">
        <w:t>tricky</w:t>
      </w:r>
      <w:r w:rsidRPr="00901F4A">
        <w:t xml:space="preserve"> (</w:t>
      </w:r>
      <w:proofErr w:type="spellStart"/>
      <w:r w:rsidRPr="00901F4A">
        <w:t>Scarfone</w:t>
      </w:r>
      <w:proofErr w:type="spellEnd"/>
      <w:r w:rsidRPr="00901F4A">
        <w:t xml:space="preserve"> &amp; Mell, 2007). </w:t>
      </w:r>
    </w:p>
    <w:p w14:paraId="72B7D828" w14:textId="49FD8FE9" w:rsidR="00E821FF" w:rsidRPr="00901F4A" w:rsidRDefault="00E821FF" w:rsidP="00E821FF">
      <w:pPr>
        <w:pStyle w:val="Heading2"/>
        <w:rPr>
          <w:rFonts w:cs="Times New Roman"/>
          <w:szCs w:val="24"/>
        </w:rPr>
      </w:pPr>
      <w:bookmarkStart w:id="38" w:name="_Toc78405757"/>
      <w:r w:rsidRPr="00901F4A">
        <w:rPr>
          <w:rFonts w:cs="Times New Roman"/>
          <w:szCs w:val="24"/>
        </w:rPr>
        <w:t>Network Traffic</w:t>
      </w:r>
      <w:bookmarkEnd w:id="38"/>
    </w:p>
    <w:p w14:paraId="5CC95A22" w14:textId="29F15D86" w:rsidR="00D91010" w:rsidRPr="00D91010" w:rsidRDefault="00E821FF" w:rsidP="00E821FF">
      <w:r w:rsidRPr="00901F4A">
        <w:tab/>
      </w:r>
      <w:r w:rsidR="00E804AF">
        <w:t xml:space="preserve">In </w:t>
      </w:r>
      <w:r w:rsidR="00E804AF">
        <w:rPr>
          <w:i/>
          <w:iCs/>
        </w:rPr>
        <w:t xml:space="preserve">Applied Network Security Monitoring, </w:t>
      </w:r>
      <w:proofErr w:type="gramStart"/>
      <w:r w:rsidR="00E804AF">
        <w:t>Sanders</w:t>
      </w:r>
      <w:proofErr w:type="gramEnd"/>
      <w:r w:rsidR="00E804AF">
        <w:t xml:space="preserve"> and Smith (2014) explain that devices </w:t>
      </w:r>
      <w:r w:rsidR="00CA3859">
        <w:t>can</w:t>
      </w:r>
      <w:r w:rsidR="00E804AF">
        <w:t xml:space="preserve"> communicate once networked together as long as they utilize a common networking protocol.  Sanders and Smith further explained that the TCP/IP protocol stack is what facilitates Internet</w:t>
      </w:r>
      <w:r w:rsidR="00CD6495">
        <w:t>-</w:t>
      </w:r>
      <w:r w:rsidR="00E804AF">
        <w:t xml:space="preserve">connected devices. The TCP/IP data </w:t>
      </w:r>
      <w:proofErr w:type="gramStart"/>
      <w:r w:rsidR="00E804AF">
        <w:t>is transmitted</w:t>
      </w:r>
      <w:proofErr w:type="gramEnd"/>
      <w:r w:rsidR="00E804AF">
        <w:t xml:space="preserve"> within an Ethernet packet using a process called data encapsulation. The Ethernet data </w:t>
      </w:r>
      <w:proofErr w:type="gramStart"/>
      <w:r w:rsidR="00E804AF">
        <w:t>is transmitted</w:t>
      </w:r>
      <w:proofErr w:type="gramEnd"/>
      <w:r w:rsidR="00E804AF">
        <w:t xml:space="preserve"> with a physical la</w:t>
      </w:r>
      <w:r w:rsidR="00CD6495">
        <w:t>y</w:t>
      </w:r>
      <w:r w:rsidR="00E804AF">
        <w:t xml:space="preserve">er protocol and contains data for higher layer protocols such as TCP/IP, DNS, HTTPS, and more (Sanders &amp; Smith, 2013). </w:t>
      </w:r>
      <w:r w:rsidR="00D91010">
        <w:rPr>
          <w:i/>
          <w:iCs/>
        </w:rPr>
        <w:t>Figure 2</w:t>
      </w:r>
      <w:r w:rsidR="00D91010">
        <w:t xml:space="preserve"> shows the structure of the data within an IPv4 packet. </w:t>
      </w:r>
    </w:p>
    <w:p w14:paraId="157B64F1" w14:textId="66C87A49" w:rsidR="009D0DF3" w:rsidRDefault="009D0DF3" w:rsidP="00E821FF">
      <w:pPr>
        <w:rPr>
          <w:b/>
          <w:bCs/>
        </w:rPr>
      </w:pPr>
      <w:r>
        <w:rPr>
          <w:b/>
          <w:bCs/>
        </w:rPr>
        <w:t>Figure 2</w:t>
      </w:r>
    </w:p>
    <w:p w14:paraId="340824E7" w14:textId="2D6A1026" w:rsidR="009D0DF3" w:rsidRPr="009D0DF3" w:rsidRDefault="009D0DF3" w:rsidP="00E821FF">
      <w:pPr>
        <w:rPr>
          <w:i/>
          <w:iCs/>
        </w:rPr>
      </w:pPr>
      <w:r>
        <w:rPr>
          <w:i/>
          <w:iCs/>
        </w:rPr>
        <w:t>IPv4 Packet Structure (Sanders &amp; Smith, 2014)</w:t>
      </w:r>
    </w:p>
    <w:p w14:paraId="02C80D83" w14:textId="59DCA3AD" w:rsidR="009D0DF3" w:rsidRDefault="009D0DF3" w:rsidP="005E6287">
      <w:pPr>
        <w:jc w:val="center"/>
      </w:pPr>
      <w:r>
        <w:rPr>
          <w:noProof/>
        </w:rPr>
        <w:drawing>
          <wp:inline distT="0" distB="0" distL="0" distR="0" wp14:anchorId="08C69C62" wp14:editId="476030AA">
            <wp:extent cx="3648263" cy="2292246"/>
            <wp:effectExtent l="76200" t="76200" r="123825" b="12763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3686640" cy="2316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7065C1" w14:textId="5037C40C" w:rsidR="00E10293" w:rsidRDefault="00522D6A" w:rsidP="005E6287">
      <w:pPr>
        <w:ind w:firstLine="720"/>
      </w:pPr>
      <w:r>
        <w:lastRenderedPageBreak/>
        <w:t>Sanders and Smith (2014) explained that the Suricata engine takes network packets f</w:t>
      </w:r>
      <w:r w:rsidR="00F6732D">
        <w:t>ro</w:t>
      </w:r>
      <w:r>
        <w:t>m a monitoring port, decodes them, analyzes them utilizing the ruleset, and generates any alerts located in the packets under analysis.</w:t>
      </w:r>
      <w:r w:rsidR="00CD1831">
        <w:t xml:space="preserve"> Sanders and Smith explained that the Suricata IDS engine goes through multiple steps before finally generating an alert. First, the packet is obtained </w:t>
      </w:r>
      <w:proofErr w:type="gramStart"/>
      <w:r w:rsidR="00CD1831">
        <w:t>off of</w:t>
      </w:r>
      <w:proofErr w:type="gramEnd"/>
      <w:r w:rsidR="00CD1831">
        <w:t xml:space="preserve"> the monitoring port and acquired. Next, Suricata attempts to decode information from the network packets. Then Suricata utilizes the detection engine to detect any signature matches before finally providing output (Sanders &amp; Smith, 2014).</w:t>
      </w:r>
      <w:r>
        <w:t xml:space="preserve"> </w:t>
      </w:r>
      <w:r>
        <w:rPr>
          <w:i/>
          <w:iCs/>
        </w:rPr>
        <w:t>Figure 3</w:t>
      </w:r>
      <w:r>
        <w:t xml:space="preserve"> Shows</w:t>
      </w:r>
      <w:r w:rsidR="00F6732D">
        <w:t xml:space="preserve"> the Suric</w:t>
      </w:r>
      <w:r w:rsidR="00CD1831">
        <w:t>a</w:t>
      </w:r>
      <w:r w:rsidR="00F6732D">
        <w:t xml:space="preserve">ta packet analysis process. </w:t>
      </w:r>
    </w:p>
    <w:p w14:paraId="68C0A172" w14:textId="39C55624" w:rsidR="00522D6A" w:rsidRDefault="00522D6A" w:rsidP="00522D6A">
      <w:pPr>
        <w:ind w:firstLine="720"/>
        <w:rPr>
          <w:b/>
          <w:bCs/>
        </w:rPr>
      </w:pPr>
      <w:r>
        <w:rPr>
          <w:b/>
          <w:bCs/>
        </w:rPr>
        <w:t>Figure 3</w:t>
      </w:r>
    </w:p>
    <w:p w14:paraId="628683F5" w14:textId="21C9C8F9" w:rsidR="00522D6A" w:rsidRPr="00522D6A" w:rsidRDefault="00522D6A" w:rsidP="00522D6A">
      <w:pPr>
        <w:ind w:firstLine="720"/>
        <w:rPr>
          <w:i/>
          <w:iCs/>
        </w:rPr>
      </w:pPr>
      <w:bookmarkStart w:id="39" w:name="_Hlk77806363"/>
      <w:r>
        <w:rPr>
          <w:i/>
          <w:iCs/>
        </w:rPr>
        <w:t>Suricata Packet Processing (Sanders &amp; Smith, 2014)</w:t>
      </w:r>
    </w:p>
    <w:bookmarkEnd w:id="39"/>
    <w:p w14:paraId="48FACBCC" w14:textId="7F3C6FB0" w:rsidR="00522D6A" w:rsidRDefault="00522D6A" w:rsidP="00522D6A">
      <w:pPr>
        <w:ind w:firstLine="720"/>
        <w:jc w:val="center"/>
      </w:pPr>
      <w:r>
        <w:rPr>
          <w:noProof/>
        </w:rPr>
        <w:drawing>
          <wp:inline distT="0" distB="0" distL="0" distR="0" wp14:anchorId="4C95AE7E" wp14:editId="130273D1">
            <wp:extent cx="2211441" cy="4038600"/>
            <wp:effectExtent l="76200" t="76200" r="132080" b="133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2250749" cy="4110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90288" w14:textId="0668D57B" w:rsidR="00E10293" w:rsidRPr="00E804AF" w:rsidRDefault="00E804AF" w:rsidP="005E6287">
      <w:pPr>
        <w:ind w:firstLine="720"/>
      </w:pPr>
      <w:r>
        <w:lastRenderedPageBreak/>
        <w:t xml:space="preserve"> </w:t>
      </w:r>
      <w:r w:rsidR="007F0912" w:rsidRPr="00901F4A">
        <w:t xml:space="preserve">In the book </w:t>
      </w:r>
      <w:r w:rsidR="007F0912" w:rsidRPr="00901F4A">
        <w:rPr>
          <w:i/>
          <w:iCs/>
        </w:rPr>
        <w:t>Practical Packet Analysis,</w:t>
      </w:r>
      <w:r w:rsidR="007F0912" w:rsidRPr="00901F4A">
        <w:t xml:space="preserve"> </w:t>
      </w:r>
      <w:r w:rsidR="007F0912" w:rsidRPr="00901F4A">
        <w:rPr>
          <w:i/>
          <w:iCs/>
        </w:rPr>
        <w:t>Sanders</w:t>
      </w:r>
      <w:r w:rsidR="007F0912" w:rsidRPr="00901F4A">
        <w:t xml:space="preserve"> (2017) described how network data exists at multiple layers</w:t>
      </w:r>
      <w:r>
        <w:t xml:space="preserve"> of what is known as the OSI model</w:t>
      </w:r>
      <w:r w:rsidR="007F0912" w:rsidRPr="00901F4A">
        <w:t xml:space="preserve">. The OSI model is a seven-layer model </w:t>
      </w:r>
      <w:r w:rsidR="00CA3859">
        <w:t>that explains what state the data is in during different transmission phases</w:t>
      </w:r>
      <w:r w:rsidR="007F0912" w:rsidRPr="00901F4A">
        <w:t>. The OSI model goes from the first layer</w:t>
      </w:r>
      <w:r>
        <w:t>,</w:t>
      </w:r>
      <w:r w:rsidR="007F0912" w:rsidRPr="00901F4A">
        <w:t xml:space="preserve"> which is physical, to the application layer, which utilize</w:t>
      </w:r>
      <w:r>
        <w:t>s</w:t>
      </w:r>
      <w:r w:rsidR="007F0912" w:rsidRPr="00901F4A">
        <w:t xml:space="preserve"> </w:t>
      </w:r>
      <w:r>
        <w:t>application</w:t>
      </w:r>
      <w:r w:rsidR="00CD6495">
        <w:t>-</w:t>
      </w:r>
      <w:r>
        <w:t xml:space="preserve">specific protocols (Sanders, 2017). </w:t>
      </w:r>
      <w:r w:rsidR="004539D6">
        <w:rPr>
          <w:i/>
          <w:iCs/>
        </w:rPr>
        <w:t xml:space="preserve">Figure 2 </w:t>
      </w:r>
      <w:r w:rsidR="004539D6">
        <w:t>shows a</w:t>
      </w:r>
      <w:r>
        <w:t xml:space="preserve"> graphic showing how data traverses the OSI model before </w:t>
      </w:r>
      <w:proofErr w:type="gramStart"/>
      <w:r>
        <w:t>being transmitted</w:t>
      </w:r>
      <w:proofErr w:type="gramEnd"/>
      <w:r w:rsidR="004539D6">
        <w:t>.</w:t>
      </w:r>
    </w:p>
    <w:p w14:paraId="0BC87156" w14:textId="36B1C73C" w:rsidR="007F0912" w:rsidRPr="00901F4A" w:rsidRDefault="007F0912" w:rsidP="00E821FF">
      <w:pPr>
        <w:rPr>
          <w:b/>
          <w:bCs/>
          <w:i/>
          <w:iCs/>
        </w:rPr>
      </w:pPr>
      <w:r w:rsidRPr="00901F4A">
        <w:rPr>
          <w:b/>
          <w:bCs/>
        </w:rPr>
        <w:t xml:space="preserve">Figure </w:t>
      </w:r>
      <w:r w:rsidR="00522D6A">
        <w:rPr>
          <w:b/>
          <w:bCs/>
        </w:rPr>
        <w:t>4</w:t>
      </w:r>
    </w:p>
    <w:p w14:paraId="42585F1C" w14:textId="3A01390F" w:rsidR="007F0912" w:rsidRPr="00901F4A" w:rsidRDefault="007F0912" w:rsidP="00E821FF">
      <w:pPr>
        <w:rPr>
          <w:i/>
          <w:iCs/>
        </w:rPr>
      </w:pPr>
      <w:r w:rsidRPr="00901F4A">
        <w:rPr>
          <w:i/>
          <w:iCs/>
        </w:rPr>
        <w:t>OSI Model Showing Data Transmission (Sanders, 2017)</w:t>
      </w:r>
    </w:p>
    <w:p w14:paraId="49CDA3CB" w14:textId="50886718" w:rsidR="007F0912" w:rsidRPr="00901F4A" w:rsidRDefault="007F0912" w:rsidP="007F0912">
      <w:pPr>
        <w:jc w:val="center"/>
      </w:pPr>
      <w:r w:rsidRPr="00901F4A">
        <w:rPr>
          <w:noProof/>
        </w:rPr>
        <w:drawing>
          <wp:inline distT="0" distB="0" distL="0" distR="0" wp14:anchorId="1BE7D8EA" wp14:editId="0BCB54E8">
            <wp:extent cx="3579486" cy="3829050"/>
            <wp:effectExtent l="76200" t="76200" r="135890" b="133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609785" cy="3861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66F64C" w14:textId="79E71E5C" w:rsidR="00E821FF" w:rsidRPr="00901F4A" w:rsidRDefault="00E804AF" w:rsidP="00E821FF">
      <w:pPr>
        <w:pStyle w:val="Heading3"/>
      </w:pPr>
      <w:bookmarkStart w:id="40" w:name="_Toc78405758"/>
      <w:r>
        <w:t>Data</w:t>
      </w:r>
      <w:r w:rsidR="00E821FF" w:rsidRPr="00901F4A">
        <w:t xml:space="preserve"> Encapsulation</w:t>
      </w:r>
      <w:bookmarkEnd w:id="40"/>
      <w:r w:rsidR="007F0912" w:rsidRPr="00901F4A">
        <w:t xml:space="preserve"> </w:t>
      </w:r>
    </w:p>
    <w:p w14:paraId="666656F0" w14:textId="59E051DE" w:rsidR="006F55F7" w:rsidRPr="00901F4A" w:rsidRDefault="006F55F7" w:rsidP="006F55F7">
      <w:pPr>
        <w:ind w:firstLine="720"/>
      </w:pPr>
      <w:r w:rsidRPr="00901F4A">
        <w:t xml:space="preserve">Sanders (2017) explained </w:t>
      </w:r>
      <w:r w:rsidR="00CD6495">
        <w:t xml:space="preserve">that </w:t>
      </w:r>
      <w:r w:rsidR="00E804AF">
        <w:t>data</w:t>
      </w:r>
      <w:r w:rsidRPr="00901F4A">
        <w:t xml:space="preserve"> encapsulation allows for data to go through the OSI model. </w:t>
      </w:r>
      <w:r w:rsidR="00E804AF">
        <w:t>Each layer of the OSI model adds a header or footer</w:t>
      </w:r>
      <w:r w:rsidR="00CD6495">
        <w:t>,</w:t>
      </w:r>
      <w:r w:rsidR="00E804AF">
        <w:t xml:space="preserve"> allowing the system </w:t>
      </w:r>
      <w:r w:rsidR="00CD6495">
        <w:t xml:space="preserve">to </w:t>
      </w:r>
      <w:r w:rsidR="00E804AF">
        <w:t xml:space="preserve">know how to </w:t>
      </w:r>
      <w:r w:rsidR="00E804AF">
        <w:lastRenderedPageBreak/>
        <w:t>communicate</w:t>
      </w:r>
      <w:r w:rsidRPr="00901F4A">
        <w:t xml:space="preserve">. </w:t>
      </w:r>
      <w:r w:rsidR="00E804AF">
        <w:t xml:space="preserve">Sanders stated that </w:t>
      </w:r>
      <w:r w:rsidR="008E7043">
        <w:t xml:space="preserve">the entire packet with all protocol headers </w:t>
      </w:r>
      <w:proofErr w:type="gramStart"/>
      <w:r w:rsidR="008E7043">
        <w:t>is passed</w:t>
      </w:r>
      <w:proofErr w:type="gramEnd"/>
      <w:r w:rsidR="008E7043">
        <w:t xml:space="preserve"> across the network medium at layer one of the OSI model</w:t>
      </w:r>
      <w:r w:rsidRPr="00901F4A">
        <w:t xml:space="preserve">. </w:t>
      </w:r>
      <w:r w:rsidR="00E804AF">
        <w:t>In the process of data encapsulation, each layer of the OSI model is only able to communicate with the protocol above and below them</w:t>
      </w:r>
      <w:r w:rsidR="00B7334F" w:rsidRPr="00901F4A">
        <w:t xml:space="preserve">. </w:t>
      </w:r>
      <w:r w:rsidR="00E804AF">
        <w:t>The layer one traffic</w:t>
      </w:r>
      <w:r w:rsidR="00CD6495">
        <w:t>,</w:t>
      </w:r>
      <w:r w:rsidR="00E804AF">
        <w:t xml:space="preserve"> which contains all the header and footer values for each additional layer</w:t>
      </w:r>
      <w:r w:rsidR="00CD6495">
        <w:t>,</w:t>
      </w:r>
      <w:r w:rsidR="00E804AF">
        <w:t xml:space="preserve"> is formally known as a protocol data unit (PDU). </w:t>
      </w:r>
      <w:r w:rsidR="008E7043">
        <w:rPr>
          <w:i/>
          <w:iCs/>
        </w:rPr>
        <w:t xml:space="preserve">Figure 5 </w:t>
      </w:r>
      <w:r w:rsidR="008E7043">
        <w:t>shows a</w:t>
      </w:r>
      <w:r w:rsidRPr="00901F4A">
        <w:t xml:space="preserve"> graphic displaying what </w:t>
      </w:r>
      <w:r w:rsidR="00E804AF">
        <w:t>data</w:t>
      </w:r>
      <w:r w:rsidRPr="00901F4A">
        <w:t xml:space="preserve"> encapsulation looks like at each layer of the OSI model</w:t>
      </w:r>
      <w:r w:rsidR="008E7043">
        <w:t>.</w:t>
      </w:r>
      <w:r w:rsidRPr="00901F4A">
        <w:t xml:space="preserve"> </w:t>
      </w:r>
    </w:p>
    <w:p w14:paraId="546A4B22" w14:textId="5673C771" w:rsidR="007F0912" w:rsidRPr="00901F4A" w:rsidRDefault="007F0912" w:rsidP="007F0912">
      <w:pPr>
        <w:rPr>
          <w:b/>
          <w:bCs/>
          <w:i/>
          <w:iCs/>
        </w:rPr>
      </w:pPr>
      <w:r w:rsidRPr="00901F4A">
        <w:rPr>
          <w:b/>
          <w:bCs/>
        </w:rPr>
        <w:t xml:space="preserve">Figure </w:t>
      </w:r>
      <w:r w:rsidR="00522D6A">
        <w:rPr>
          <w:b/>
          <w:bCs/>
        </w:rPr>
        <w:t>5</w:t>
      </w:r>
    </w:p>
    <w:p w14:paraId="7DC2B691" w14:textId="3C90C1AC" w:rsidR="007F0912" w:rsidRPr="00901F4A" w:rsidRDefault="00E804AF" w:rsidP="007F0912">
      <w:pPr>
        <w:rPr>
          <w:i/>
          <w:iCs/>
        </w:rPr>
      </w:pPr>
      <w:bookmarkStart w:id="41" w:name="_Hlk77532375"/>
      <w:r>
        <w:rPr>
          <w:i/>
          <w:iCs/>
        </w:rPr>
        <w:t>Data</w:t>
      </w:r>
      <w:r w:rsidR="007F0912" w:rsidRPr="00901F4A">
        <w:rPr>
          <w:i/>
          <w:iCs/>
        </w:rPr>
        <w:t xml:space="preserve"> Encapsulation Visualization (Sanders, 2017).</w:t>
      </w:r>
    </w:p>
    <w:bookmarkEnd w:id="41"/>
    <w:p w14:paraId="1AE275E1" w14:textId="58441845" w:rsidR="00E821FF" w:rsidRPr="00901F4A" w:rsidRDefault="007F0912" w:rsidP="00B7334F">
      <w:pPr>
        <w:jc w:val="center"/>
      </w:pPr>
      <w:r w:rsidRPr="00901F4A">
        <w:rPr>
          <w:noProof/>
        </w:rPr>
        <w:drawing>
          <wp:inline distT="0" distB="0" distL="0" distR="0" wp14:anchorId="4763EFB9" wp14:editId="720A656B">
            <wp:extent cx="5466667" cy="3695238"/>
            <wp:effectExtent l="76200" t="76200" r="134620" b="133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466667" cy="369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48AEF" w14:textId="73568C62" w:rsidR="0080626D" w:rsidRPr="00901F4A" w:rsidRDefault="0080626D" w:rsidP="0080626D">
      <w:pPr>
        <w:pStyle w:val="Heading3"/>
      </w:pPr>
      <w:bookmarkStart w:id="42" w:name="_Toc75949585"/>
      <w:bookmarkStart w:id="43" w:name="_Toc78405759"/>
      <w:r w:rsidRPr="00901F4A">
        <w:t>Developing Signatures for Encrypted Traffic</w:t>
      </w:r>
      <w:bookmarkEnd w:id="42"/>
      <w:bookmarkEnd w:id="43"/>
    </w:p>
    <w:p w14:paraId="5A54873B" w14:textId="499B4133" w:rsidR="00EE188F" w:rsidRPr="00901F4A" w:rsidRDefault="00EE188F" w:rsidP="00EE188F">
      <w:r w:rsidRPr="00901F4A">
        <w:tab/>
      </w:r>
      <w:r w:rsidR="00E431D5" w:rsidRPr="00901F4A">
        <w:t xml:space="preserve">In an article written by </w:t>
      </w:r>
      <w:r w:rsidRPr="00901F4A">
        <w:t>Papadogiannaki and Ioannidis (2021)</w:t>
      </w:r>
      <w:r w:rsidR="00E804AF">
        <w:t>,</w:t>
      </w:r>
      <w:r w:rsidR="00E431D5" w:rsidRPr="00901F4A">
        <w:t xml:space="preserve"> they describe</w:t>
      </w:r>
      <w:r w:rsidR="004539D6">
        <w:t>d</w:t>
      </w:r>
      <w:r w:rsidR="00E431D5" w:rsidRPr="00901F4A">
        <w:t xml:space="preserve"> the IDS system they had developed to account for traffic encryption. Papadogiannaki and Ioannidis </w:t>
      </w:r>
      <w:r w:rsidRPr="00901F4A">
        <w:t xml:space="preserve">stated that over 75% of </w:t>
      </w:r>
      <w:r w:rsidR="00E431D5" w:rsidRPr="00901F4A">
        <w:t xml:space="preserve">current </w:t>
      </w:r>
      <w:r w:rsidRPr="00901F4A">
        <w:t xml:space="preserve">internet traffic </w:t>
      </w:r>
      <w:proofErr w:type="gramStart"/>
      <w:r w:rsidRPr="00901F4A">
        <w:t>is encrypted</w:t>
      </w:r>
      <w:proofErr w:type="gramEnd"/>
      <w:r w:rsidR="00E431D5" w:rsidRPr="00901F4A">
        <w:t xml:space="preserve">. Papadogiannaki and Ioannidis created an </w:t>
      </w:r>
      <w:r w:rsidR="00E431D5" w:rsidRPr="00901F4A">
        <w:lastRenderedPageBreak/>
        <w:t xml:space="preserve">IDS solution named </w:t>
      </w:r>
      <w:proofErr w:type="spellStart"/>
      <w:r w:rsidR="00E431D5" w:rsidRPr="00901F4A">
        <w:t>HeaderHunter</w:t>
      </w:r>
      <w:proofErr w:type="spellEnd"/>
      <w:r w:rsidR="00E431D5" w:rsidRPr="00901F4A">
        <w:t xml:space="preserve">. </w:t>
      </w:r>
      <w:proofErr w:type="spellStart"/>
      <w:r w:rsidR="00E431D5" w:rsidRPr="00901F4A">
        <w:t>HeaderHunter</w:t>
      </w:r>
      <w:proofErr w:type="spellEnd"/>
      <w:r w:rsidR="00E431D5" w:rsidRPr="00901F4A">
        <w:t xml:space="preserve"> account</w:t>
      </w:r>
      <w:r w:rsidR="00F400B6">
        <w:t>ed</w:t>
      </w:r>
      <w:r w:rsidR="00E431D5" w:rsidRPr="00901F4A">
        <w:t xml:space="preserve"> for encrypt</w:t>
      </w:r>
      <w:r w:rsidR="003769CB" w:rsidRPr="00901F4A">
        <w:t xml:space="preserve">ed traffic </w:t>
      </w:r>
      <w:r w:rsidR="00E431D5" w:rsidRPr="00901F4A">
        <w:t xml:space="preserve">by </w:t>
      </w:r>
      <w:r w:rsidR="003769CB" w:rsidRPr="00901F4A">
        <w:t>only analyzing</w:t>
      </w:r>
      <w:r w:rsidR="00E431D5" w:rsidRPr="00901F4A">
        <w:t xml:space="preserve"> packet headers and metadata</w:t>
      </w:r>
      <w:r w:rsidR="003769CB" w:rsidRPr="00901F4A">
        <w:t xml:space="preserve">. Papadogiannaki and Ioannidis concluded that most IDS system utilizes rules that depend on deep packet inspection techniques. Encrypted </w:t>
      </w:r>
      <w:r w:rsidR="00CA3859">
        <w:t>traffic</w:t>
      </w:r>
      <w:r w:rsidR="00F400B6">
        <w:t xml:space="preserve"> is impossible to analyze</w:t>
      </w:r>
      <w:r w:rsidR="003769CB" w:rsidRPr="00901F4A">
        <w:t xml:space="preserve"> by deep packe</w:t>
      </w:r>
      <w:r w:rsidR="00E804AF">
        <w:t>t</w:t>
      </w:r>
      <w:r w:rsidR="003769CB" w:rsidRPr="00901F4A">
        <w:t xml:space="preserve"> inspection in the same fashion as unencrypted traffic </w:t>
      </w:r>
      <w:r w:rsidR="00E431D5" w:rsidRPr="00901F4A">
        <w:t>(Papadogiannaki and Ioannidis, 2021).</w:t>
      </w:r>
    </w:p>
    <w:p w14:paraId="6502F5DF" w14:textId="61ED069A" w:rsidR="0080626D" w:rsidRPr="00901F4A" w:rsidRDefault="0080626D" w:rsidP="0080626D">
      <w:pPr>
        <w:pStyle w:val="Heading2"/>
        <w:rPr>
          <w:rFonts w:cs="Times New Roman"/>
          <w:szCs w:val="24"/>
        </w:rPr>
      </w:pPr>
      <w:bookmarkStart w:id="44" w:name="_Toc75949586"/>
      <w:bookmarkStart w:id="45" w:name="_Toc78405760"/>
      <w:r w:rsidRPr="00901F4A">
        <w:rPr>
          <w:rFonts w:cs="Times New Roman"/>
          <w:szCs w:val="24"/>
        </w:rPr>
        <w:t>The Value of Rulesets in Signature-Based Network Security Monitoring Solutions</w:t>
      </w:r>
      <w:bookmarkEnd w:id="44"/>
      <w:bookmarkEnd w:id="45"/>
      <w:r w:rsidRPr="00901F4A">
        <w:rPr>
          <w:rFonts w:cs="Times New Roman"/>
          <w:szCs w:val="24"/>
        </w:rPr>
        <w:t xml:space="preserve"> </w:t>
      </w:r>
    </w:p>
    <w:p w14:paraId="5D232958" w14:textId="37EC86AC" w:rsidR="00564114" w:rsidRPr="00901F4A" w:rsidRDefault="00564114" w:rsidP="00564114">
      <w:r w:rsidRPr="00901F4A">
        <w:tab/>
      </w:r>
      <w:r w:rsidR="00CD6495">
        <w:t xml:space="preserve">Broucek and Turner (2004) stated that signature-based IDS are only as valuable as the signature database. </w:t>
      </w:r>
      <w:r w:rsidR="009D7A97" w:rsidRPr="00901F4A">
        <w:t>Within the official Suricata documentation, the OISF (2021) explain</w:t>
      </w:r>
      <w:r w:rsidR="00E804AF">
        <w:t xml:space="preserve">ed </w:t>
      </w:r>
      <w:r w:rsidR="009D7A97" w:rsidRPr="00901F4A">
        <w:t>that Suricata uses rules which contain signatures to generate alerts. The rulesets are crucial to the functionality of the Suricata engine. Additionally, the OISF acknowledged that most Suricata administrator</w:t>
      </w:r>
      <w:r w:rsidR="00E804AF">
        <w:t>s</w:t>
      </w:r>
      <w:r w:rsidR="009D7A97" w:rsidRPr="00901F4A">
        <w:t xml:space="preserve"> </w:t>
      </w:r>
      <w:r w:rsidR="00F400B6">
        <w:t>only utilize</w:t>
      </w:r>
      <w:r w:rsidR="009D7A97" w:rsidRPr="00901F4A">
        <w:t xml:space="preserve"> rulesets developed by rule writing entities like Emerging Threats (OISF, 2021). </w:t>
      </w:r>
    </w:p>
    <w:p w14:paraId="7B14C3FF" w14:textId="3EF1D864" w:rsidR="003769CB" w:rsidRPr="00901F4A" w:rsidRDefault="003769CB" w:rsidP="00564114">
      <w:r w:rsidRPr="00901F4A">
        <w:tab/>
        <w:t>In a document published by Proofpoint</w:t>
      </w:r>
      <w:r w:rsidR="00133845" w:rsidRPr="00901F4A">
        <w:t xml:space="preserve"> (2020)</w:t>
      </w:r>
      <w:r w:rsidRPr="00901F4A">
        <w:t xml:space="preserve"> on their website, Proofpoint explain</w:t>
      </w:r>
      <w:r w:rsidR="00E804AF">
        <w:t>ed</w:t>
      </w:r>
      <w:r w:rsidRPr="00901F4A">
        <w:t xml:space="preserve"> that their ET PRO ruleset </w:t>
      </w:r>
      <w:r w:rsidR="00C95B2B" w:rsidRPr="00901F4A">
        <w:t>contains rules for the latest vulnerabilities and malware campaigns. The industry standard ruleset is the Emerging Threats Pro ruleset developed and maintained by a division of Proofpoint known as the Emerging Threat team. Proofpoint reported that they analyze three million malware samples per day in their proprietary sandbox</w:t>
      </w:r>
      <w:r w:rsidR="00133845" w:rsidRPr="00901F4A">
        <w:t xml:space="preserve"> (Proofpoint, 2020)</w:t>
      </w:r>
      <w:r w:rsidR="00C95B2B" w:rsidRPr="00901F4A">
        <w:t xml:space="preserve">. </w:t>
      </w:r>
    </w:p>
    <w:p w14:paraId="3D9F6060" w14:textId="0D73E604" w:rsidR="0080626D" w:rsidRPr="00901F4A" w:rsidRDefault="0080626D" w:rsidP="0080626D">
      <w:pPr>
        <w:pStyle w:val="Heading3"/>
      </w:pPr>
      <w:bookmarkStart w:id="46" w:name="_Toc75949587"/>
      <w:bookmarkStart w:id="47" w:name="_Toc78405761"/>
      <w:r w:rsidRPr="00901F4A">
        <w:t>Default Rulesets</w:t>
      </w:r>
      <w:bookmarkEnd w:id="46"/>
      <w:bookmarkEnd w:id="47"/>
    </w:p>
    <w:p w14:paraId="324BE186" w14:textId="74F39040" w:rsidR="00E62373" w:rsidRPr="00901F4A" w:rsidRDefault="00E62373" w:rsidP="00E62373">
      <w:r w:rsidRPr="00901F4A">
        <w:tab/>
      </w:r>
      <w:r w:rsidR="00094897">
        <w:t xml:space="preserve">In an article entitled We Need to Talk About IDS Signatures. </w:t>
      </w:r>
      <w:proofErr w:type="spellStart"/>
      <w:r w:rsidR="00094897">
        <w:t>Shipulin</w:t>
      </w:r>
      <w:proofErr w:type="spellEnd"/>
      <w:r w:rsidR="00094897">
        <w:t xml:space="preserve"> (2018) explained that these currently available rulesets are the product of numerous hours of research and development by both individuals and entire organizations. </w:t>
      </w:r>
      <w:proofErr w:type="spellStart"/>
      <w:r w:rsidR="00094897">
        <w:t>Shipulin</w:t>
      </w:r>
      <w:proofErr w:type="spellEnd"/>
      <w:r w:rsidR="00094897">
        <w:t xml:space="preserve"> goes on to explain that two of the most famous vendors who produce IDS rulesets are Emerging Threats and Cisco Talos</w:t>
      </w:r>
      <w:r w:rsidR="009F7B60">
        <w:t xml:space="preserve">. </w:t>
      </w:r>
      <w:r w:rsidRPr="00901F4A">
        <w:t xml:space="preserve">The organization Emerging Threats is part of a larger enterprise security company known as </w:t>
      </w:r>
      <w:proofErr w:type="spellStart"/>
      <w:r w:rsidRPr="00901F4A">
        <w:lastRenderedPageBreak/>
        <w:t>ProofPoint</w:t>
      </w:r>
      <w:proofErr w:type="spellEnd"/>
      <w:r w:rsidRPr="00901F4A">
        <w:t xml:space="preserve"> is </w:t>
      </w:r>
      <w:r w:rsidR="005A22B3" w:rsidRPr="00901F4A">
        <w:t>responsible</w:t>
      </w:r>
      <w:r w:rsidRPr="00901F4A">
        <w:t xml:space="preserve"> for </w:t>
      </w:r>
      <w:r w:rsidR="005A22B3" w:rsidRPr="00901F4A">
        <w:t>developing a freely available set of IDS rules known as the ET Open ruleset</w:t>
      </w:r>
      <w:r w:rsidR="008816A6" w:rsidRPr="00901F4A">
        <w:t xml:space="preserve"> a</w:t>
      </w:r>
      <w:r w:rsidR="00F400B6">
        <w:t>nd</w:t>
      </w:r>
      <w:r w:rsidR="008816A6" w:rsidRPr="00901F4A">
        <w:t xml:space="preserve"> a paid alternative known as ET Pro. The ET Pro ruleset contains recently developed rules </w:t>
      </w:r>
      <w:r w:rsidR="00F400B6">
        <w:t>to detect</w:t>
      </w:r>
      <w:r w:rsidR="008816A6" w:rsidRPr="00901F4A">
        <w:t xml:space="preserve"> active threats in a timely fashion (</w:t>
      </w:r>
      <w:proofErr w:type="spellStart"/>
      <w:r w:rsidR="008816A6" w:rsidRPr="00901F4A">
        <w:t>ProofPoint</w:t>
      </w:r>
      <w:proofErr w:type="spellEnd"/>
      <w:r w:rsidR="008816A6" w:rsidRPr="00901F4A">
        <w:t>, 2021). The OISF (2021) stated that in most Suricata deployments</w:t>
      </w:r>
      <w:r w:rsidR="00E804AF">
        <w:t>,</w:t>
      </w:r>
      <w:r w:rsidR="008816A6" w:rsidRPr="00901F4A">
        <w:t xml:space="preserve"> </w:t>
      </w:r>
      <w:r w:rsidR="00F400B6">
        <w:t>administrators utilize</w:t>
      </w:r>
      <w:r w:rsidR="008816A6" w:rsidRPr="00901F4A">
        <w:t xml:space="preserve"> existing rulesets </w:t>
      </w:r>
      <w:r w:rsidR="00CA610B" w:rsidRPr="00901F4A">
        <w:t>(OISF, 2021)</w:t>
      </w:r>
      <w:r w:rsidR="008816A6" w:rsidRPr="00901F4A">
        <w:t xml:space="preserve">. </w:t>
      </w:r>
    </w:p>
    <w:p w14:paraId="26412016" w14:textId="5E224BDF" w:rsidR="0080626D" w:rsidRPr="00901F4A" w:rsidRDefault="0080626D" w:rsidP="0080626D">
      <w:pPr>
        <w:pStyle w:val="Heading2"/>
        <w:rPr>
          <w:rFonts w:cs="Times New Roman"/>
          <w:szCs w:val="24"/>
        </w:rPr>
      </w:pPr>
      <w:bookmarkStart w:id="48" w:name="_Toc75949588"/>
      <w:bookmarkStart w:id="49" w:name="_Toc78405762"/>
      <w:r w:rsidRPr="00901F4A">
        <w:rPr>
          <w:rFonts w:cs="Times New Roman"/>
          <w:szCs w:val="24"/>
        </w:rPr>
        <w:t>The Shortcomings of Signature-Based Network Security Monitoring</w:t>
      </w:r>
      <w:bookmarkEnd w:id="48"/>
      <w:bookmarkEnd w:id="49"/>
    </w:p>
    <w:p w14:paraId="2C0E32CD" w14:textId="1FA11363" w:rsidR="00C0201C" w:rsidRPr="00901F4A" w:rsidRDefault="00385CC8" w:rsidP="00385CC8">
      <w:r w:rsidRPr="00901F4A">
        <w:tab/>
        <w:t xml:space="preserve">Andress (2019) stated that one of the </w:t>
      </w:r>
      <w:r w:rsidR="00E804AF">
        <w:t>most significan</w:t>
      </w:r>
      <w:r w:rsidRPr="00901F4A">
        <w:t xml:space="preserve">t shortcomings of signature-based intrusion detection is that if a signature does not currently exist for a specific attack, it is likely </w:t>
      </w:r>
      <w:r w:rsidR="00F400B6">
        <w:t>that this will not generate an alert</w:t>
      </w:r>
      <w:r w:rsidRPr="00901F4A">
        <w:t>. Andress goes on to explain that malicious actors may manipulate the traffic they generate specifically to avoid</w:t>
      </w:r>
      <w:r w:rsidR="00F400B6">
        <w:t xml:space="preserve"> generating</w:t>
      </w:r>
      <w:r w:rsidRPr="00901F4A">
        <w:t xml:space="preserve"> any alerts</w:t>
      </w:r>
      <w:r w:rsidR="00E804AF">
        <w:t>. T</w:t>
      </w:r>
      <w:r w:rsidRPr="00901F4A">
        <w:t xml:space="preserve">hese malicious actors may even utilize IDS tools in the process of testing their infrastructure (Andress, 2019). </w:t>
      </w:r>
      <w:r w:rsidR="003D6C6F" w:rsidRPr="00901F4A">
        <w:t>Vacca (2014) explained that signature-based IDS solutions depend on the signatures located within their rulesets to function.</w:t>
      </w:r>
      <w:r w:rsidR="00CD6495">
        <w:t xml:space="preserve"> If an attack or a</w:t>
      </w:r>
      <w:r w:rsidR="00CD1831">
        <w:t>n</w:t>
      </w:r>
      <w:r w:rsidR="00CD6495">
        <w:t xml:space="preserve"> anomaly occurs</w:t>
      </w:r>
      <w:r w:rsidR="00CD1831">
        <w:t>,</w:t>
      </w:r>
      <w:r w:rsidR="00CD6495">
        <w:t xml:space="preserve"> these signatures raise awareness by generating an alert. </w:t>
      </w:r>
      <w:r w:rsidR="003D6C6F" w:rsidRPr="00901F4A">
        <w:t>Vacca goes on to explain that signatures that are too specific may lead to false</w:t>
      </w:r>
      <w:r w:rsidR="00CD1831">
        <w:t xml:space="preserve"> </w:t>
      </w:r>
      <w:r w:rsidR="003D6C6F" w:rsidRPr="00901F4A">
        <w:t xml:space="preserve">negatives. </w:t>
      </w:r>
      <w:r w:rsidR="00F400B6">
        <w:t>Missed alerts are f</w:t>
      </w:r>
      <w:r w:rsidR="003D6C6F" w:rsidRPr="00901F4A">
        <w:t>alse</w:t>
      </w:r>
      <w:r w:rsidR="00CD1831">
        <w:t xml:space="preserve"> </w:t>
      </w:r>
      <w:r w:rsidR="003D6C6F" w:rsidRPr="00901F4A">
        <w:t xml:space="preserve">negatives </w:t>
      </w:r>
      <w:r w:rsidR="00CD6495">
        <w:t xml:space="preserve">in the context of an IDS </w:t>
      </w:r>
      <w:r w:rsidR="003D6C6F" w:rsidRPr="00901F4A">
        <w:t>(Vacca, 2014)</w:t>
      </w:r>
      <w:r w:rsidR="00D77574">
        <w:t>.</w:t>
      </w:r>
    </w:p>
    <w:p w14:paraId="373C0C7B" w14:textId="3AEBC465" w:rsidR="00D77574" w:rsidRPr="00901F4A" w:rsidRDefault="00A54E75" w:rsidP="00385CC8">
      <w:r w:rsidRPr="00901F4A">
        <w:tab/>
        <w:t xml:space="preserve">Sanders </w:t>
      </w:r>
      <w:r w:rsidR="00701DE6" w:rsidRPr="00901F4A">
        <w:t xml:space="preserve">and Smith </w:t>
      </w:r>
      <w:r w:rsidRPr="00901F4A">
        <w:t xml:space="preserve">(2014) explained that NSM is </w:t>
      </w:r>
      <w:r w:rsidR="00E804AF">
        <w:t>challenging</w:t>
      </w:r>
      <w:r w:rsidRPr="00901F4A">
        <w:t xml:space="preserve"> to practice</w:t>
      </w:r>
      <w:r w:rsidR="00E804AF">
        <w:t>,</w:t>
      </w:r>
      <w:r w:rsidRPr="00901F4A">
        <w:t xml:space="preserve"> and NSM practitioners require a specific skill set. To practice NSM effectively, an organization must employ personal with a specialized skill</w:t>
      </w:r>
      <w:r w:rsidR="00E804AF">
        <w:t xml:space="preserve"> </w:t>
      </w:r>
      <w:r w:rsidRPr="00901F4A">
        <w:t xml:space="preserve">set to conduct the collection, detection, and analysis </w:t>
      </w:r>
      <w:r w:rsidR="00F6732D" w:rsidRPr="00901F4A">
        <w:t>stages (</w:t>
      </w:r>
      <w:r w:rsidRPr="00901F4A">
        <w:t>Sanders</w:t>
      </w:r>
      <w:r w:rsidR="00701DE6" w:rsidRPr="00901F4A">
        <w:t xml:space="preserve"> &amp; Smith</w:t>
      </w:r>
      <w:r w:rsidRPr="00901F4A">
        <w:t>, 2014).</w:t>
      </w:r>
      <w:r w:rsidR="00CD6495">
        <w:t xml:space="preserve"> Bejtlich</w:t>
      </w:r>
      <w:r w:rsidR="00D77574">
        <w:t xml:space="preserve"> </w:t>
      </w:r>
      <w:r w:rsidR="00CD6495">
        <w:t xml:space="preserve">(2013) stated that network-based IDS </w:t>
      </w:r>
      <w:r w:rsidR="00F400B6">
        <w:t>cannot</w:t>
      </w:r>
      <w:r w:rsidR="00CD6495">
        <w:t xml:space="preserve"> </w:t>
      </w:r>
      <w:r w:rsidR="00CA3859">
        <w:t xml:space="preserve">effectively </w:t>
      </w:r>
      <w:r w:rsidR="00CD6495">
        <w:t xml:space="preserve">monitor node to node traffic within </w:t>
      </w:r>
      <w:r w:rsidR="00F6732D">
        <w:t>the monitored network</w:t>
      </w:r>
      <w:r w:rsidR="00CD6495">
        <w:t xml:space="preserve">. </w:t>
      </w:r>
    </w:p>
    <w:p w14:paraId="12035D42" w14:textId="723C26F0" w:rsidR="00C0201C" w:rsidRDefault="00C0201C" w:rsidP="00C0201C">
      <w:pPr>
        <w:pStyle w:val="Heading3"/>
      </w:pPr>
      <w:bookmarkStart w:id="50" w:name="_Toc75949576"/>
      <w:bookmarkStart w:id="51" w:name="_Toc75949589"/>
      <w:bookmarkStart w:id="52" w:name="_Toc78405763"/>
      <w:r w:rsidRPr="00901F4A">
        <w:t>False-Negative Events: Missed Alerts</w:t>
      </w:r>
      <w:bookmarkEnd w:id="50"/>
      <w:bookmarkEnd w:id="52"/>
    </w:p>
    <w:p w14:paraId="1D911EB8" w14:textId="4734F372" w:rsidR="007F70C4" w:rsidRDefault="00D77574" w:rsidP="00D77574">
      <w:pPr>
        <w:ind w:firstLine="720"/>
      </w:pPr>
      <w:r w:rsidRPr="00901F4A">
        <w:lastRenderedPageBreak/>
        <w:t>Vacca, 2014 explained that false-negative alerts are events where an alert</w:t>
      </w:r>
      <w:r w:rsidR="00F400B6">
        <w:t xml:space="preserve"> generation</w:t>
      </w:r>
      <w:r w:rsidRPr="00901F4A">
        <w:t xml:space="preserve"> should </w:t>
      </w:r>
      <w:r w:rsidR="00CA3859">
        <w:t xml:space="preserve">have </w:t>
      </w:r>
      <w:r w:rsidR="00F400B6">
        <w:t>occurred</w:t>
      </w:r>
      <w:r w:rsidRPr="00901F4A">
        <w:t xml:space="preserve"> but </w:t>
      </w:r>
      <w:r w:rsidR="00F400B6">
        <w:t>did</w:t>
      </w:r>
      <w:r w:rsidRPr="00901F4A">
        <w:t xml:space="preserve"> not. In signature-based IDS systems, false-negative events can occur when an anomaly happens</w:t>
      </w:r>
      <w:r w:rsidR="00CD6495">
        <w:t>,</w:t>
      </w:r>
      <w:r w:rsidRPr="00901F4A">
        <w:t xml:space="preserve"> but there is no signature to detect it (Vacca, 2014).</w:t>
      </w:r>
    </w:p>
    <w:p w14:paraId="2B78C456" w14:textId="664C9279" w:rsidR="0080626D" w:rsidRPr="00901F4A" w:rsidRDefault="0080626D" w:rsidP="0080626D">
      <w:pPr>
        <w:pStyle w:val="Heading2"/>
        <w:rPr>
          <w:rFonts w:cs="Times New Roman"/>
          <w:szCs w:val="24"/>
        </w:rPr>
      </w:pPr>
      <w:bookmarkStart w:id="53" w:name="_Toc78405764"/>
      <w:r w:rsidRPr="00901F4A">
        <w:rPr>
          <w:rFonts w:cs="Times New Roman"/>
          <w:szCs w:val="24"/>
        </w:rPr>
        <w:t>The Importance of Rule-Writing</w:t>
      </w:r>
      <w:bookmarkEnd w:id="51"/>
      <w:bookmarkEnd w:id="53"/>
    </w:p>
    <w:p w14:paraId="6C4A427C" w14:textId="374E1DEF" w:rsidR="009D23E9" w:rsidRPr="00901F4A" w:rsidRDefault="003D6C6F" w:rsidP="00BF5D18">
      <w:r w:rsidRPr="00901F4A">
        <w:tab/>
      </w:r>
      <w:r w:rsidR="00E804AF">
        <w:t>In the CIS Controls V8, the 13</w:t>
      </w:r>
      <w:r w:rsidR="00E804AF" w:rsidRPr="00E804AF">
        <w:rPr>
          <w:vertAlign w:val="superscript"/>
        </w:rPr>
        <w:t>th</w:t>
      </w:r>
      <w:r w:rsidR="00E804AF">
        <w:t xml:space="preserve"> control, Network Monitoring and Defense, states that we cannot rely on our network defense</w:t>
      </w:r>
      <w:r w:rsidR="00CD6495">
        <w:t>s</w:t>
      </w:r>
      <w:r w:rsidR="00E804AF">
        <w:t xml:space="preserve"> </w:t>
      </w:r>
      <w:r w:rsidR="00CD6495">
        <w:t>never to</w:t>
      </w:r>
      <w:r w:rsidR="00E804AF">
        <w:t xml:space="preserve"> fail. CIS goes on to explain that security tools such as</w:t>
      </w:r>
      <w:r w:rsidR="00C84834">
        <w:t xml:space="preserve"> </w:t>
      </w:r>
      <w:r w:rsidR="00E804AF">
        <w:t>IDS are only effective when supported by</w:t>
      </w:r>
      <w:r w:rsidR="00C84834">
        <w:t xml:space="preserve"> </w:t>
      </w:r>
      <w:r w:rsidR="00E804AF">
        <w:t>process of continuous monitoring (CIS, 2021</w:t>
      </w:r>
      <w:r w:rsidR="00425E89">
        <w:t>a</w:t>
      </w:r>
      <w:r w:rsidR="00E804AF">
        <w:t xml:space="preserve">). </w:t>
      </w:r>
      <w:r w:rsidR="00734210" w:rsidRPr="00901F4A">
        <w:t xml:space="preserve">Broucek and Turner (2004) explained that </w:t>
      </w:r>
      <w:r w:rsidR="00F60CEA" w:rsidRPr="00901F4A">
        <w:t>signature-based</w:t>
      </w:r>
      <w:r w:rsidR="00734210" w:rsidRPr="00901F4A">
        <w:t xml:space="preserve"> IDS solutions c</w:t>
      </w:r>
      <w:r w:rsidR="00E804AF">
        <w:t xml:space="preserve">ould </w:t>
      </w:r>
      <w:r w:rsidR="00734210" w:rsidRPr="00901F4A">
        <w:t xml:space="preserve">not detect attacks or anomalies </w:t>
      </w:r>
      <w:r w:rsidR="00E804AF">
        <w:t>that do not yet have a signature developed for detection</w:t>
      </w:r>
      <w:r w:rsidR="00734210" w:rsidRPr="00901F4A">
        <w:t xml:space="preserve">. </w:t>
      </w:r>
      <w:proofErr w:type="spellStart"/>
      <w:r w:rsidR="009D23E9" w:rsidRPr="00901F4A">
        <w:t>Scarfone</w:t>
      </w:r>
      <w:proofErr w:type="spellEnd"/>
      <w:r w:rsidR="009D23E9" w:rsidRPr="00901F4A">
        <w:t xml:space="preserve"> and Mell (2007) described a critical shortfall in many signatures that even the slightest variation may lead to a signature failing to report on </w:t>
      </w:r>
      <w:r w:rsidR="00CD6495">
        <w:t>the</w:t>
      </w:r>
      <w:r w:rsidR="009D23E9" w:rsidRPr="00901F4A">
        <w:t xml:space="preserve"> desired traffic anomaly.</w:t>
      </w:r>
    </w:p>
    <w:p w14:paraId="056B6FF0" w14:textId="3EEB8A17" w:rsidR="00F60CEA" w:rsidRPr="00901F4A" w:rsidRDefault="00F60CEA" w:rsidP="000161DE">
      <w:pPr>
        <w:ind w:firstLine="720"/>
      </w:pPr>
      <w:r w:rsidRPr="00901F4A">
        <w:t xml:space="preserve">Emerging Threats is an organization within </w:t>
      </w:r>
      <w:r w:rsidR="00C95B2B" w:rsidRPr="00901F4A">
        <w:t>Proofpoint</w:t>
      </w:r>
      <w:r w:rsidRPr="00901F4A">
        <w:t>, Inc. that develops rulesets for IDS systems such as Snort and Suricata.  On Emerging Threats</w:t>
      </w:r>
      <w:r w:rsidR="00964D30">
        <w:t>'</w:t>
      </w:r>
      <w:r w:rsidR="00BF5D18" w:rsidRPr="00901F4A">
        <w:t xml:space="preserve"> (2019) </w:t>
      </w:r>
      <w:r w:rsidRPr="00901F4A">
        <w:t xml:space="preserve">website, they provided recommendations for IDS administrators on how to utilize rulesets. Emerging Threats recommended determining which rulesets are irrelevant to </w:t>
      </w:r>
      <w:r w:rsidR="00CD6495">
        <w:t>one's</w:t>
      </w:r>
      <w:r w:rsidRPr="00901F4A">
        <w:t xml:space="preserve"> environment and disabling them. </w:t>
      </w:r>
      <w:r w:rsidR="00BF5D18" w:rsidRPr="00901F4A">
        <w:t xml:space="preserve">Additionally, Emerging Threats recommended writing rulesets that correspond to the </w:t>
      </w:r>
      <w:r w:rsidR="00E804AF">
        <w:t>S</w:t>
      </w:r>
      <w:r w:rsidR="00BF5D18" w:rsidRPr="00901F4A">
        <w:t>uricata administrator</w:t>
      </w:r>
      <w:r w:rsidR="00964D30">
        <w:t>'</w:t>
      </w:r>
      <w:r w:rsidR="00BF5D18" w:rsidRPr="00901F4A">
        <w:t xml:space="preserve">s network configuration. For example, </w:t>
      </w:r>
      <w:r w:rsidR="00F400B6">
        <w:t xml:space="preserve">analysts can write </w:t>
      </w:r>
      <w:r w:rsidR="00BF5D18" w:rsidRPr="00901F4A">
        <w:t xml:space="preserve">IDS rules can for the use of any ports which should be unused. The rules contained within both the Emerging Threats Open and </w:t>
      </w:r>
      <w:proofErr w:type="gramStart"/>
      <w:r w:rsidR="00BF5D18" w:rsidRPr="00901F4A">
        <w:t>Emerging Threats Pro rulesets had been developed by Emerging Threats</w:t>
      </w:r>
      <w:proofErr w:type="gramEnd"/>
      <w:r w:rsidR="00BF5D18" w:rsidRPr="00901F4A">
        <w:t xml:space="preserve"> to be used in most environments</w:t>
      </w:r>
      <w:r w:rsidR="00F400B6">
        <w:t xml:space="preserve"> </w:t>
      </w:r>
      <w:r w:rsidR="00BF5D18" w:rsidRPr="00901F4A">
        <w:t xml:space="preserve">(Emerging Threats, 2013). </w:t>
      </w:r>
    </w:p>
    <w:p w14:paraId="29BBB46E" w14:textId="6B6B877A" w:rsidR="0080626D" w:rsidRDefault="00430AB1" w:rsidP="00B7334F">
      <w:pPr>
        <w:ind w:firstLine="720"/>
      </w:pPr>
      <w:r w:rsidRPr="00901F4A">
        <w:t>In a master</w:t>
      </w:r>
      <w:r w:rsidR="00964D30">
        <w:t>'</w:t>
      </w:r>
      <w:r w:rsidRPr="00901F4A">
        <w:t xml:space="preserve">s theses published by James Madison University, </w:t>
      </w:r>
      <w:r w:rsidR="000161DE" w:rsidRPr="00901F4A">
        <w:t>Rice (2014) had published a project automating the generation of signatures for the Snort IDS. Rice</w:t>
      </w:r>
      <w:r w:rsidR="00964D30">
        <w:t>'</w:t>
      </w:r>
      <w:r w:rsidR="000161DE" w:rsidRPr="00901F4A">
        <w:t xml:space="preserve">s goal was to develop a tool </w:t>
      </w:r>
      <w:r w:rsidR="00E804AF">
        <w:t>that</w:t>
      </w:r>
      <w:r w:rsidR="000161DE" w:rsidRPr="00901F4A">
        <w:t xml:space="preserve"> generated Snort rules from any file type. Rice d</w:t>
      </w:r>
      <w:r w:rsidR="00F400B6">
        <w:t>esigned</w:t>
      </w:r>
      <w:r w:rsidR="000161DE" w:rsidRPr="00901F4A">
        <w:t xml:space="preserve"> </w:t>
      </w:r>
      <w:r w:rsidR="00E804AF">
        <w:t xml:space="preserve">an </w:t>
      </w:r>
      <w:r w:rsidR="000161DE" w:rsidRPr="00901F4A">
        <w:t xml:space="preserve">algorithm </w:t>
      </w:r>
      <w:r w:rsidR="00E804AF">
        <w:t>that</w:t>
      </w:r>
      <w:r w:rsidR="000161DE" w:rsidRPr="00901F4A">
        <w:t xml:space="preserve"> takes an input </w:t>
      </w:r>
      <w:r w:rsidR="000161DE" w:rsidRPr="00901F4A">
        <w:lastRenderedPageBreak/>
        <w:t>file</w:t>
      </w:r>
      <w:r w:rsidR="00E804AF">
        <w:t xml:space="preserve"> </w:t>
      </w:r>
      <w:r w:rsidR="000161DE" w:rsidRPr="00901F4A">
        <w:t xml:space="preserve">path and outputs a syntactically acceptable rule for the Snort IDS. Rice stated </w:t>
      </w:r>
      <w:r w:rsidR="002047CA" w:rsidRPr="00901F4A">
        <w:t xml:space="preserve">that his project was able to </w:t>
      </w:r>
      <w:r w:rsidR="00F400B6">
        <w:t xml:space="preserve">simplify the rule development process while also allowing for the process to be fully automated by utilizing a tool to </w:t>
      </w:r>
      <w:r w:rsidR="00CA3859">
        <w:t>execute the rule generation script periodically</w:t>
      </w:r>
      <w:r w:rsidR="002047CA" w:rsidRPr="00901F4A">
        <w:t xml:space="preserve">. Rice additionally acknowledged that his tool could assist in the rapid deployment of rules in the event a novel threat is located (Rice, 2014). </w:t>
      </w:r>
    </w:p>
    <w:p w14:paraId="1739340E" w14:textId="497B0EF9" w:rsidR="003D72D1" w:rsidRDefault="003D72D1" w:rsidP="003D72D1">
      <w:pPr>
        <w:pStyle w:val="Heading1"/>
      </w:pPr>
      <w:bookmarkStart w:id="54" w:name="_Toc78405765"/>
      <w:r>
        <w:t>Dis</w:t>
      </w:r>
      <w:r w:rsidR="00E57AD0">
        <w:t>cu</w:t>
      </w:r>
      <w:r>
        <w:t>ssion of Findings</w:t>
      </w:r>
      <w:bookmarkEnd w:id="54"/>
    </w:p>
    <w:p w14:paraId="41D3BCBC" w14:textId="69A16AE0" w:rsidR="00851928" w:rsidRDefault="00851928" w:rsidP="00851928">
      <w:pPr>
        <w:pStyle w:val="Heading2"/>
      </w:pPr>
      <w:bookmarkStart w:id="55" w:name="_Toc78405766"/>
      <w:r>
        <w:t>The Value of Network Secu</w:t>
      </w:r>
      <w:r w:rsidR="00E57AD0">
        <w:t>ri</w:t>
      </w:r>
      <w:r>
        <w:t>ty Monitoring</w:t>
      </w:r>
      <w:bookmarkEnd w:id="55"/>
    </w:p>
    <w:p w14:paraId="1B3F3413" w14:textId="19B6916B" w:rsidR="007C6506" w:rsidRDefault="007C6506" w:rsidP="007C6506">
      <w:r>
        <w:tab/>
        <w:t xml:space="preserve">In the simplest of terms, the practice of NSM can </w:t>
      </w:r>
      <w:proofErr w:type="gramStart"/>
      <w:r>
        <w:t>be used</w:t>
      </w:r>
      <w:proofErr w:type="gramEnd"/>
      <w:r>
        <w:t xml:space="preserve"> to detect bad events on a network. </w:t>
      </w:r>
    </w:p>
    <w:p w14:paraId="2420C69D" w14:textId="6F81D1F3" w:rsidR="00033C33" w:rsidRDefault="00033C33" w:rsidP="00033C33">
      <w:r>
        <w:tab/>
        <w:t xml:space="preserve">The need for NSM </w:t>
      </w:r>
      <w:proofErr w:type="gramStart"/>
      <w:r>
        <w:t>is validated</w:t>
      </w:r>
      <w:proofErr w:type="gramEnd"/>
      <w:r>
        <w:t xml:space="preserve"> by the Center for Internet Security</w:t>
      </w:r>
      <w:r w:rsidR="00E57AD0">
        <w:t>'</w:t>
      </w:r>
      <w:r>
        <w:t xml:space="preserve">s CIS Controls V8. </w:t>
      </w:r>
      <w:r>
        <w:t>The 13</w:t>
      </w:r>
      <w:r w:rsidRPr="00E804AF">
        <w:rPr>
          <w:vertAlign w:val="superscript"/>
        </w:rPr>
        <w:t>th</w:t>
      </w:r>
      <w:r>
        <w:t xml:space="preserve"> control from the Center for Internet Securities CIS Controls V8 is the ability to operate processes and tooling to practice network monitoring for security threats across an organization's network</w:t>
      </w:r>
      <w:r>
        <w:t xml:space="preserve"> (CIS, 2021)</w:t>
      </w:r>
      <w:r>
        <w:t>.</w:t>
      </w:r>
      <w:r>
        <w:t xml:space="preserve"> </w:t>
      </w:r>
    </w:p>
    <w:p w14:paraId="7C2399DE" w14:textId="15278B3A" w:rsidR="00851928" w:rsidRPr="00851928" w:rsidRDefault="00851928" w:rsidP="00033C33">
      <w:pPr>
        <w:pStyle w:val="Heading2"/>
      </w:pPr>
      <w:bookmarkStart w:id="56" w:name="_Toc78405767"/>
      <w:r>
        <w:t>The Value of Sig</w:t>
      </w:r>
      <w:r w:rsidR="00E57AD0">
        <w:t>na</w:t>
      </w:r>
      <w:r>
        <w:t>ture-Based IDS rulesets</w:t>
      </w:r>
      <w:bookmarkEnd w:id="56"/>
    </w:p>
    <w:p w14:paraId="753282B3" w14:textId="547F979B" w:rsidR="0004333A" w:rsidRDefault="00E57AD0" w:rsidP="0004333A">
      <w:pPr>
        <w:pStyle w:val="Heading2"/>
      </w:pPr>
      <w:bookmarkStart w:id="57" w:name="_Toc78405768"/>
      <w:r>
        <w:t>Signature</w:t>
      </w:r>
      <w:r w:rsidR="0004333A">
        <w:t xml:space="preserve">-Based IDS </w:t>
      </w:r>
      <w:bookmarkEnd w:id="57"/>
      <w:r>
        <w:t>Limitations</w:t>
      </w:r>
    </w:p>
    <w:p w14:paraId="6B715D36" w14:textId="428EA5AD" w:rsidR="00033C33" w:rsidRDefault="00033C33" w:rsidP="00033C33">
      <w:pPr>
        <w:pStyle w:val="Heading2"/>
      </w:pPr>
      <w:bookmarkStart w:id="58" w:name="_Toc78405769"/>
      <w:r>
        <w:t>Simplifying the Rule Writing Process</w:t>
      </w:r>
      <w:bookmarkEnd w:id="58"/>
    </w:p>
    <w:p w14:paraId="7576BBA8" w14:textId="7A26DE70" w:rsidR="00033C33" w:rsidRPr="00033C33" w:rsidRDefault="00033C33" w:rsidP="00033C33">
      <w:r>
        <w:tab/>
        <w:t xml:space="preserve">Tools such as the one developed within this research project provide Suricata analysts with </w:t>
      </w:r>
      <w:r w:rsidR="00166444">
        <w:t>more accessible</w:t>
      </w:r>
      <w:r>
        <w:t xml:space="preserve"> routes to obtaining the rules which they need. The develop</w:t>
      </w:r>
      <w:r w:rsidR="00E57AD0">
        <w:t>me</w:t>
      </w:r>
      <w:r>
        <w:t>nt of future tools that automate steps of the rule-writing process will undoubt</w:t>
      </w:r>
      <w:r w:rsidR="00E57AD0">
        <w:t>ed</w:t>
      </w:r>
      <w:r>
        <w:t>ly help NSM administrators in both the development and imp</w:t>
      </w:r>
      <w:r w:rsidR="00E57AD0">
        <w:t>le</w:t>
      </w:r>
      <w:r>
        <w:t xml:space="preserve">mentation of novel rules. </w:t>
      </w:r>
    </w:p>
    <w:p w14:paraId="3F89B7FC" w14:textId="554451F5" w:rsidR="00851928" w:rsidRDefault="00851928" w:rsidP="00851928">
      <w:pPr>
        <w:pStyle w:val="Heading2"/>
      </w:pPr>
      <w:bookmarkStart w:id="59" w:name="_Toc78405770"/>
      <w:r>
        <w:t>Generating Suricata Signatures with Suri-rule-gen.py</w:t>
      </w:r>
      <w:bookmarkEnd w:id="59"/>
      <w:r>
        <w:t xml:space="preserve"> </w:t>
      </w:r>
    </w:p>
    <w:p w14:paraId="39090B1B" w14:textId="15C4E347" w:rsidR="00851928" w:rsidRPr="00851928" w:rsidRDefault="00851928" w:rsidP="00851928">
      <w:r>
        <w:tab/>
        <w:t>The Python script</w:t>
      </w:r>
      <w:r w:rsidR="00E57AD0">
        <w:t>,</w:t>
      </w:r>
      <w:r>
        <w:t xml:space="preserve"> which </w:t>
      </w:r>
      <w:proofErr w:type="gramStart"/>
      <w:r>
        <w:t>was developed</w:t>
      </w:r>
      <w:proofErr w:type="gramEnd"/>
      <w:r>
        <w:t xml:space="preserve"> during this research project</w:t>
      </w:r>
      <w:r w:rsidR="00E57AD0">
        <w:t>,</w:t>
      </w:r>
      <w:r>
        <w:t xml:space="preserve"> had been designed to output a Suricata rule which information from a command</w:t>
      </w:r>
      <w:r w:rsidR="00E57AD0">
        <w:t>-</w:t>
      </w:r>
      <w:r>
        <w:t xml:space="preserve">line syntax. </w:t>
      </w:r>
    </w:p>
    <w:p w14:paraId="2B4E04F5" w14:textId="56E24206" w:rsidR="00851928" w:rsidRPr="00851928" w:rsidRDefault="00851928" w:rsidP="00851928">
      <w:pPr>
        <w:pStyle w:val="Heading2"/>
      </w:pPr>
      <w:bookmarkStart w:id="60" w:name="_Toc78405771"/>
      <w:r>
        <w:lastRenderedPageBreak/>
        <w:t>Future Research Recommendation</w:t>
      </w:r>
      <w:bookmarkEnd w:id="60"/>
    </w:p>
    <w:p w14:paraId="48F02818" w14:textId="3BBCBDB9" w:rsidR="0004333A" w:rsidRDefault="00851928" w:rsidP="0004333A">
      <w:r>
        <w:tab/>
        <w:t>Rule writing for intrusion detection systems and specific</w:t>
      </w:r>
      <w:r w:rsidR="00E57AD0">
        <w:t>a</w:t>
      </w:r>
      <w:r>
        <w:t xml:space="preserve">lly Suricata can </w:t>
      </w:r>
      <w:proofErr w:type="gramStart"/>
      <w:r>
        <w:t>be further improved</w:t>
      </w:r>
      <w:proofErr w:type="gramEnd"/>
      <w:r>
        <w:t xml:space="preserve"> by developing additional tools which </w:t>
      </w:r>
      <w:r w:rsidR="007C6506">
        <w:t>automating the develop</w:t>
      </w:r>
      <w:r w:rsidR="00E57AD0">
        <w:t>me</w:t>
      </w:r>
      <w:r w:rsidR="007C6506">
        <w:t>nt, testing, and imp</w:t>
      </w:r>
      <w:r w:rsidR="00E57AD0">
        <w:t>lementati</w:t>
      </w:r>
      <w:r w:rsidR="007C6506">
        <w:t>on of</w:t>
      </w:r>
      <w:r>
        <w:t xml:space="preserve"> these rules. The ability to rapidly deploy a novel signature </w:t>
      </w:r>
      <w:proofErr w:type="gramStart"/>
      <w:r>
        <w:t>is still lacked</w:t>
      </w:r>
      <w:proofErr w:type="gramEnd"/>
      <w:r>
        <w:t xml:space="preserve"> by many organizations. </w:t>
      </w:r>
    </w:p>
    <w:p w14:paraId="08B141D8" w14:textId="1E9A9EC2" w:rsidR="007C6506" w:rsidRPr="0004333A" w:rsidRDefault="007C6506" w:rsidP="0004333A">
      <w:r>
        <w:tab/>
        <w:t>Additionally, there are still few scholarly works related to the subject of NSM. There are numerous materials related to IDS and network traffic analysis, but few for NSM. While books and blog posts from subject matter experts and NSM practi</w:t>
      </w:r>
      <w:r w:rsidR="00E57AD0">
        <w:t>t</w:t>
      </w:r>
      <w:r>
        <w:t xml:space="preserve">ioners provide many valuable insights, many individuals learning about NSM </w:t>
      </w:r>
      <w:proofErr w:type="gramStart"/>
      <w:r>
        <w:t>are negatively affected</w:t>
      </w:r>
      <w:proofErr w:type="gramEnd"/>
      <w:r>
        <w:t xml:space="preserve"> by the lack of quality reference materials (Sanders &amp; Smith, 2014)</w:t>
      </w:r>
    </w:p>
    <w:p w14:paraId="6801C71D" w14:textId="77777777" w:rsidR="0004333A" w:rsidRPr="003D72D1" w:rsidRDefault="0004333A" w:rsidP="003D72D1">
      <w:pPr>
        <w:ind w:firstLine="720"/>
      </w:pPr>
    </w:p>
    <w:p w14:paraId="73234756" w14:textId="7C644127" w:rsidR="00404E0B" w:rsidRPr="00901F4A" w:rsidRDefault="00404E0B" w:rsidP="00813562">
      <w:pPr>
        <w:pStyle w:val="Heading1"/>
        <w:rPr>
          <w:rFonts w:cs="Times New Roman"/>
          <w:szCs w:val="24"/>
        </w:rPr>
      </w:pPr>
      <w:r w:rsidRPr="00901F4A">
        <w:rPr>
          <w:rFonts w:cs="Times New Roman"/>
          <w:szCs w:val="24"/>
        </w:rPr>
        <w:br w:type="page"/>
      </w:r>
    </w:p>
    <w:bookmarkStart w:id="61" w:name="_Toc78405772" w:displacedByCustomXml="next"/>
    <w:sdt>
      <w:sdtPr>
        <w:rPr>
          <w:rFonts w:eastAsia="Times New Roman" w:cs="Times New Roman"/>
          <w:b w:val="0"/>
          <w:bCs w:val="0"/>
          <w:szCs w:val="24"/>
        </w:rPr>
        <w:id w:val="-413019748"/>
        <w:docPartObj>
          <w:docPartGallery w:val="Bibliographies"/>
          <w:docPartUnique/>
        </w:docPartObj>
      </w:sdtPr>
      <w:sdtEndPr>
        <w:rPr>
          <w:rFonts w:eastAsiaTheme="majorEastAsia"/>
          <w:b/>
          <w:bCs/>
        </w:rPr>
      </w:sdtEndPr>
      <w:sdtContent>
        <w:p w14:paraId="5261B6B9" w14:textId="4050C1CD" w:rsidR="00F75A53" w:rsidRPr="00901F4A" w:rsidRDefault="00F75A53" w:rsidP="00626A64">
          <w:pPr>
            <w:pStyle w:val="Heading1"/>
            <w:rPr>
              <w:rFonts w:cs="Times New Roman"/>
              <w:szCs w:val="24"/>
            </w:rPr>
          </w:pPr>
          <w:r w:rsidRPr="00901F4A">
            <w:rPr>
              <w:rFonts w:cs="Times New Roman"/>
              <w:szCs w:val="24"/>
            </w:rPr>
            <w:t>References</w:t>
          </w:r>
        </w:p>
      </w:sdtContent>
    </w:sdt>
    <w:bookmarkEnd w:id="61" w:displacedByCustomXml="prev"/>
    <w:sdt>
      <w:sdtPr>
        <w:id w:val="-573587230"/>
        <w:bibliography/>
      </w:sdtPr>
      <w:sdtEndPr/>
      <w:sdtContent>
        <w:p w14:paraId="195CB5E7" w14:textId="77777777" w:rsidR="00626A64" w:rsidRPr="00901F4A" w:rsidRDefault="00626A64" w:rsidP="00626A64">
          <w:pPr>
            <w:pStyle w:val="Bibliography"/>
            <w:ind w:left="720" w:hanging="720"/>
            <w:rPr>
              <w:noProof/>
            </w:rPr>
          </w:pPr>
          <w:r w:rsidRPr="00901F4A">
            <w:fldChar w:fldCharType="begin"/>
          </w:r>
          <w:r w:rsidRPr="00901F4A">
            <w:instrText xml:space="preserve"> BIBLIOGRAPHY </w:instrText>
          </w:r>
          <w:r w:rsidRPr="00901F4A">
            <w:fldChar w:fldCharType="separate"/>
          </w:r>
          <w:r w:rsidRPr="00901F4A">
            <w:rPr>
              <w:noProof/>
            </w:rPr>
            <w:t xml:space="preserve">Alhomoud, A., Munir, R., Disso, J. P., Awan, I., &amp; Al-Dhelaan, A. (2011). Performance Evaluation Study of Intrusion Detection Systems. </w:t>
          </w:r>
          <w:r w:rsidRPr="00901F4A">
            <w:rPr>
              <w:i/>
              <w:iCs/>
              <w:noProof/>
            </w:rPr>
            <w:t>Procedia Computer Science</w:t>
          </w:r>
          <w:r w:rsidRPr="00901F4A">
            <w:rPr>
              <w:noProof/>
            </w:rPr>
            <w:t>, 173-180.</w:t>
          </w:r>
        </w:p>
        <w:p w14:paraId="14BB1EAF" w14:textId="34512E78" w:rsidR="00626A64" w:rsidRPr="00901F4A" w:rsidRDefault="00626A64" w:rsidP="00626A64">
          <w:pPr>
            <w:pStyle w:val="Bibliography"/>
            <w:ind w:left="720" w:hanging="720"/>
            <w:rPr>
              <w:noProof/>
            </w:rPr>
          </w:pPr>
          <w:r w:rsidRPr="00901F4A">
            <w:rPr>
              <w:noProof/>
            </w:rPr>
            <w:t>Andress, J. (2019). Foundations of Information Security</w:t>
          </w:r>
          <w:r w:rsidRPr="00901F4A">
            <w:rPr>
              <w:i/>
              <w:iCs/>
              <w:noProof/>
            </w:rPr>
            <w:t>.</w:t>
          </w:r>
          <w:r w:rsidRPr="00901F4A">
            <w:rPr>
              <w:noProof/>
            </w:rPr>
            <w:t xml:space="preserve"> No Starch Press.</w:t>
          </w:r>
        </w:p>
        <w:p w14:paraId="6994E927" w14:textId="5B0CD0BD" w:rsidR="00626A64" w:rsidRPr="00901F4A" w:rsidRDefault="00626A64" w:rsidP="00626A64">
          <w:pPr>
            <w:pStyle w:val="Bibliography"/>
            <w:ind w:left="720" w:hanging="720"/>
            <w:rPr>
              <w:noProof/>
            </w:rPr>
          </w:pPr>
          <w:r w:rsidRPr="00901F4A">
            <w:rPr>
              <w:noProof/>
            </w:rPr>
            <w:t>Bejtlich, R. (2013). The Practice of Network Security Monitoring</w:t>
          </w:r>
          <w:r w:rsidRPr="00901F4A">
            <w:rPr>
              <w:i/>
              <w:iCs/>
              <w:noProof/>
            </w:rPr>
            <w:t>.</w:t>
          </w:r>
          <w:r w:rsidRPr="00901F4A">
            <w:rPr>
              <w:noProof/>
            </w:rPr>
            <w:t xml:space="preserve"> No Starch Press.</w:t>
          </w:r>
        </w:p>
        <w:p w14:paraId="10C1653F" w14:textId="77777777" w:rsidR="00626A64" w:rsidRPr="00901F4A" w:rsidRDefault="00626A64" w:rsidP="00626A64">
          <w:pPr>
            <w:pStyle w:val="Bibliography"/>
            <w:ind w:left="720" w:hanging="720"/>
            <w:rPr>
              <w:noProof/>
            </w:rPr>
          </w:pPr>
          <w:r w:rsidRPr="00901F4A">
            <w:rPr>
              <w:noProof/>
            </w:rPr>
            <w:t xml:space="preserve">Broucek, V., &amp; Turner, P. (2004). Intrusion Detection: Issues and Challenges in Evidence Acquisition. </w:t>
          </w:r>
          <w:r w:rsidRPr="00901F4A">
            <w:rPr>
              <w:i/>
              <w:iCs/>
              <w:noProof/>
            </w:rPr>
            <w:t>International Review of Law Computers</w:t>
          </w:r>
          <w:r w:rsidRPr="00901F4A">
            <w:rPr>
              <w:noProof/>
            </w:rPr>
            <w:t>, 149-164.</w:t>
          </w:r>
        </w:p>
        <w:p w14:paraId="6655E0D3" w14:textId="4079F6CF" w:rsidR="00626A64" w:rsidRPr="00901F4A" w:rsidRDefault="00626A64" w:rsidP="00626A64">
          <w:pPr>
            <w:pStyle w:val="Bibliography"/>
            <w:ind w:left="720" w:hanging="720"/>
            <w:rPr>
              <w:noProof/>
            </w:rPr>
          </w:pPr>
          <w:r w:rsidRPr="00901F4A">
            <w:rPr>
              <w:noProof/>
            </w:rPr>
            <w:t>Center for Internet Security. (2021</w:t>
          </w:r>
          <w:r w:rsidR="00425E89">
            <w:rPr>
              <w:noProof/>
            </w:rPr>
            <w:t>a</w:t>
          </w:r>
          <w:r w:rsidRPr="00901F4A">
            <w:rPr>
              <w:noProof/>
            </w:rPr>
            <w:t xml:space="preserve">). </w:t>
          </w:r>
          <w:r w:rsidRPr="00901F4A">
            <w:rPr>
              <w:i/>
              <w:iCs/>
              <w:noProof/>
            </w:rPr>
            <w:t>CIS Controls V8.</w:t>
          </w:r>
        </w:p>
        <w:p w14:paraId="079EEEAD" w14:textId="6562E3CB" w:rsidR="00626A64" w:rsidRDefault="00626A64" w:rsidP="00626A64">
          <w:pPr>
            <w:pStyle w:val="Bibliography"/>
            <w:ind w:left="720"/>
            <w:rPr>
              <w:noProof/>
            </w:rPr>
          </w:pPr>
          <w:r w:rsidRPr="00901F4A">
            <w:rPr>
              <w:noProof/>
            </w:rPr>
            <w:t>https://www.cisecurity.org/controls/v8/</w:t>
          </w:r>
        </w:p>
        <w:p w14:paraId="1DC9DFF4" w14:textId="21FE4C8D" w:rsidR="00425E89" w:rsidRDefault="00425E89" w:rsidP="00425E89">
          <w:pPr>
            <w:rPr>
              <w:i/>
              <w:iCs/>
            </w:rPr>
          </w:pPr>
          <w:r>
            <w:t xml:space="preserve">Center for Internet Security. (2021b). </w:t>
          </w:r>
          <w:r w:rsidRPr="00425E89">
            <w:t>4 Reasons SLTTs use Network Monitoring Systems</w:t>
          </w:r>
          <w:r>
            <w:t>.</w:t>
          </w:r>
        </w:p>
        <w:p w14:paraId="31EF73F9" w14:textId="31164E03" w:rsidR="00425E89" w:rsidRPr="00425E89" w:rsidRDefault="00425E89" w:rsidP="00425E89">
          <w:pPr>
            <w:rPr>
              <w:i/>
              <w:iCs/>
            </w:rPr>
          </w:pPr>
          <w:r>
            <w:rPr>
              <w:i/>
              <w:iCs/>
            </w:rPr>
            <w:tab/>
          </w:r>
          <w:r w:rsidRPr="00425E89">
            <w:rPr>
              <w:i/>
              <w:iCs/>
            </w:rPr>
            <w:t>https://www.cisecurity.org/blog/4-reasons-sltts-use-network-monitoring-systems/</w:t>
          </w:r>
        </w:p>
        <w:p w14:paraId="341D8FF3" w14:textId="1ACE2880" w:rsidR="00425E89" w:rsidRDefault="00425E89" w:rsidP="00425E89">
          <w:r>
            <w:t>Center for Internet Security. (2018). Albert: A Smart Solution for Network Monitoring.</w:t>
          </w:r>
        </w:p>
        <w:p w14:paraId="65BDA3E6" w14:textId="3DF1B7FF" w:rsidR="00425E89" w:rsidRPr="00425E89" w:rsidRDefault="00425E89" w:rsidP="00425E89">
          <w:r>
            <w:tab/>
          </w:r>
          <w:r w:rsidRPr="00425E89">
            <w:t>https://www.cisecurity.org/blog/albert-a-smart-solution-for-network-monitoring/</w:t>
          </w:r>
          <w:r>
            <w:t xml:space="preserve"> </w:t>
          </w:r>
        </w:p>
        <w:p w14:paraId="784D0625" w14:textId="77777777" w:rsidR="00425E89" w:rsidRDefault="00626A64" w:rsidP="0059561B">
          <w:pPr>
            <w:pStyle w:val="Bibliography"/>
            <w:ind w:left="720" w:hanging="720"/>
            <w:rPr>
              <w:noProof/>
            </w:rPr>
          </w:pPr>
          <w:r w:rsidRPr="00901F4A">
            <w:rPr>
              <w:noProof/>
            </w:rPr>
            <w:t>Einay, S., Oz, C., &amp; Navaei, Y. D. (2021). The Anomaly- and Signature-Based IDS for Network</w:t>
          </w:r>
        </w:p>
        <w:p w14:paraId="14CDFD71" w14:textId="265A7BD3" w:rsidR="00626A64" w:rsidRPr="00901F4A" w:rsidRDefault="00626A64" w:rsidP="00425E89">
          <w:pPr>
            <w:pStyle w:val="Bibliography"/>
            <w:ind w:left="720"/>
            <w:rPr>
              <w:noProof/>
            </w:rPr>
          </w:pPr>
          <w:r w:rsidRPr="00901F4A">
            <w:rPr>
              <w:noProof/>
            </w:rPr>
            <w:t xml:space="preserve">Security Using Hybrid Inference Systems. </w:t>
          </w:r>
          <w:r w:rsidRPr="00901F4A">
            <w:rPr>
              <w:i/>
              <w:iCs/>
              <w:noProof/>
            </w:rPr>
            <w:t>Mathematical Problems in Engineering</w:t>
          </w:r>
          <w:r w:rsidRPr="00901F4A">
            <w:rPr>
              <w:noProof/>
            </w:rPr>
            <w:t>.</w:t>
          </w:r>
        </w:p>
        <w:p w14:paraId="08EFDF0B" w14:textId="23F787D7" w:rsidR="00133845" w:rsidRPr="00901F4A" w:rsidRDefault="00133845" w:rsidP="00133845">
          <w:r w:rsidRPr="00901F4A">
            <w:t>Emerging Threats. (2013) What Every IDS User Should Do.</w:t>
          </w:r>
        </w:p>
        <w:p w14:paraId="6A230C29" w14:textId="6227DB9D" w:rsidR="00133845" w:rsidRPr="00901F4A" w:rsidRDefault="00133845" w:rsidP="00133845">
          <w:r w:rsidRPr="00901F4A">
            <w:tab/>
            <w:t>https://doc.emergingthreats.net/bin/view/Main/WhatEveryIDSUserShouldDo</w:t>
          </w:r>
        </w:p>
        <w:p w14:paraId="674B91F7" w14:textId="789A9BBF" w:rsidR="00133845" w:rsidRPr="00901F4A" w:rsidRDefault="00133845" w:rsidP="00133845">
          <w:r w:rsidRPr="00901F4A">
            <w:t xml:space="preserve">Emerging Threats. (2012) About Emerging Threats. </w:t>
          </w:r>
        </w:p>
        <w:p w14:paraId="5E55F867" w14:textId="68C1AEB8" w:rsidR="00133845" w:rsidRPr="00901F4A" w:rsidRDefault="00133845" w:rsidP="00133845">
          <w:r w:rsidRPr="00901F4A">
            <w:tab/>
            <w:t>https://doc.emergingthreats.net/bin/view/Main/AboutEmergingThreats</w:t>
          </w:r>
        </w:p>
        <w:p w14:paraId="436CB60B" w14:textId="77777777" w:rsidR="00AE04EF" w:rsidRPr="00901F4A" w:rsidRDefault="00AE04EF" w:rsidP="00AE04EF">
          <w:r w:rsidRPr="00901F4A">
            <w:t xml:space="preserve">Ganesan, A., </w:t>
          </w:r>
          <w:proofErr w:type="spellStart"/>
          <w:r w:rsidRPr="00901F4A">
            <w:t>Parameshwarappa</w:t>
          </w:r>
          <w:proofErr w:type="spellEnd"/>
          <w:r w:rsidRPr="00901F4A">
            <w:t xml:space="preserve">, P., </w:t>
          </w:r>
          <w:proofErr w:type="spellStart"/>
          <w:r w:rsidRPr="00901F4A">
            <w:t>Peshave</w:t>
          </w:r>
          <w:proofErr w:type="spellEnd"/>
          <w:r w:rsidRPr="00901F4A">
            <w:t xml:space="preserve">, A., Chen, Z., &amp; Oates, T. (2019) Extending </w:t>
          </w:r>
        </w:p>
        <w:p w14:paraId="3563742D" w14:textId="676A05E9" w:rsidR="00AE04EF" w:rsidRPr="00901F4A" w:rsidRDefault="00AE04EF" w:rsidP="00AE04EF">
          <w:pPr>
            <w:ind w:firstLine="720"/>
          </w:pPr>
          <w:r w:rsidRPr="00901F4A">
            <w:t>Signature based Intrusion Detection Systems with Bayesian Abductive Reasoning</w:t>
          </w:r>
          <w:r w:rsidRPr="00901F4A">
            <w:cr/>
            <w:t xml:space="preserve"> </w:t>
          </w:r>
          <w:r w:rsidRPr="00901F4A">
            <w:tab/>
            <w:t>https://arxiv.org/abs/1903.12101</w:t>
          </w:r>
        </w:p>
        <w:p w14:paraId="6971AAD6" w14:textId="7195319E" w:rsidR="003F3495" w:rsidRPr="00901F4A" w:rsidRDefault="003F3495" w:rsidP="003F3495">
          <w:pPr>
            <w:rPr>
              <w:i/>
              <w:iCs/>
            </w:rPr>
          </w:pPr>
          <w:r w:rsidRPr="00901F4A">
            <w:t xml:space="preserve">IC3. (2021). </w:t>
          </w:r>
          <w:r w:rsidRPr="00901F4A">
            <w:rPr>
              <w:i/>
              <w:iCs/>
            </w:rPr>
            <w:t>Internet Crime Report 2020:</w:t>
          </w:r>
        </w:p>
        <w:p w14:paraId="039D6CBE" w14:textId="5465AED3" w:rsidR="003F3495" w:rsidRPr="00901F4A" w:rsidRDefault="003F3495" w:rsidP="003F3495">
          <w:pPr>
            <w:rPr>
              <w:i/>
              <w:iCs/>
            </w:rPr>
          </w:pPr>
          <w:r w:rsidRPr="00901F4A">
            <w:rPr>
              <w:i/>
              <w:iCs/>
            </w:rPr>
            <w:lastRenderedPageBreak/>
            <w:tab/>
          </w:r>
          <w:r w:rsidRPr="00901F4A">
            <w:t>https://www.ic3.gov/Media/PDF/AnnualReport/2020_IC3Report.pd</w:t>
          </w:r>
          <w:r w:rsidRPr="00901F4A">
            <w:rPr>
              <w:i/>
              <w:iCs/>
            </w:rPr>
            <w:t>f</w:t>
          </w:r>
        </w:p>
        <w:p w14:paraId="5BF0C305" w14:textId="1FA6F701" w:rsidR="00F324D3" w:rsidRPr="00901F4A" w:rsidRDefault="00F324D3" w:rsidP="003F3495">
          <w:r w:rsidRPr="00901F4A">
            <w:t>OISF. (2021). Suricata User Guide</w:t>
          </w:r>
        </w:p>
        <w:p w14:paraId="635E9FED" w14:textId="6D7A5233" w:rsidR="00F324D3" w:rsidRPr="00901F4A" w:rsidRDefault="00F324D3" w:rsidP="003F3495">
          <w:r w:rsidRPr="00901F4A">
            <w:tab/>
            <w:t>https://buildmedia.readthedocs.org/media/pdf/suricata/latest/suricata.pdf</w:t>
          </w:r>
        </w:p>
        <w:p w14:paraId="3D081CBC" w14:textId="50D6DBC8" w:rsidR="00A00CFE" w:rsidRPr="00901F4A" w:rsidRDefault="00A00CFE" w:rsidP="00A00CFE">
          <w:r w:rsidRPr="00901F4A">
            <w:t xml:space="preserve">Open Information Security Foundation &amp; Applied Network Defense. (2017) Intrusion </w:t>
          </w:r>
        </w:p>
        <w:p w14:paraId="7B431C8E" w14:textId="77777777" w:rsidR="00A00CFE" w:rsidRPr="00901F4A" w:rsidRDefault="00A00CFE" w:rsidP="00A00CFE">
          <w:pPr>
            <w:ind w:firstLine="720"/>
          </w:pPr>
          <w:r w:rsidRPr="00901F4A">
            <w:t xml:space="preserve">Detection with Suricata [video] networkdefense.io. </w:t>
          </w:r>
        </w:p>
        <w:p w14:paraId="5A8EAFD9" w14:textId="5CF3C0AA" w:rsidR="00626A64" w:rsidRPr="00901F4A" w:rsidRDefault="00A00CFE" w:rsidP="00A00CFE">
          <w:pPr>
            <w:ind w:firstLine="720"/>
          </w:pPr>
          <w:r w:rsidRPr="00901F4A">
            <w:t>https://www.networkdefense.io/library/intrusion-detection-with-suricata/</w:t>
          </w:r>
        </w:p>
        <w:p w14:paraId="2EFD0A79" w14:textId="23FCAC6B" w:rsidR="00626A64" w:rsidRPr="00901F4A" w:rsidRDefault="00626A64" w:rsidP="00626A64">
          <w:pPr>
            <w:pStyle w:val="Bibliography"/>
            <w:ind w:left="720" w:hanging="720"/>
            <w:rPr>
              <w:noProof/>
            </w:rPr>
          </w:pPr>
          <w:r w:rsidRPr="00901F4A">
            <w:rPr>
              <w:noProof/>
            </w:rPr>
            <w:t xml:space="preserve">Papadogiannaki, E., &amp; Ioannidis, S. (2021, February 6). Acceleration of Intrusion Detection in Encrypted Network Traffic Using Heterogeneous Hardware. </w:t>
          </w:r>
          <w:r w:rsidRPr="00901F4A">
            <w:rPr>
              <w:i/>
              <w:iCs/>
              <w:noProof/>
            </w:rPr>
            <w:t>Sensors</w:t>
          </w:r>
          <w:r w:rsidRPr="00901F4A">
            <w:rPr>
              <w:noProof/>
            </w:rPr>
            <w:t>.</w:t>
          </w:r>
        </w:p>
        <w:p w14:paraId="2AA4AB40" w14:textId="77777777" w:rsidR="009A3A16" w:rsidRPr="00901F4A" w:rsidRDefault="009A3A16" w:rsidP="009A3A16">
          <w:r w:rsidRPr="00901F4A">
            <w:t xml:space="preserve">Proofpoint. (2020) Proofpoint ET Pro Ruleset. </w:t>
          </w:r>
        </w:p>
        <w:p w14:paraId="2F6F557F" w14:textId="4D74BF2A" w:rsidR="009A3A16" w:rsidRPr="00901F4A" w:rsidRDefault="009A3A16" w:rsidP="009A3A16">
          <w:r w:rsidRPr="00901F4A">
            <w:tab/>
            <w:t xml:space="preserve">https://www.proofpoint.com/sites/default/files/pfpt-us-ds-et-pro-ruleset.pdf </w:t>
          </w:r>
        </w:p>
        <w:p w14:paraId="7747CD1B" w14:textId="256079F8" w:rsidR="001E6397" w:rsidRPr="00901F4A" w:rsidRDefault="001E6397" w:rsidP="001E6397">
          <w:r w:rsidRPr="00901F4A">
            <w:t xml:space="preserve">Rice, </w:t>
          </w:r>
          <w:r w:rsidR="008C3D34" w:rsidRPr="00901F4A">
            <w:t>B. (</w:t>
          </w:r>
          <w:r w:rsidRPr="00901F4A">
            <w:t xml:space="preserve">2014). Automated Snort Signature Generation [Master's Theses, James Madison </w:t>
          </w:r>
        </w:p>
        <w:p w14:paraId="6D717E04" w14:textId="35FC3F4A" w:rsidR="001E6397" w:rsidRPr="00901F4A" w:rsidRDefault="001E6397" w:rsidP="001E6397">
          <w:pPr>
            <w:ind w:left="720"/>
          </w:pPr>
          <w:r w:rsidRPr="00901F4A">
            <w:t>University]. JMU Scholarly Commons. https://commons.lib.jmu.edu/cgi/viewcontent.cgi?article=1314&amp;context=master201019</w:t>
          </w:r>
        </w:p>
        <w:p w14:paraId="18445A8A" w14:textId="330F2038" w:rsidR="0059561B" w:rsidRPr="00901F4A" w:rsidRDefault="0059561B" w:rsidP="0059561B">
          <w:r w:rsidRPr="00901F4A">
            <w:t>Sanders, C. (2017). Practical Packet Analysis (3rd ed.). No Starch Press</w:t>
          </w:r>
        </w:p>
        <w:p w14:paraId="6653D3D7" w14:textId="7DF82931" w:rsidR="0059561B" w:rsidRPr="00901F4A" w:rsidRDefault="0059561B" w:rsidP="0059561B">
          <w:r w:rsidRPr="00901F4A">
            <w:t>Sanders, C., &amp; Smith, J. (2014) Applied Network Security Monitoring. Syngress</w:t>
          </w:r>
        </w:p>
        <w:p w14:paraId="393932BB" w14:textId="77777777" w:rsidR="00626A64" w:rsidRPr="00901F4A" w:rsidRDefault="00626A64" w:rsidP="00626A64">
          <w:pPr>
            <w:pStyle w:val="Bibliography"/>
            <w:ind w:left="720" w:hanging="720"/>
            <w:rPr>
              <w:noProof/>
            </w:rPr>
          </w:pPr>
          <w:r w:rsidRPr="00901F4A">
            <w:rPr>
              <w:noProof/>
            </w:rPr>
            <w:t xml:space="preserve">Scarfone, K., &amp; Mell, P. (2007, February). </w:t>
          </w:r>
          <w:r w:rsidRPr="00901F4A">
            <w:rPr>
              <w:i/>
              <w:iCs/>
              <w:noProof/>
            </w:rPr>
            <w:t>NIST SP 800-94.</w:t>
          </w:r>
          <w:r w:rsidRPr="00901F4A">
            <w:rPr>
              <w:noProof/>
            </w:rPr>
            <w:t xml:space="preserve"> Fhttps://nvlpubs.nist.gov/nistpubs/Legacy/SP/nistspecialpublication800-94.pdf</w:t>
          </w:r>
        </w:p>
        <w:p w14:paraId="625C0713" w14:textId="67FC2B8F" w:rsidR="00626A64" w:rsidRPr="00901F4A" w:rsidRDefault="00626A64" w:rsidP="00626A64">
          <w:pPr>
            <w:pStyle w:val="Bibliography"/>
            <w:ind w:left="720" w:hanging="720"/>
            <w:rPr>
              <w:noProof/>
            </w:rPr>
          </w:pPr>
          <w:r w:rsidRPr="00901F4A">
            <w:rPr>
              <w:noProof/>
            </w:rPr>
            <w:t xml:space="preserve">Shipulin, K. (2018). We need to talk about IDS signatures. </w:t>
          </w:r>
          <w:r w:rsidRPr="00901F4A">
            <w:rPr>
              <w:i/>
              <w:iCs/>
              <w:noProof/>
            </w:rPr>
            <w:t>Network Security</w:t>
          </w:r>
          <w:r w:rsidRPr="00901F4A">
            <w:rPr>
              <w:noProof/>
            </w:rPr>
            <w:t>(3), 8-13.</w:t>
          </w:r>
          <w:r w:rsidR="00901F4A" w:rsidRPr="00901F4A">
            <w:rPr>
              <w:noProof/>
            </w:rPr>
            <w:t xml:space="preserve"> </w:t>
          </w:r>
          <w:r w:rsidR="00901F4A" w:rsidRPr="00901F4A">
            <w:t>https://doi.org/10.1016/S1353-4858(18)30024-2</w:t>
          </w:r>
        </w:p>
        <w:p w14:paraId="7F884741" w14:textId="17365525" w:rsidR="00626A64" w:rsidRDefault="00626A64" w:rsidP="00626A64">
          <w:pPr>
            <w:pStyle w:val="Bibliography"/>
            <w:ind w:left="720" w:hanging="720"/>
            <w:rPr>
              <w:noProof/>
            </w:rPr>
          </w:pPr>
          <w:r w:rsidRPr="00901F4A">
            <w:rPr>
              <w:noProof/>
            </w:rPr>
            <w:t>Sikorski, M., &amp; Honig, A. (2012). Practical Malware Analysis. No Starch Press.</w:t>
          </w:r>
        </w:p>
        <w:p w14:paraId="0B36F1BF" w14:textId="77777777" w:rsidR="00991EC9" w:rsidRDefault="00D91010" w:rsidP="00991EC9">
          <w:r>
            <w:t>Vacca, J. R. (2014). Network and Systems Security (</w:t>
          </w:r>
          <w:proofErr w:type="gramStart"/>
          <w:r>
            <w:t>2nd</w:t>
          </w:r>
          <w:proofErr w:type="gramEnd"/>
          <w:r>
            <w:t xml:space="preserve"> ed). Syngress.</w:t>
          </w:r>
          <w:r w:rsidR="00991EC9" w:rsidRPr="00991EC9">
            <w:t xml:space="preserve"> </w:t>
          </w:r>
        </w:p>
        <w:p w14:paraId="1A6D1D5F" w14:textId="728248FC" w:rsidR="00D91010" w:rsidRPr="00D91010" w:rsidRDefault="00991EC9" w:rsidP="00991EC9">
          <w:pPr>
            <w:ind w:firstLine="720"/>
          </w:pPr>
          <w:r w:rsidRPr="00991EC9">
            <w:t>https://doi.org/10.1016/C2011-0-08779-3</w:t>
          </w:r>
        </w:p>
        <w:p w14:paraId="3D59D8D2" w14:textId="71F47344" w:rsidR="00094897" w:rsidRPr="00425E89" w:rsidRDefault="00626A64" w:rsidP="00425E89">
          <w:r w:rsidRPr="00901F4A">
            <w:rPr>
              <w:b/>
              <w:bCs/>
              <w:noProof/>
            </w:rPr>
            <w:fldChar w:fldCharType="end"/>
          </w:r>
        </w:p>
      </w:sdtContent>
    </w:sdt>
    <w:sectPr w:rsidR="00094897" w:rsidRPr="00425E89" w:rsidSect="00966F2B">
      <w:headerReference w:type="even" r:id="rId15"/>
      <w:headerReference w:type="default" r:id="rId16"/>
      <w:footerReference w:type="even" r:id="rId17"/>
      <w:headerReference w:type="first" r:id="rId18"/>
      <w:footerReference w:type="first" r:id="rId19"/>
      <w:pgSz w:w="12240" w:h="15840" w:code="1"/>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015D" w14:textId="77777777" w:rsidR="00291C79" w:rsidRDefault="00291C79" w:rsidP="004579C5">
      <w:r>
        <w:separator/>
      </w:r>
    </w:p>
  </w:endnote>
  <w:endnote w:type="continuationSeparator" w:id="0">
    <w:p w14:paraId="097CDB35" w14:textId="77777777" w:rsidR="00291C79" w:rsidRDefault="00291C79" w:rsidP="0045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25942"/>
      <w:docPartObj>
        <w:docPartGallery w:val="Page Numbers (Bottom of Page)"/>
        <w:docPartUnique/>
      </w:docPartObj>
    </w:sdtPr>
    <w:sdtEndPr/>
    <w:sdtContent>
      <w:p w14:paraId="124C73CC" w14:textId="76CE6E5A" w:rsidR="00C76844" w:rsidRDefault="00C76844" w:rsidP="00EA6B2B">
        <w:pPr>
          <w:pStyle w:val="Footer"/>
          <w:jc w:val="center"/>
        </w:pPr>
        <w:r>
          <w:fldChar w:fldCharType="begin"/>
        </w:r>
        <w:r>
          <w:instrText xml:space="preserve"> PAGE   \* MERGEFORMAT </w:instrText>
        </w:r>
        <w:r>
          <w:fldChar w:fldCharType="separate"/>
        </w:r>
        <w:r w:rsidR="0013352E">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93FC" w14:textId="53364B09" w:rsidR="003A161A" w:rsidRDefault="00D90B62" w:rsidP="003A161A">
    <w:pPr>
      <w:pStyle w:val="Footer"/>
      <w:jc w:val="center"/>
      <w:rPr>
        <w:noProof/>
      </w:rP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BBBA" w14:textId="77777777" w:rsidR="00C76844" w:rsidRDefault="00C76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F7FA7" w14:textId="77777777" w:rsidR="00C76844" w:rsidRDefault="00C768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2B1" w14:textId="77777777" w:rsidR="00C76844" w:rsidRDefault="00C7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D221" w14:textId="77777777" w:rsidR="00291C79" w:rsidRDefault="00291C79" w:rsidP="004579C5">
      <w:r>
        <w:separator/>
      </w:r>
    </w:p>
  </w:footnote>
  <w:footnote w:type="continuationSeparator" w:id="0">
    <w:p w14:paraId="2B976536" w14:textId="77777777" w:rsidR="00291C79" w:rsidRDefault="00291C79" w:rsidP="0045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C040" w14:textId="77777777" w:rsidR="00C76844" w:rsidRDefault="00C7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9AEA" w14:textId="5D9E9D59" w:rsidR="00C76844" w:rsidRDefault="00C76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47CB" w14:textId="77777777" w:rsidR="00C76844" w:rsidRDefault="00C7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121FC"/>
    <w:multiLevelType w:val="hybridMultilevel"/>
    <w:tmpl w:val="BF9EC2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05758"/>
    <w:multiLevelType w:val="hybridMultilevel"/>
    <w:tmpl w:val="1ED2C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activeWritingStyle w:appName="MSWord" w:lang="en-US" w:vendorID="64" w:dllVersion="0"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sTAzMjMwMTc2N7dQ0lEKTi0uzszPAykwqwUA+zFGEywAAAA="/>
  </w:docVars>
  <w:rsids>
    <w:rsidRoot w:val="00F25B80"/>
    <w:rsid w:val="000128FD"/>
    <w:rsid w:val="000161DE"/>
    <w:rsid w:val="000213F2"/>
    <w:rsid w:val="000260BB"/>
    <w:rsid w:val="00026459"/>
    <w:rsid w:val="00033C33"/>
    <w:rsid w:val="0004333A"/>
    <w:rsid w:val="00046793"/>
    <w:rsid w:val="00047194"/>
    <w:rsid w:val="0006520C"/>
    <w:rsid w:val="00067251"/>
    <w:rsid w:val="00074490"/>
    <w:rsid w:val="00074743"/>
    <w:rsid w:val="00082F21"/>
    <w:rsid w:val="00093B49"/>
    <w:rsid w:val="00094897"/>
    <w:rsid w:val="000A1361"/>
    <w:rsid w:val="000A30A0"/>
    <w:rsid w:val="000C550A"/>
    <w:rsid w:val="000E6D43"/>
    <w:rsid w:val="000F104C"/>
    <w:rsid w:val="000F2FC1"/>
    <w:rsid w:val="000F7F57"/>
    <w:rsid w:val="00120E7B"/>
    <w:rsid w:val="00120EF6"/>
    <w:rsid w:val="0012285D"/>
    <w:rsid w:val="0012719D"/>
    <w:rsid w:val="0013352E"/>
    <w:rsid w:val="00133845"/>
    <w:rsid w:val="0015066B"/>
    <w:rsid w:val="001525A2"/>
    <w:rsid w:val="00154487"/>
    <w:rsid w:val="00166444"/>
    <w:rsid w:val="001706C3"/>
    <w:rsid w:val="0017676B"/>
    <w:rsid w:val="001837CD"/>
    <w:rsid w:val="00183CA7"/>
    <w:rsid w:val="001A096F"/>
    <w:rsid w:val="001B4016"/>
    <w:rsid w:val="001B6894"/>
    <w:rsid w:val="001C14A1"/>
    <w:rsid w:val="001C1596"/>
    <w:rsid w:val="001C1E38"/>
    <w:rsid w:val="001C39BB"/>
    <w:rsid w:val="001C503A"/>
    <w:rsid w:val="001D2688"/>
    <w:rsid w:val="001E6397"/>
    <w:rsid w:val="001F10FD"/>
    <w:rsid w:val="001F12DD"/>
    <w:rsid w:val="001F3D95"/>
    <w:rsid w:val="001F4901"/>
    <w:rsid w:val="001F5637"/>
    <w:rsid w:val="001F7C93"/>
    <w:rsid w:val="002047CA"/>
    <w:rsid w:val="00205B55"/>
    <w:rsid w:val="002118B0"/>
    <w:rsid w:val="00212733"/>
    <w:rsid w:val="00217424"/>
    <w:rsid w:val="0022532D"/>
    <w:rsid w:val="00232DCF"/>
    <w:rsid w:val="00233ED7"/>
    <w:rsid w:val="0024442F"/>
    <w:rsid w:val="002450A9"/>
    <w:rsid w:val="002522FC"/>
    <w:rsid w:val="00252C7A"/>
    <w:rsid w:val="00261F8A"/>
    <w:rsid w:val="00272686"/>
    <w:rsid w:val="00272818"/>
    <w:rsid w:val="00274091"/>
    <w:rsid w:val="0027499C"/>
    <w:rsid w:val="00274BCA"/>
    <w:rsid w:val="00283D02"/>
    <w:rsid w:val="00286E12"/>
    <w:rsid w:val="00291C79"/>
    <w:rsid w:val="00292915"/>
    <w:rsid w:val="00292BBB"/>
    <w:rsid w:val="002943FF"/>
    <w:rsid w:val="002962AA"/>
    <w:rsid w:val="002962D0"/>
    <w:rsid w:val="00296C92"/>
    <w:rsid w:val="002A2CE9"/>
    <w:rsid w:val="002A2FB7"/>
    <w:rsid w:val="002A56B5"/>
    <w:rsid w:val="002B271C"/>
    <w:rsid w:val="002B5A3F"/>
    <w:rsid w:val="002C0F67"/>
    <w:rsid w:val="002C3E8B"/>
    <w:rsid w:val="002C6EFD"/>
    <w:rsid w:val="002D25E6"/>
    <w:rsid w:val="002E013A"/>
    <w:rsid w:val="002E22B6"/>
    <w:rsid w:val="002E2E38"/>
    <w:rsid w:val="002E6770"/>
    <w:rsid w:val="003004B8"/>
    <w:rsid w:val="0030538C"/>
    <w:rsid w:val="00305B3B"/>
    <w:rsid w:val="00305F89"/>
    <w:rsid w:val="003151CA"/>
    <w:rsid w:val="003165DE"/>
    <w:rsid w:val="00316C96"/>
    <w:rsid w:val="00321A0B"/>
    <w:rsid w:val="00322878"/>
    <w:rsid w:val="00324AA8"/>
    <w:rsid w:val="0032576F"/>
    <w:rsid w:val="00334998"/>
    <w:rsid w:val="00335F05"/>
    <w:rsid w:val="00344271"/>
    <w:rsid w:val="003447A7"/>
    <w:rsid w:val="003536EE"/>
    <w:rsid w:val="00371222"/>
    <w:rsid w:val="00373414"/>
    <w:rsid w:val="003769CB"/>
    <w:rsid w:val="00382490"/>
    <w:rsid w:val="00385CC8"/>
    <w:rsid w:val="0039509B"/>
    <w:rsid w:val="003976E3"/>
    <w:rsid w:val="003A161A"/>
    <w:rsid w:val="003A3CD9"/>
    <w:rsid w:val="003A58FB"/>
    <w:rsid w:val="003A5A21"/>
    <w:rsid w:val="003B2EBC"/>
    <w:rsid w:val="003C5165"/>
    <w:rsid w:val="003D0EEE"/>
    <w:rsid w:val="003D1D0A"/>
    <w:rsid w:val="003D6C6F"/>
    <w:rsid w:val="003D72D1"/>
    <w:rsid w:val="003E0500"/>
    <w:rsid w:val="003E402F"/>
    <w:rsid w:val="003E4B1C"/>
    <w:rsid w:val="003E59B5"/>
    <w:rsid w:val="003F3495"/>
    <w:rsid w:val="004010C7"/>
    <w:rsid w:val="00404E0B"/>
    <w:rsid w:val="00413B44"/>
    <w:rsid w:val="00423F25"/>
    <w:rsid w:val="00424376"/>
    <w:rsid w:val="004243A0"/>
    <w:rsid w:val="00424AA1"/>
    <w:rsid w:val="00424E0B"/>
    <w:rsid w:val="00425E89"/>
    <w:rsid w:val="00430AB1"/>
    <w:rsid w:val="00441DEE"/>
    <w:rsid w:val="004427F3"/>
    <w:rsid w:val="004539D6"/>
    <w:rsid w:val="00456AFD"/>
    <w:rsid w:val="004579C5"/>
    <w:rsid w:val="0046470E"/>
    <w:rsid w:val="0046641A"/>
    <w:rsid w:val="00472C40"/>
    <w:rsid w:val="00474C4C"/>
    <w:rsid w:val="00481BD4"/>
    <w:rsid w:val="00484F07"/>
    <w:rsid w:val="004867D5"/>
    <w:rsid w:val="00493B8F"/>
    <w:rsid w:val="0049553C"/>
    <w:rsid w:val="004A7672"/>
    <w:rsid w:val="004C00F4"/>
    <w:rsid w:val="004C017D"/>
    <w:rsid w:val="004C1309"/>
    <w:rsid w:val="004E06ED"/>
    <w:rsid w:val="004E6D1C"/>
    <w:rsid w:val="00503AC5"/>
    <w:rsid w:val="005125F0"/>
    <w:rsid w:val="005133A3"/>
    <w:rsid w:val="00513D4C"/>
    <w:rsid w:val="00514868"/>
    <w:rsid w:val="00522D6A"/>
    <w:rsid w:val="0052472B"/>
    <w:rsid w:val="00525C72"/>
    <w:rsid w:val="00561C84"/>
    <w:rsid w:val="00564114"/>
    <w:rsid w:val="00564A2B"/>
    <w:rsid w:val="0056600C"/>
    <w:rsid w:val="00580193"/>
    <w:rsid w:val="0058145B"/>
    <w:rsid w:val="00587DE0"/>
    <w:rsid w:val="00590578"/>
    <w:rsid w:val="0059083F"/>
    <w:rsid w:val="0059561B"/>
    <w:rsid w:val="005A22B3"/>
    <w:rsid w:val="005C6AD7"/>
    <w:rsid w:val="005E1921"/>
    <w:rsid w:val="005E6287"/>
    <w:rsid w:val="005F2F91"/>
    <w:rsid w:val="005F4D04"/>
    <w:rsid w:val="00623DDE"/>
    <w:rsid w:val="00626A64"/>
    <w:rsid w:val="00631D24"/>
    <w:rsid w:val="0064720F"/>
    <w:rsid w:val="00647D3F"/>
    <w:rsid w:val="00653071"/>
    <w:rsid w:val="006543AA"/>
    <w:rsid w:val="0065520C"/>
    <w:rsid w:val="00655FF9"/>
    <w:rsid w:val="006631FA"/>
    <w:rsid w:val="00673C97"/>
    <w:rsid w:val="00674772"/>
    <w:rsid w:val="00681B0E"/>
    <w:rsid w:val="00682B68"/>
    <w:rsid w:val="00684A44"/>
    <w:rsid w:val="00691B71"/>
    <w:rsid w:val="006A6081"/>
    <w:rsid w:val="006A62E4"/>
    <w:rsid w:val="006B3175"/>
    <w:rsid w:val="006B3D61"/>
    <w:rsid w:val="006B3EB2"/>
    <w:rsid w:val="006C66C9"/>
    <w:rsid w:val="006D11B5"/>
    <w:rsid w:val="006D153E"/>
    <w:rsid w:val="006E5409"/>
    <w:rsid w:val="006F2335"/>
    <w:rsid w:val="006F55F7"/>
    <w:rsid w:val="006F56C1"/>
    <w:rsid w:val="006F6E1E"/>
    <w:rsid w:val="00701DE6"/>
    <w:rsid w:val="00703DD7"/>
    <w:rsid w:val="00706912"/>
    <w:rsid w:val="0070741E"/>
    <w:rsid w:val="00725ACA"/>
    <w:rsid w:val="007275A9"/>
    <w:rsid w:val="00731B24"/>
    <w:rsid w:val="00734210"/>
    <w:rsid w:val="00734611"/>
    <w:rsid w:val="00743261"/>
    <w:rsid w:val="00751228"/>
    <w:rsid w:val="0075612F"/>
    <w:rsid w:val="00757D98"/>
    <w:rsid w:val="007634DF"/>
    <w:rsid w:val="00764308"/>
    <w:rsid w:val="00772E4E"/>
    <w:rsid w:val="00792DD8"/>
    <w:rsid w:val="00793C9D"/>
    <w:rsid w:val="007A22A2"/>
    <w:rsid w:val="007A4F27"/>
    <w:rsid w:val="007A61C4"/>
    <w:rsid w:val="007B1CE5"/>
    <w:rsid w:val="007C1773"/>
    <w:rsid w:val="007C6506"/>
    <w:rsid w:val="007D346A"/>
    <w:rsid w:val="007E2BDE"/>
    <w:rsid w:val="007E7258"/>
    <w:rsid w:val="007F0912"/>
    <w:rsid w:val="007F1296"/>
    <w:rsid w:val="007F70C4"/>
    <w:rsid w:val="008049E2"/>
    <w:rsid w:val="0080626D"/>
    <w:rsid w:val="00806936"/>
    <w:rsid w:val="0081051C"/>
    <w:rsid w:val="00813562"/>
    <w:rsid w:val="0083535C"/>
    <w:rsid w:val="00835852"/>
    <w:rsid w:val="008416E7"/>
    <w:rsid w:val="00843C21"/>
    <w:rsid w:val="008471A1"/>
    <w:rsid w:val="00851928"/>
    <w:rsid w:val="00852F6B"/>
    <w:rsid w:val="008611BD"/>
    <w:rsid w:val="008816A6"/>
    <w:rsid w:val="00890263"/>
    <w:rsid w:val="0089235C"/>
    <w:rsid w:val="00892F30"/>
    <w:rsid w:val="00897969"/>
    <w:rsid w:val="008A735F"/>
    <w:rsid w:val="008A7FFD"/>
    <w:rsid w:val="008B08A0"/>
    <w:rsid w:val="008B57BE"/>
    <w:rsid w:val="008C053B"/>
    <w:rsid w:val="008C0E39"/>
    <w:rsid w:val="008C1277"/>
    <w:rsid w:val="008C3D34"/>
    <w:rsid w:val="008C4A43"/>
    <w:rsid w:val="008C7681"/>
    <w:rsid w:val="008D5598"/>
    <w:rsid w:val="008E63EB"/>
    <w:rsid w:val="008E6E36"/>
    <w:rsid w:val="008E7043"/>
    <w:rsid w:val="00901F4A"/>
    <w:rsid w:val="009058AD"/>
    <w:rsid w:val="00906CE0"/>
    <w:rsid w:val="0091125B"/>
    <w:rsid w:val="0091286A"/>
    <w:rsid w:val="00913B9D"/>
    <w:rsid w:val="00915E83"/>
    <w:rsid w:val="009311FA"/>
    <w:rsid w:val="0093228D"/>
    <w:rsid w:val="0094065F"/>
    <w:rsid w:val="00951EDE"/>
    <w:rsid w:val="009525AD"/>
    <w:rsid w:val="00954553"/>
    <w:rsid w:val="00957EA0"/>
    <w:rsid w:val="00964D30"/>
    <w:rsid w:val="00966BD5"/>
    <w:rsid w:val="00966F2B"/>
    <w:rsid w:val="00973D96"/>
    <w:rsid w:val="009806D4"/>
    <w:rsid w:val="009841E4"/>
    <w:rsid w:val="00991EC9"/>
    <w:rsid w:val="00993886"/>
    <w:rsid w:val="00993C89"/>
    <w:rsid w:val="009A3A16"/>
    <w:rsid w:val="009A5012"/>
    <w:rsid w:val="009A6B31"/>
    <w:rsid w:val="009A72E1"/>
    <w:rsid w:val="009C0663"/>
    <w:rsid w:val="009C3B4C"/>
    <w:rsid w:val="009D0DF3"/>
    <w:rsid w:val="009D1B05"/>
    <w:rsid w:val="009D23E9"/>
    <w:rsid w:val="009D7A97"/>
    <w:rsid w:val="009E65AC"/>
    <w:rsid w:val="009F07E5"/>
    <w:rsid w:val="009F2170"/>
    <w:rsid w:val="009F2C3D"/>
    <w:rsid w:val="009F3B2D"/>
    <w:rsid w:val="009F7246"/>
    <w:rsid w:val="009F7B60"/>
    <w:rsid w:val="00A00CFE"/>
    <w:rsid w:val="00A07178"/>
    <w:rsid w:val="00A16283"/>
    <w:rsid w:val="00A2272D"/>
    <w:rsid w:val="00A33228"/>
    <w:rsid w:val="00A337CE"/>
    <w:rsid w:val="00A34AFE"/>
    <w:rsid w:val="00A40C7A"/>
    <w:rsid w:val="00A464F6"/>
    <w:rsid w:val="00A50A3C"/>
    <w:rsid w:val="00A54E75"/>
    <w:rsid w:val="00A57CFA"/>
    <w:rsid w:val="00A62374"/>
    <w:rsid w:val="00A64B81"/>
    <w:rsid w:val="00A65782"/>
    <w:rsid w:val="00A66840"/>
    <w:rsid w:val="00A76FB8"/>
    <w:rsid w:val="00A77166"/>
    <w:rsid w:val="00A83152"/>
    <w:rsid w:val="00A93479"/>
    <w:rsid w:val="00A935DA"/>
    <w:rsid w:val="00A94325"/>
    <w:rsid w:val="00A94DF6"/>
    <w:rsid w:val="00AC2758"/>
    <w:rsid w:val="00AC34F8"/>
    <w:rsid w:val="00AD1731"/>
    <w:rsid w:val="00AD613A"/>
    <w:rsid w:val="00AE04EF"/>
    <w:rsid w:val="00AE0678"/>
    <w:rsid w:val="00AE1D98"/>
    <w:rsid w:val="00AE3D68"/>
    <w:rsid w:val="00AE4F3E"/>
    <w:rsid w:val="00AF3C96"/>
    <w:rsid w:val="00B011D0"/>
    <w:rsid w:val="00B0228C"/>
    <w:rsid w:val="00B0479B"/>
    <w:rsid w:val="00B322B4"/>
    <w:rsid w:val="00B3374E"/>
    <w:rsid w:val="00B4137D"/>
    <w:rsid w:val="00B4315B"/>
    <w:rsid w:val="00B528D6"/>
    <w:rsid w:val="00B54BDA"/>
    <w:rsid w:val="00B640AB"/>
    <w:rsid w:val="00B64489"/>
    <w:rsid w:val="00B65FC5"/>
    <w:rsid w:val="00B7334F"/>
    <w:rsid w:val="00B73A81"/>
    <w:rsid w:val="00B85589"/>
    <w:rsid w:val="00B86685"/>
    <w:rsid w:val="00B905B2"/>
    <w:rsid w:val="00BC6074"/>
    <w:rsid w:val="00BC6C78"/>
    <w:rsid w:val="00BF1083"/>
    <w:rsid w:val="00BF363B"/>
    <w:rsid w:val="00BF5D18"/>
    <w:rsid w:val="00C01185"/>
    <w:rsid w:val="00C0201C"/>
    <w:rsid w:val="00C20053"/>
    <w:rsid w:val="00C2492E"/>
    <w:rsid w:val="00C32878"/>
    <w:rsid w:val="00C33CC8"/>
    <w:rsid w:val="00C37276"/>
    <w:rsid w:val="00C40567"/>
    <w:rsid w:val="00C438ED"/>
    <w:rsid w:val="00C44225"/>
    <w:rsid w:val="00C46CA5"/>
    <w:rsid w:val="00C535D4"/>
    <w:rsid w:val="00C5788E"/>
    <w:rsid w:val="00C6012F"/>
    <w:rsid w:val="00C61435"/>
    <w:rsid w:val="00C72046"/>
    <w:rsid w:val="00C76844"/>
    <w:rsid w:val="00C8041F"/>
    <w:rsid w:val="00C84834"/>
    <w:rsid w:val="00C919E3"/>
    <w:rsid w:val="00C91C3F"/>
    <w:rsid w:val="00C95B2B"/>
    <w:rsid w:val="00C97733"/>
    <w:rsid w:val="00CA3859"/>
    <w:rsid w:val="00CA5835"/>
    <w:rsid w:val="00CA610B"/>
    <w:rsid w:val="00CB3DD3"/>
    <w:rsid w:val="00CB6873"/>
    <w:rsid w:val="00CB75D5"/>
    <w:rsid w:val="00CC0763"/>
    <w:rsid w:val="00CC1C72"/>
    <w:rsid w:val="00CC7706"/>
    <w:rsid w:val="00CD1059"/>
    <w:rsid w:val="00CD1831"/>
    <w:rsid w:val="00CD3987"/>
    <w:rsid w:val="00CD4BB9"/>
    <w:rsid w:val="00CD6495"/>
    <w:rsid w:val="00CF4B07"/>
    <w:rsid w:val="00CF5947"/>
    <w:rsid w:val="00D032ED"/>
    <w:rsid w:val="00D04AF6"/>
    <w:rsid w:val="00D14593"/>
    <w:rsid w:val="00D20728"/>
    <w:rsid w:val="00D3189D"/>
    <w:rsid w:val="00D3644F"/>
    <w:rsid w:val="00D445A3"/>
    <w:rsid w:val="00D51D04"/>
    <w:rsid w:val="00D56676"/>
    <w:rsid w:val="00D71AE9"/>
    <w:rsid w:val="00D74A99"/>
    <w:rsid w:val="00D77574"/>
    <w:rsid w:val="00D80F60"/>
    <w:rsid w:val="00D8410B"/>
    <w:rsid w:val="00D90092"/>
    <w:rsid w:val="00D90B62"/>
    <w:rsid w:val="00D91010"/>
    <w:rsid w:val="00D924F4"/>
    <w:rsid w:val="00D94181"/>
    <w:rsid w:val="00DA6985"/>
    <w:rsid w:val="00DC00DE"/>
    <w:rsid w:val="00DC60C0"/>
    <w:rsid w:val="00DC679D"/>
    <w:rsid w:val="00DD2298"/>
    <w:rsid w:val="00DD3A10"/>
    <w:rsid w:val="00DE55BC"/>
    <w:rsid w:val="00DE56E5"/>
    <w:rsid w:val="00DE69E0"/>
    <w:rsid w:val="00DF30D5"/>
    <w:rsid w:val="00E043ED"/>
    <w:rsid w:val="00E059AE"/>
    <w:rsid w:val="00E06092"/>
    <w:rsid w:val="00E10293"/>
    <w:rsid w:val="00E11448"/>
    <w:rsid w:val="00E13C35"/>
    <w:rsid w:val="00E14687"/>
    <w:rsid w:val="00E239FC"/>
    <w:rsid w:val="00E32A94"/>
    <w:rsid w:val="00E3330A"/>
    <w:rsid w:val="00E40C03"/>
    <w:rsid w:val="00E431D5"/>
    <w:rsid w:val="00E449BD"/>
    <w:rsid w:val="00E47F4C"/>
    <w:rsid w:val="00E57AD0"/>
    <w:rsid w:val="00E61E6B"/>
    <w:rsid w:val="00E62373"/>
    <w:rsid w:val="00E6571F"/>
    <w:rsid w:val="00E77EA5"/>
    <w:rsid w:val="00E804AF"/>
    <w:rsid w:val="00E821FF"/>
    <w:rsid w:val="00E903F2"/>
    <w:rsid w:val="00E915A2"/>
    <w:rsid w:val="00E945F9"/>
    <w:rsid w:val="00EA277D"/>
    <w:rsid w:val="00EA6B2B"/>
    <w:rsid w:val="00EB241A"/>
    <w:rsid w:val="00EB2F42"/>
    <w:rsid w:val="00EB5C75"/>
    <w:rsid w:val="00ED22CA"/>
    <w:rsid w:val="00EE188F"/>
    <w:rsid w:val="00EE57D2"/>
    <w:rsid w:val="00EF4F1B"/>
    <w:rsid w:val="00EF6E91"/>
    <w:rsid w:val="00F02D92"/>
    <w:rsid w:val="00F031E1"/>
    <w:rsid w:val="00F0329A"/>
    <w:rsid w:val="00F03B99"/>
    <w:rsid w:val="00F11412"/>
    <w:rsid w:val="00F11852"/>
    <w:rsid w:val="00F2160E"/>
    <w:rsid w:val="00F25B80"/>
    <w:rsid w:val="00F27B41"/>
    <w:rsid w:val="00F324D3"/>
    <w:rsid w:val="00F32BFF"/>
    <w:rsid w:val="00F36747"/>
    <w:rsid w:val="00F400B6"/>
    <w:rsid w:val="00F457C9"/>
    <w:rsid w:val="00F50496"/>
    <w:rsid w:val="00F52794"/>
    <w:rsid w:val="00F5600D"/>
    <w:rsid w:val="00F577C0"/>
    <w:rsid w:val="00F60CEA"/>
    <w:rsid w:val="00F6732D"/>
    <w:rsid w:val="00F75A53"/>
    <w:rsid w:val="00F9182E"/>
    <w:rsid w:val="00F91D16"/>
    <w:rsid w:val="00F92D65"/>
    <w:rsid w:val="00FA368C"/>
    <w:rsid w:val="00FA4A76"/>
    <w:rsid w:val="00FA6E36"/>
    <w:rsid w:val="00FB29D7"/>
    <w:rsid w:val="00FC1A31"/>
    <w:rsid w:val="00FC2B46"/>
    <w:rsid w:val="00FD0FAD"/>
    <w:rsid w:val="00FD3C6B"/>
    <w:rsid w:val="00FD4853"/>
    <w:rsid w:val="00FF08A4"/>
    <w:rsid w:val="00FF2F05"/>
    <w:rsid w:val="00FF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A4F471"/>
  <w15:docId w15:val="{FD87893F-BB84-4222-9AD1-F3AEC055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ACA"/>
    <w:pPr>
      <w:spacing w:line="480" w:lineRule="auto"/>
    </w:pPr>
  </w:style>
  <w:style w:type="paragraph" w:styleId="Heading1">
    <w:name w:val="heading 1"/>
    <w:basedOn w:val="Normal"/>
    <w:next w:val="Normal"/>
    <w:link w:val="Heading1Char"/>
    <w:uiPriority w:val="9"/>
    <w:qFormat/>
    <w:rsid w:val="00813562"/>
    <w:pPr>
      <w:keepNext/>
      <w:keepLines/>
      <w:jc w:val="center"/>
      <w:outlineLvl w:val="0"/>
    </w:pPr>
    <w:rPr>
      <w:rFonts w:eastAsiaTheme="majorEastAsia" w:cstheme="majorBidi"/>
      <w:b/>
      <w:bCs/>
      <w:szCs w:val="28"/>
    </w:rPr>
  </w:style>
  <w:style w:type="paragraph" w:styleId="Heading2">
    <w:name w:val="heading 2"/>
    <w:basedOn w:val="Normal"/>
    <w:next w:val="Normal"/>
    <w:link w:val="Heading2Char"/>
    <w:qFormat/>
    <w:rsid w:val="00725ACA"/>
    <w:pPr>
      <w:keepNext/>
      <w:keepLines/>
      <w:outlineLvl w:val="1"/>
    </w:pPr>
    <w:rPr>
      <w:rFonts w:eastAsiaTheme="majorEastAsia" w:cstheme="majorBidi"/>
      <w:b/>
      <w:bCs/>
      <w:szCs w:val="26"/>
    </w:rPr>
  </w:style>
  <w:style w:type="paragraph" w:styleId="Heading3">
    <w:name w:val="heading 3"/>
    <w:basedOn w:val="Normal"/>
    <w:next w:val="Normal"/>
    <w:link w:val="Heading3Char"/>
    <w:qFormat/>
    <w:rsid w:val="00725ACA"/>
    <w:pPr>
      <w:autoSpaceDE w:val="0"/>
      <w:autoSpaceDN w:val="0"/>
      <w:adjustRightInd w:val="0"/>
      <w:contextualSpacing/>
      <w:outlineLvl w:val="2"/>
    </w:pPr>
    <w:rPr>
      <w:b/>
      <w:i/>
    </w:rPr>
  </w:style>
  <w:style w:type="paragraph" w:styleId="Heading4">
    <w:name w:val="heading 4"/>
    <w:basedOn w:val="Normal"/>
    <w:next w:val="Normal"/>
    <w:link w:val="Heading4Char"/>
    <w:qFormat/>
    <w:rsid w:val="00813562"/>
    <w:pPr>
      <w:autoSpaceDE w:val="0"/>
      <w:autoSpaceDN w:val="0"/>
      <w:adjustRightInd w:val="0"/>
      <w:contextualSpacing/>
      <w:outlineLvl w:val="3"/>
    </w:pPr>
    <w:rPr>
      <w:b/>
    </w:rPr>
  </w:style>
  <w:style w:type="paragraph" w:styleId="Heading5">
    <w:name w:val="heading 5"/>
    <w:basedOn w:val="Normal"/>
    <w:next w:val="Normal"/>
    <w:link w:val="Heading5Char"/>
    <w:qFormat/>
    <w:rsid w:val="00813562"/>
    <w:pPr>
      <w:ind w:firstLine="720"/>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basedOn w:val="DefaultParagraphFont"/>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rsid w:val="004579C5"/>
    <w:pPr>
      <w:tabs>
        <w:tab w:val="center" w:pos="4680"/>
        <w:tab w:val="right" w:pos="9360"/>
      </w:tabs>
    </w:pPr>
  </w:style>
  <w:style w:type="character" w:customStyle="1" w:styleId="HeaderChar">
    <w:name w:val="Header Char"/>
    <w:basedOn w:val="DefaultParagraphFont"/>
    <w:link w:val="Header"/>
    <w:rsid w:val="004579C5"/>
    <w:rPr>
      <w:sz w:val="24"/>
      <w:szCs w:val="24"/>
    </w:rPr>
  </w:style>
  <w:style w:type="paragraph" w:styleId="DocumentMap">
    <w:name w:val="Document Map"/>
    <w:basedOn w:val="Normal"/>
    <w:link w:val="DocumentMapChar"/>
    <w:rsid w:val="00F25B80"/>
    <w:rPr>
      <w:rFonts w:ascii="Tahoma" w:hAnsi="Tahoma" w:cs="Tahoma"/>
      <w:sz w:val="16"/>
      <w:szCs w:val="16"/>
    </w:rPr>
  </w:style>
  <w:style w:type="character" w:customStyle="1" w:styleId="DocumentMapChar">
    <w:name w:val="Document Map Char"/>
    <w:basedOn w:val="DefaultParagraphFont"/>
    <w:link w:val="DocumentMap"/>
    <w:rsid w:val="00F25B80"/>
    <w:rPr>
      <w:rFonts w:ascii="Tahoma" w:hAnsi="Tahoma" w:cs="Tahoma"/>
      <w:sz w:val="16"/>
      <w:szCs w:val="16"/>
    </w:rPr>
  </w:style>
  <w:style w:type="character" w:styleId="Emphasis">
    <w:name w:val="Emphasis"/>
    <w:basedOn w:val="DefaultParagraphFont"/>
    <w:uiPriority w:val="20"/>
    <w:rsid w:val="00F27B41"/>
    <w:rPr>
      <w:i/>
      <w:iCs/>
    </w:rPr>
  </w:style>
  <w:style w:type="character" w:styleId="Hyperlink">
    <w:name w:val="Hyperlink"/>
    <w:basedOn w:val="DefaultParagraphFont"/>
    <w:uiPriority w:val="99"/>
    <w:rsid w:val="00F27B41"/>
    <w:rPr>
      <w:color w:val="0000FF" w:themeColor="hyperlink"/>
      <w:u w:val="single"/>
    </w:rPr>
  </w:style>
  <w:style w:type="character" w:customStyle="1" w:styleId="Heading2Char">
    <w:name w:val="Heading 2 Char"/>
    <w:basedOn w:val="DefaultParagraphFont"/>
    <w:link w:val="Heading2"/>
    <w:rsid w:val="00725ACA"/>
    <w:rPr>
      <w:rFonts w:eastAsiaTheme="majorEastAsia" w:cstheme="majorBidi"/>
      <w:b/>
      <w:bCs/>
      <w:szCs w:val="26"/>
    </w:rPr>
  </w:style>
  <w:style w:type="character" w:customStyle="1" w:styleId="Heading3Char">
    <w:name w:val="Heading 3 Char"/>
    <w:basedOn w:val="DefaultParagraphFont"/>
    <w:link w:val="Heading3"/>
    <w:rsid w:val="00725ACA"/>
    <w:rPr>
      <w:b/>
      <w:i/>
    </w:rPr>
  </w:style>
  <w:style w:type="character" w:customStyle="1" w:styleId="Heading4Char">
    <w:name w:val="Heading 4 Char"/>
    <w:basedOn w:val="DefaultParagraphFont"/>
    <w:link w:val="Heading4"/>
    <w:rsid w:val="00813562"/>
    <w:rPr>
      <w:b/>
    </w:rPr>
  </w:style>
  <w:style w:type="character" w:customStyle="1" w:styleId="Heading5Char">
    <w:name w:val="Heading 5 Char"/>
    <w:basedOn w:val="DefaultParagraphFont"/>
    <w:link w:val="Heading5"/>
    <w:rsid w:val="00813562"/>
    <w:rPr>
      <w:b/>
      <w:i/>
    </w:rPr>
  </w:style>
  <w:style w:type="paragraph" w:styleId="TOC2">
    <w:name w:val="toc 2"/>
    <w:basedOn w:val="Normal"/>
    <w:next w:val="Normal"/>
    <w:autoRedefine/>
    <w:uiPriority w:val="39"/>
    <w:rsid w:val="0030538C"/>
    <w:pPr>
      <w:tabs>
        <w:tab w:val="right" w:leader="dot" w:pos="9350"/>
      </w:tabs>
      <w:spacing w:line="240" w:lineRule="auto"/>
      <w:ind w:left="245"/>
    </w:pPr>
  </w:style>
  <w:style w:type="character" w:customStyle="1" w:styleId="Heading1Char">
    <w:name w:val="Heading 1 Char"/>
    <w:basedOn w:val="DefaultParagraphFont"/>
    <w:link w:val="Heading1"/>
    <w:uiPriority w:val="9"/>
    <w:rsid w:val="00813562"/>
    <w:rPr>
      <w:rFonts w:eastAsiaTheme="majorEastAsia" w:cstheme="majorBidi"/>
      <w:b/>
      <w:bCs/>
      <w:szCs w:val="28"/>
    </w:rPr>
  </w:style>
  <w:style w:type="paragraph" w:styleId="TOC1">
    <w:name w:val="toc 1"/>
    <w:basedOn w:val="Normal"/>
    <w:next w:val="Normal"/>
    <w:autoRedefine/>
    <w:uiPriority w:val="39"/>
    <w:rsid w:val="00F324D3"/>
    <w:pPr>
      <w:tabs>
        <w:tab w:val="right" w:leader="dot" w:pos="9350"/>
      </w:tabs>
      <w:spacing w:line="240" w:lineRule="auto"/>
    </w:pPr>
  </w:style>
  <w:style w:type="paragraph" w:styleId="BalloonText">
    <w:name w:val="Balloon Text"/>
    <w:basedOn w:val="Normal"/>
    <w:link w:val="BalloonTextChar"/>
    <w:rsid w:val="00484F07"/>
    <w:rPr>
      <w:rFonts w:ascii="Tahoma" w:hAnsi="Tahoma" w:cs="Tahoma"/>
      <w:sz w:val="16"/>
      <w:szCs w:val="16"/>
    </w:rPr>
  </w:style>
  <w:style w:type="character" w:customStyle="1" w:styleId="BalloonTextChar">
    <w:name w:val="Balloon Text Char"/>
    <w:basedOn w:val="DefaultParagraphFont"/>
    <w:link w:val="BalloonText"/>
    <w:rsid w:val="00484F07"/>
    <w:rPr>
      <w:rFonts w:ascii="Tahoma" w:hAnsi="Tahoma" w:cs="Tahoma"/>
      <w:sz w:val="16"/>
      <w:szCs w:val="16"/>
    </w:rPr>
  </w:style>
  <w:style w:type="character" w:styleId="CommentReference">
    <w:name w:val="annotation reference"/>
    <w:basedOn w:val="DefaultParagraphFont"/>
    <w:semiHidden/>
    <w:unhideWhenUsed/>
    <w:rsid w:val="008049E2"/>
    <w:rPr>
      <w:sz w:val="16"/>
      <w:szCs w:val="16"/>
    </w:rPr>
  </w:style>
  <w:style w:type="paragraph" w:styleId="CommentText">
    <w:name w:val="annotation text"/>
    <w:basedOn w:val="Normal"/>
    <w:link w:val="CommentTextChar"/>
    <w:semiHidden/>
    <w:unhideWhenUsed/>
    <w:rsid w:val="008049E2"/>
    <w:rPr>
      <w:sz w:val="20"/>
      <w:szCs w:val="20"/>
    </w:rPr>
  </w:style>
  <w:style w:type="character" w:customStyle="1" w:styleId="CommentTextChar">
    <w:name w:val="Comment Text Char"/>
    <w:basedOn w:val="DefaultParagraphFont"/>
    <w:link w:val="CommentText"/>
    <w:semiHidden/>
    <w:rsid w:val="008049E2"/>
    <w:rPr>
      <w:sz w:val="20"/>
      <w:szCs w:val="20"/>
    </w:rPr>
  </w:style>
  <w:style w:type="paragraph" w:styleId="CommentSubject">
    <w:name w:val="annotation subject"/>
    <w:basedOn w:val="CommentText"/>
    <w:next w:val="CommentText"/>
    <w:link w:val="CommentSubjectChar"/>
    <w:semiHidden/>
    <w:unhideWhenUsed/>
    <w:rsid w:val="008049E2"/>
    <w:rPr>
      <w:b/>
      <w:bCs/>
    </w:rPr>
  </w:style>
  <w:style w:type="character" w:customStyle="1" w:styleId="CommentSubjectChar">
    <w:name w:val="Comment Subject Char"/>
    <w:basedOn w:val="CommentTextChar"/>
    <w:link w:val="CommentSubject"/>
    <w:semiHidden/>
    <w:rsid w:val="008049E2"/>
    <w:rPr>
      <w:b/>
      <w:bCs/>
      <w:sz w:val="20"/>
      <w:szCs w:val="20"/>
    </w:rPr>
  </w:style>
  <w:style w:type="paragraph" w:styleId="ListParagraph">
    <w:name w:val="List Paragraph"/>
    <w:basedOn w:val="Normal"/>
    <w:uiPriority w:val="34"/>
    <w:rsid w:val="001F4901"/>
    <w:pPr>
      <w:ind w:left="720"/>
      <w:contextualSpacing/>
    </w:pPr>
  </w:style>
  <w:style w:type="paragraph" w:styleId="Bibliography">
    <w:name w:val="Bibliography"/>
    <w:basedOn w:val="Normal"/>
    <w:next w:val="Normal"/>
    <w:uiPriority w:val="37"/>
    <w:unhideWhenUsed/>
    <w:rsid w:val="00F75A53"/>
  </w:style>
  <w:style w:type="paragraph" w:styleId="TOCHeading">
    <w:name w:val="TOC Heading"/>
    <w:basedOn w:val="Heading1"/>
    <w:next w:val="Normal"/>
    <w:uiPriority w:val="39"/>
    <w:unhideWhenUsed/>
    <w:qFormat/>
    <w:rsid w:val="005F2F91"/>
    <w:pPr>
      <w:spacing w:before="240" w:line="259" w:lineRule="auto"/>
      <w:jc w:val="left"/>
      <w:outlineLvl w:val="9"/>
    </w:pPr>
    <w:rPr>
      <w:rFonts w:asciiTheme="majorHAnsi" w:hAnsiTheme="majorHAnsi"/>
      <w:b w:val="0"/>
      <w:bCs w:val="0"/>
      <w:color w:val="365F91" w:themeColor="accent1" w:themeShade="BF"/>
      <w:sz w:val="32"/>
      <w:szCs w:val="32"/>
    </w:rPr>
  </w:style>
  <w:style w:type="paragraph" w:styleId="NormalWeb">
    <w:name w:val="Normal (Web)"/>
    <w:basedOn w:val="Normal"/>
    <w:uiPriority w:val="99"/>
    <w:semiHidden/>
    <w:unhideWhenUsed/>
    <w:rsid w:val="00A07178"/>
    <w:pPr>
      <w:spacing w:before="100" w:beforeAutospacing="1" w:after="100" w:afterAutospacing="1" w:line="240" w:lineRule="auto"/>
    </w:pPr>
  </w:style>
  <w:style w:type="paragraph" w:styleId="TOC3">
    <w:name w:val="toc 3"/>
    <w:basedOn w:val="Normal"/>
    <w:next w:val="Normal"/>
    <w:autoRedefine/>
    <w:uiPriority w:val="39"/>
    <w:unhideWhenUsed/>
    <w:rsid w:val="00F324D3"/>
    <w:pPr>
      <w:tabs>
        <w:tab w:val="right" w:leader="dot" w:pos="9350"/>
      </w:tabs>
      <w:ind w:left="475"/>
    </w:pPr>
  </w:style>
  <w:style w:type="table" w:styleId="TableGrid">
    <w:name w:val="Table Grid"/>
    <w:basedOn w:val="TableNormal"/>
    <w:rsid w:val="007F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F70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775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99">
      <w:bodyDiv w:val="1"/>
      <w:marLeft w:val="0"/>
      <w:marRight w:val="0"/>
      <w:marTop w:val="0"/>
      <w:marBottom w:val="0"/>
      <w:divBdr>
        <w:top w:val="none" w:sz="0" w:space="0" w:color="auto"/>
        <w:left w:val="none" w:sz="0" w:space="0" w:color="auto"/>
        <w:bottom w:val="none" w:sz="0" w:space="0" w:color="auto"/>
        <w:right w:val="none" w:sz="0" w:space="0" w:color="auto"/>
      </w:divBdr>
    </w:div>
    <w:div w:id="2250270">
      <w:bodyDiv w:val="1"/>
      <w:marLeft w:val="0"/>
      <w:marRight w:val="0"/>
      <w:marTop w:val="0"/>
      <w:marBottom w:val="0"/>
      <w:divBdr>
        <w:top w:val="none" w:sz="0" w:space="0" w:color="auto"/>
        <w:left w:val="none" w:sz="0" w:space="0" w:color="auto"/>
        <w:bottom w:val="none" w:sz="0" w:space="0" w:color="auto"/>
        <w:right w:val="none" w:sz="0" w:space="0" w:color="auto"/>
      </w:divBdr>
    </w:div>
    <w:div w:id="7021734">
      <w:bodyDiv w:val="1"/>
      <w:marLeft w:val="0"/>
      <w:marRight w:val="0"/>
      <w:marTop w:val="0"/>
      <w:marBottom w:val="0"/>
      <w:divBdr>
        <w:top w:val="none" w:sz="0" w:space="0" w:color="auto"/>
        <w:left w:val="none" w:sz="0" w:space="0" w:color="auto"/>
        <w:bottom w:val="none" w:sz="0" w:space="0" w:color="auto"/>
        <w:right w:val="none" w:sz="0" w:space="0" w:color="auto"/>
      </w:divBdr>
    </w:div>
    <w:div w:id="11229374">
      <w:bodyDiv w:val="1"/>
      <w:marLeft w:val="0"/>
      <w:marRight w:val="0"/>
      <w:marTop w:val="0"/>
      <w:marBottom w:val="0"/>
      <w:divBdr>
        <w:top w:val="none" w:sz="0" w:space="0" w:color="auto"/>
        <w:left w:val="none" w:sz="0" w:space="0" w:color="auto"/>
        <w:bottom w:val="none" w:sz="0" w:space="0" w:color="auto"/>
        <w:right w:val="none" w:sz="0" w:space="0" w:color="auto"/>
      </w:divBdr>
    </w:div>
    <w:div w:id="24185854">
      <w:bodyDiv w:val="1"/>
      <w:marLeft w:val="0"/>
      <w:marRight w:val="0"/>
      <w:marTop w:val="0"/>
      <w:marBottom w:val="0"/>
      <w:divBdr>
        <w:top w:val="none" w:sz="0" w:space="0" w:color="auto"/>
        <w:left w:val="none" w:sz="0" w:space="0" w:color="auto"/>
        <w:bottom w:val="none" w:sz="0" w:space="0" w:color="auto"/>
        <w:right w:val="none" w:sz="0" w:space="0" w:color="auto"/>
      </w:divBdr>
    </w:div>
    <w:div w:id="24453723">
      <w:bodyDiv w:val="1"/>
      <w:marLeft w:val="0"/>
      <w:marRight w:val="0"/>
      <w:marTop w:val="0"/>
      <w:marBottom w:val="0"/>
      <w:divBdr>
        <w:top w:val="none" w:sz="0" w:space="0" w:color="auto"/>
        <w:left w:val="none" w:sz="0" w:space="0" w:color="auto"/>
        <w:bottom w:val="none" w:sz="0" w:space="0" w:color="auto"/>
        <w:right w:val="none" w:sz="0" w:space="0" w:color="auto"/>
      </w:divBdr>
    </w:div>
    <w:div w:id="28839485">
      <w:bodyDiv w:val="1"/>
      <w:marLeft w:val="0"/>
      <w:marRight w:val="0"/>
      <w:marTop w:val="0"/>
      <w:marBottom w:val="0"/>
      <w:divBdr>
        <w:top w:val="none" w:sz="0" w:space="0" w:color="auto"/>
        <w:left w:val="none" w:sz="0" w:space="0" w:color="auto"/>
        <w:bottom w:val="none" w:sz="0" w:space="0" w:color="auto"/>
        <w:right w:val="none" w:sz="0" w:space="0" w:color="auto"/>
      </w:divBdr>
    </w:div>
    <w:div w:id="46420455">
      <w:bodyDiv w:val="1"/>
      <w:marLeft w:val="0"/>
      <w:marRight w:val="0"/>
      <w:marTop w:val="0"/>
      <w:marBottom w:val="0"/>
      <w:divBdr>
        <w:top w:val="none" w:sz="0" w:space="0" w:color="auto"/>
        <w:left w:val="none" w:sz="0" w:space="0" w:color="auto"/>
        <w:bottom w:val="none" w:sz="0" w:space="0" w:color="auto"/>
        <w:right w:val="none" w:sz="0" w:space="0" w:color="auto"/>
      </w:divBdr>
    </w:div>
    <w:div w:id="46951755">
      <w:bodyDiv w:val="1"/>
      <w:marLeft w:val="0"/>
      <w:marRight w:val="0"/>
      <w:marTop w:val="0"/>
      <w:marBottom w:val="0"/>
      <w:divBdr>
        <w:top w:val="none" w:sz="0" w:space="0" w:color="auto"/>
        <w:left w:val="none" w:sz="0" w:space="0" w:color="auto"/>
        <w:bottom w:val="none" w:sz="0" w:space="0" w:color="auto"/>
        <w:right w:val="none" w:sz="0" w:space="0" w:color="auto"/>
      </w:divBdr>
    </w:div>
    <w:div w:id="56325484">
      <w:bodyDiv w:val="1"/>
      <w:marLeft w:val="0"/>
      <w:marRight w:val="0"/>
      <w:marTop w:val="0"/>
      <w:marBottom w:val="0"/>
      <w:divBdr>
        <w:top w:val="none" w:sz="0" w:space="0" w:color="auto"/>
        <w:left w:val="none" w:sz="0" w:space="0" w:color="auto"/>
        <w:bottom w:val="none" w:sz="0" w:space="0" w:color="auto"/>
        <w:right w:val="none" w:sz="0" w:space="0" w:color="auto"/>
      </w:divBdr>
    </w:div>
    <w:div w:id="93786204">
      <w:bodyDiv w:val="1"/>
      <w:marLeft w:val="0"/>
      <w:marRight w:val="0"/>
      <w:marTop w:val="0"/>
      <w:marBottom w:val="0"/>
      <w:divBdr>
        <w:top w:val="none" w:sz="0" w:space="0" w:color="auto"/>
        <w:left w:val="none" w:sz="0" w:space="0" w:color="auto"/>
        <w:bottom w:val="none" w:sz="0" w:space="0" w:color="auto"/>
        <w:right w:val="none" w:sz="0" w:space="0" w:color="auto"/>
      </w:divBdr>
    </w:div>
    <w:div w:id="111021582">
      <w:bodyDiv w:val="1"/>
      <w:marLeft w:val="0"/>
      <w:marRight w:val="0"/>
      <w:marTop w:val="0"/>
      <w:marBottom w:val="0"/>
      <w:divBdr>
        <w:top w:val="none" w:sz="0" w:space="0" w:color="auto"/>
        <w:left w:val="none" w:sz="0" w:space="0" w:color="auto"/>
        <w:bottom w:val="none" w:sz="0" w:space="0" w:color="auto"/>
        <w:right w:val="none" w:sz="0" w:space="0" w:color="auto"/>
      </w:divBdr>
    </w:div>
    <w:div w:id="125315370">
      <w:bodyDiv w:val="1"/>
      <w:marLeft w:val="0"/>
      <w:marRight w:val="0"/>
      <w:marTop w:val="0"/>
      <w:marBottom w:val="0"/>
      <w:divBdr>
        <w:top w:val="none" w:sz="0" w:space="0" w:color="auto"/>
        <w:left w:val="none" w:sz="0" w:space="0" w:color="auto"/>
        <w:bottom w:val="none" w:sz="0" w:space="0" w:color="auto"/>
        <w:right w:val="none" w:sz="0" w:space="0" w:color="auto"/>
      </w:divBdr>
    </w:div>
    <w:div w:id="151876268">
      <w:bodyDiv w:val="1"/>
      <w:marLeft w:val="0"/>
      <w:marRight w:val="0"/>
      <w:marTop w:val="0"/>
      <w:marBottom w:val="0"/>
      <w:divBdr>
        <w:top w:val="none" w:sz="0" w:space="0" w:color="auto"/>
        <w:left w:val="none" w:sz="0" w:space="0" w:color="auto"/>
        <w:bottom w:val="none" w:sz="0" w:space="0" w:color="auto"/>
        <w:right w:val="none" w:sz="0" w:space="0" w:color="auto"/>
      </w:divBdr>
    </w:div>
    <w:div w:id="160707362">
      <w:bodyDiv w:val="1"/>
      <w:marLeft w:val="0"/>
      <w:marRight w:val="0"/>
      <w:marTop w:val="0"/>
      <w:marBottom w:val="0"/>
      <w:divBdr>
        <w:top w:val="none" w:sz="0" w:space="0" w:color="auto"/>
        <w:left w:val="none" w:sz="0" w:space="0" w:color="auto"/>
        <w:bottom w:val="none" w:sz="0" w:space="0" w:color="auto"/>
        <w:right w:val="none" w:sz="0" w:space="0" w:color="auto"/>
      </w:divBdr>
    </w:div>
    <w:div w:id="162208045">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7693744">
      <w:bodyDiv w:val="1"/>
      <w:marLeft w:val="0"/>
      <w:marRight w:val="0"/>
      <w:marTop w:val="0"/>
      <w:marBottom w:val="0"/>
      <w:divBdr>
        <w:top w:val="none" w:sz="0" w:space="0" w:color="auto"/>
        <w:left w:val="none" w:sz="0" w:space="0" w:color="auto"/>
        <w:bottom w:val="none" w:sz="0" w:space="0" w:color="auto"/>
        <w:right w:val="none" w:sz="0" w:space="0" w:color="auto"/>
      </w:divBdr>
    </w:div>
    <w:div w:id="214119545">
      <w:bodyDiv w:val="1"/>
      <w:marLeft w:val="0"/>
      <w:marRight w:val="0"/>
      <w:marTop w:val="0"/>
      <w:marBottom w:val="0"/>
      <w:divBdr>
        <w:top w:val="none" w:sz="0" w:space="0" w:color="auto"/>
        <w:left w:val="none" w:sz="0" w:space="0" w:color="auto"/>
        <w:bottom w:val="none" w:sz="0" w:space="0" w:color="auto"/>
        <w:right w:val="none" w:sz="0" w:space="0" w:color="auto"/>
      </w:divBdr>
    </w:div>
    <w:div w:id="218443092">
      <w:bodyDiv w:val="1"/>
      <w:marLeft w:val="0"/>
      <w:marRight w:val="0"/>
      <w:marTop w:val="0"/>
      <w:marBottom w:val="0"/>
      <w:divBdr>
        <w:top w:val="none" w:sz="0" w:space="0" w:color="auto"/>
        <w:left w:val="none" w:sz="0" w:space="0" w:color="auto"/>
        <w:bottom w:val="none" w:sz="0" w:space="0" w:color="auto"/>
        <w:right w:val="none" w:sz="0" w:space="0" w:color="auto"/>
      </w:divBdr>
    </w:div>
    <w:div w:id="222182552">
      <w:bodyDiv w:val="1"/>
      <w:marLeft w:val="0"/>
      <w:marRight w:val="0"/>
      <w:marTop w:val="0"/>
      <w:marBottom w:val="0"/>
      <w:divBdr>
        <w:top w:val="none" w:sz="0" w:space="0" w:color="auto"/>
        <w:left w:val="none" w:sz="0" w:space="0" w:color="auto"/>
        <w:bottom w:val="none" w:sz="0" w:space="0" w:color="auto"/>
        <w:right w:val="none" w:sz="0" w:space="0" w:color="auto"/>
      </w:divBdr>
    </w:div>
    <w:div w:id="247009235">
      <w:bodyDiv w:val="1"/>
      <w:marLeft w:val="0"/>
      <w:marRight w:val="0"/>
      <w:marTop w:val="0"/>
      <w:marBottom w:val="0"/>
      <w:divBdr>
        <w:top w:val="none" w:sz="0" w:space="0" w:color="auto"/>
        <w:left w:val="none" w:sz="0" w:space="0" w:color="auto"/>
        <w:bottom w:val="none" w:sz="0" w:space="0" w:color="auto"/>
        <w:right w:val="none" w:sz="0" w:space="0" w:color="auto"/>
      </w:divBdr>
    </w:div>
    <w:div w:id="248388396">
      <w:bodyDiv w:val="1"/>
      <w:marLeft w:val="0"/>
      <w:marRight w:val="0"/>
      <w:marTop w:val="0"/>
      <w:marBottom w:val="0"/>
      <w:divBdr>
        <w:top w:val="none" w:sz="0" w:space="0" w:color="auto"/>
        <w:left w:val="none" w:sz="0" w:space="0" w:color="auto"/>
        <w:bottom w:val="none" w:sz="0" w:space="0" w:color="auto"/>
        <w:right w:val="none" w:sz="0" w:space="0" w:color="auto"/>
      </w:divBdr>
    </w:div>
    <w:div w:id="251818419">
      <w:bodyDiv w:val="1"/>
      <w:marLeft w:val="0"/>
      <w:marRight w:val="0"/>
      <w:marTop w:val="0"/>
      <w:marBottom w:val="0"/>
      <w:divBdr>
        <w:top w:val="none" w:sz="0" w:space="0" w:color="auto"/>
        <w:left w:val="none" w:sz="0" w:space="0" w:color="auto"/>
        <w:bottom w:val="none" w:sz="0" w:space="0" w:color="auto"/>
        <w:right w:val="none" w:sz="0" w:space="0" w:color="auto"/>
      </w:divBdr>
    </w:div>
    <w:div w:id="276260048">
      <w:bodyDiv w:val="1"/>
      <w:marLeft w:val="0"/>
      <w:marRight w:val="0"/>
      <w:marTop w:val="0"/>
      <w:marBottom w:val="0"/>
      <w:divBdr>
        <w:top w:val="none" w:sz="0" w:space="0" w:color="auto"/>
        <w:left w:val="none" w:sz="0" w:space="0" w:color="auto"/>
        <w:bottom w:val="none" w:sz="0" w:space="0" w:color="auto"/>
        <w:right w:val="none" w:sz="0" w:space="0" w:color="auto"/>
      </w:divBdr>
    </w:div>
    <w:div w:id="280916178">
      <w:bodyDiv w:val="1"/>
      <w:marLeft w:val="0"/>
      <w:marRight w:val="0"/>
      <w:marTop w:val="0"/>
      <w:marBottom w:val="0"/>
      <w:divBdr>
        <w:top w:val="none" w:sz="0" w:space="0" w:color="auto"/>
        <w:left w:val="none" w:sz="0" w:space="0" w:color="auto"/>
        <w:bottom w:val="none" w:sz="0" w:space="0" w:color="auto"/>
        <w:right w:val="none" w:sz="0" w:space="0" w:color="auto"/>
      </w:divBdr>
    </w:div>
    <w:div w:id="293802861">
      <w:bodyDiv w:val="1"/>
      <w:marLeft w:val="0"/>
      <w:marRight w:val="0"/>
      <w:marTop w:val="0"/>
      <w:marBottom w:val="0"/>
      <w:divBdr>
        <w:top w:val="none" w:sz="0" w:space="0" w:color="auto"/>
        <w:left w:val="none" w:sz="0" w:space="0" w:color="auto"/>
        <w:bottom w:val="none" w:sz="0" w:space="0" w:color="auto"/>
        <w:right w:val="none" w:sz="0" w:space="0" w:color="auto"/>
      </w:divBdr>
    </w:div>
    <w:div w:id="297033093">
      <w:bodyDiv w:val="1"/>
      <w:marLeft w:val="0"/>
      <w:marRight w:val="0"/>
      <w:marTop w:val="0"/>
      <w:marBottom w:val="0"/>
      <w:divBdr>
        <w:top w:val="none" w:sz="0" w:space="0" w:color="auto"/>
        <w:left w:val="none" w:sz="0" w:space="0" w:color="auto"/>
        <w:bottom w:val="none" w:sz="0" w:space="0" w:color="auto"/>
        <w:right w:val="none" w:sz="0" w:space="0" w:color="auto"/>
      </w:divBdr>
    </w:div>
    <w:div w:id="317342582">
      <w:bodyDiv w:val="1"/>
      <w:marLeft w:val="0"/>
      <w:marRight w:val="0"/>
      <w:marTop w:val="0"/>
      <w:marBottom w:val="0"/>
      <w:divBdr>
        <w:top w:val="none" w:sz="0" w:space="0" w:color="auto"/>
        <w:left w:val="none" w:sz="0" w:space="0" w:color="auto"/>
        <w:bottom w:val="none" w:sz="0" w:space="0" w:color="auto"/>
        <w:right w:val="none" w:sz="0" w:space="0" w:color="auto"/>
      </w:divBdr>
    </w:div>
    <w:div w:id="328019988">
      <w:bodyDiv w:val="1"/>
      <w:marLeft w:val="0"/>
      <w:marRight w:val="0"/>
      <w:marTop w:val="0"/>
      <w:marBottom w:val="0"/>
      <w:divBdr>
        <w:top w:val="none" w:sz="0" w:space="0" w:color="auto"/>
        <w:left w:val="none" w:sz="0" w:space="0" w:color="auto"/>
        <w:bottom w:val="none" w:sz="0" w:space="0" w:color="auto"/>
        <w:right w:val="none" w:sz="0" w:space="0" w:color="auto"/>
      </w:divBdr>
    </w:div>
    <w:div w:id="343940589">
      <w:bodyDiv w:val="1"/>
      <w:marLeft w:val="0"/>
      <w:marRight w:val="0"/>
      <w:marTop w:val="0"/>
      <w:marBottom w:val="0"/>
      <w:divBdr>
        <w:top w:val="none" w:sz="0" w:space="0" w:color="auto"/>
        <w:left w:val="none" w:sz="0" w:space="0" w:color="auto"/>
        <w:bottom w:val="none" w:sz="0" w:space="0" w:color="auto"/>
        <w:right w:val="none" w:sz="0" w:space="0" w:color="auto"/>
      </w:divBdr>
    </w:div>
    <w:div w:id="363336295">
      <w:bodyDiv w:val="1"/>
      <w:marLeft w:val="0"/>
      <w:marRight w:val="0"/>
      <w:marTop w:val="0"/>
      <w:marBottom w:val="0"/>
      <w:divBdr>
        <w:top w:val="none" w:sz="0" w:space="0" w:color="auto"/>
        <w:left w:val="none" w:sz="0" w:space="0" w:color="auto"/>
        <w:bottom w:val="none" w:sz="0" w:space="0" w:color="auto"/>
        <w:right w:val="none" w:sz="0" w:space="0" w:color="auto"/>
      </w:divBdr>
    </w:div>
    <w:div w:id="387998221">
      <w:bodyDiv w:val="1"/>
      <w:marLeft w:val="0"/>
      <w:marRight w:val="0"/>
      <w:marTop w:val="0"/>
      <w:marBottom w:val="0"/>
      <w:divBdr>
        <w:top w:val="none" w:sz="0" w:space="0" w:color="auto"/>
        <w:left w:val="none" w:sz="0" w:space="0" w:color="auto"/>
        <w:bottom w:val="none" w:sz="0" w:space="0" w:color="auto"/>
        <w:right w:val="none" w:sz="0" w:space="0" w:color="auto"/>
      </w:divBdr>
    </w:div>
    <w:div w:id="406803827">
      <w:bodyDiv w:val="1"/>
      <w:marLeft w:val="0"/>
      <w:marRight w:val="0"/>
      <w:marTop w:val="0"/>
      <w:marBottom w:val="0"/>
      <w:divBdr>
        <w:top w:val="none" w:sz="0" w:space="0" w:color="auto"/>
        <w:left w:val="none" w:sz="0" w:space="0" w:color="auto"/>
        <w:bottom w:val="none" w:sz="0" w:space="0" w:color="auto"/>
        <w:right w:val="none" w:sz="0" w:space="0" w:color="auto"/>
      </w:divBdr>
    </w:div>
    <w:div w:id="415051242">
      <w:bodyDiv w:val="1"/>
      <w:marLeft w:val="0"/>
      <w:marRight w:val="0"/>
      <w:marTop w:val="0"/>
      <w:marBottom w:val="0"/>
      <w:divBdr>
        <w:top w:val="none" w:sz="0" w:space="0" w:color="auto"/>
        <w:left w:val="none" w:sz="0" w:space="0" w:color="auto"/>
        <w:bottom w:val="none" w:sz="0" w:space="0" w:color="auto"/>
        <w:right w:val="none" w:sz="0" w:space="0" w:color="auto"/>
      </w:divBdr>
    </w:div>
    <w:div w:id="427628444">
      <w:bodyDiv w:val="1"/>
      <w:marLeft w:val="0"/>
      <w:marRight w:val="0"/>
      <w:marTop w:val="0"/>
      <w:marBottom w:val="0"/>
      <w:divBdr>
        <w:top w:val="none" w:sz="0" w:space="0" w:color="auto"/>
        <w:left w:val="none" w:sz="0" w:space="0" w:color="auto"/>
        <w:bottom w:val="none" w:sz="0" w:space="0" w:color="auto"/>
        <w:right w:val="none" w:sz="0" w:space="0" w:color="auto"/>
      </w:divBdr>
    </w:div>
    <w:div w:id="435441960">
      <w:bodyDiv w:val="1"/>
      <w:marLeft w:val="0"/>
      <w:marRight w:val="0"/>
      <w:marTop w:val="0"/>
      <w:marBottom w:val="0"/>
      <w:divBdr>
        <w:top w:val="none" w:sz="0" w:space="0" w:color="auto"/>
        <w:left w:val="none" w:sz="0" w:space="0" w:color="auto"/>
        <w:bottom w:val="none" w:sz="0" w:space="0" w:color="auto"/>
        <w:right w:val="none" w:sz="0" w:space="0" w:color="auto"/>
      </w:divBdr>
    </w:div>
    <w:div w:id="435946658">
      <w:bodyDiv w:val="1"/>
      <w:marLeft w:val="0"/>
      <w:marRight w:val="0"/>
      <w:marTop w:val="0"/>
      <w:marBottom w:val="0"/>
      <w:divBdr>
        <w:top w:val="none" w:sz="0" w:space="0" w:color="auto"/>
        <w:left w:val="none" w:sz="0" w:space="0" w:color="auto"/>
        <w:bottom w:val="none" w:sz="0" w:space="0" w:color="auto"/>
        <w:right w:val="none" w:sz="0" w:space="0" w:color="auto"/>
      </w:divBdr>
    </w:div>
    <w:div w:id="441152917">
      <w:bodyDiv w:val="1"/>
      <w:marLeft w:val="0"/>
      <w:marRight w:val="0"/>
      <w:marTop w:val="0"/>
      <w:marBottom w:val="0"/>
      <w:divBdr>
        <w:top w:val="none" w:sz="0" w:space="0" w:color="auto"/>
        <w:left w:val="none" w:sz="0" w:space="0" w:color="auto"/>
        <w:bottom w:val="none" w:sz="0" w:space="0" w:color="auto"/>
        <w:right w:val="none" w:sz="0" w:space="0" w:color="auto"/>
      </w:divBdr>
    </w:div>
    <w:div w:id="485512554">
      <w:bodyDiv w:val="1"/>
      <w:marLeft w:val="0"/>
      <w:marRight w:val="0"/>
      <w:marTop w:val="0"/>
      <w:marBottom w:val="0"/>
      <w:divBdr>
        <w:top w:val="none" w:sz="0" w:space="0" w:color="auto"/>
        <w:left w:val="none" w:sz="0" w:space="0" w:color="auto"/>
        <w:bottom w:val="none" w:sz="0" w:space="0" w:color="auto"/>
        <w:right w:val="none" w:sz="0" w:space="0" w:color="auto"/>
      </w:divBdr>
    </w:div>
    <w:div w:id="488205897">
      <w:bodyDiv w:val="1"/>
      <w:marLeft w:val="0"/>
      <w:marRight w:val="0"/>
      <w:marTop w:val="0"/>
      <w:marBottom w:val="0"/>
      <w:divBdr>
        <w:top w:val="none" w:sz="0" w:space="0" w:color="auto"/>
        <w:left w:val="none" w:sz="0" w:space="0" w:color="auto"/>
        <w:bottom w:val="none" w:sz="0" w:space="0" w:color="auto"/>
        <w:right w:val="none" w:sz="0" w:space="0" w:color="auto"/>
      </w:divBdr>
    </w:div>
    <w:div w:id="507602060">
      <w:bodyDiv w:val="1"/>
      <w:marLeft w:val="0"/>
      <w:marRight w:val="0"/>
      <w:marTop w:val="0"/>
      <w:marBottom w:val="0"/>
      <w:divBdr>
        <w:top w:val="none" w:sz="0" w:space="0" w:color="auto"/>
        <w:left w:val="none" w:sz="0" w:space="0" w:color="auto"/>
        <w:bottom w:val="none" w:sz="0" w:space="0" w:color="auto"/>
        <w:right w:val="none" w:sz="0" w:space="0" w:color="auto"/>
      </w:divBdr>
    </w:div>
    <w:div w:id="508720258">
      <w:bodyDiv w:val="1"/>
      <w:marLeft w:val="0"/>
      <w:marRight w:val="0"/>
      <w:marTop w:val="0"/>
      <w:marBottom w:val="0"/>
      <w:divBdr>
        <w:top w:val="none" w:sz="0" w:space="0" w:color="auto"/>
        <w:left w:val="none" w:sz="0" w:space="0" w:color="auto"/>
        <w:bottom w:val="none" w:sz="0" w:space="0" w:color="auto"/>
        <w:right w:val="none" w:sz="0" w:space="0" w:color="auto"/>
      </w:divBdr>
    </w:div>
    <w:div w:id="530606424">
      <w:bodyDiv w:val="1"/>
      <w:marLeft w:val="0"/>
      <w:marRight w:val="0"/>
      <w:marTop w:val="0"/>
      <w:marBottom w:val="0"/>
      <w:divBdr>
        <w:top w:val="none" w:sz="0" w:space="0" w:color="auto"/>
        <w:left w:val="none" w:sz="0" w:space="0" w:color="auto"/>
        <w:bottom w:val="none" w:sz="0" w:space="0" w:color="auto"/>
        <w:right w:val="none" w:sz="0" w:space="0" w:color="auto"/>
      </w:divBdr>
    </w:div>
    <w:div w:id="554581371">
      <w:bodyDiv w:val="1"/>
      <w:marLeft w:val="0"/>
      <w:marRight w:val="0"/>
      <w:marTop w:val="0"/>
      <w:marBottom w:val="0"/>
      <w:divBdr>
        <w:top w:val="none" w:sz="0" w:space="0" w:color="auto"/>
        <w:left w:val="none" w:sz="0" w:space="0" w:color="auto"/>
        <w:bottom w:val="none" w:sz="0" w:space="0" w:color="auto"/>
        <w:right w:val="none" w:sz="0" w:space="0" w:color="auto"/>
      </w:divBdr>
    </w:div>
    <w:div w:id="558326567">
      <w:bodyDiv w:val="1"/>
      <w:marLeft w:val="0"/>
      <w:marRight w:val="0"/>
      <w:marTop w:val="0"/>
      <w:marBottom w:val="0"/>
      <w:divBdr>
        <w:top w:val="none" w:sz="0" w:space="0" w:color="auto"/>
        <w:left w:val="none" w:sz="0" w:space="0" w:color="auto"/>
        <w:bottom w:val="none" w:sz="0" w:space="0" w:color="auto"/>
        <w:right w:val="none" w:sz="0" w:space="0" w:color="auto"/>
      </w:divBdr>
    </w:div>
    <w:div w:id="559555586">
      <w:bodyDiv w:val="1"/>
      <w:marLeft w:val="0"/>
      <w:marRight w:val="0"/>
      <w:marTop w:val="0"/>
      <w:marBottom w:val="0"/>
      <w:divBdr>
        <w:top w:val="none" w:sz="0" w:space="0" w:color="auto"/>
        <w:left w:val="none" w:sz="0" w:space="0" w:color="auto"/>
        <w:bottom w:val="none" w:sz="0" w:space="0" w:color="auto"/>
        <w:right w:val="none" w:sz="0" w:space="0" w:color="auto"/>
      </w:divBdr>
    </w:div>
    <w:div w:id="589969539">
      <w:bodyDiv w:val="1"/>
      <w:marLeft w:val="0"/>
      <w:marRight w:val="0"/>
      <w:marTop w:val="0"/>
      <w:marBottom w:val="0"/>
      <w:divBdr>
        <w:top w:val="none" w:sz="0" w:space="0" w:color="auto"/>
        <w:left w:val="none" w:sz="0" w:space="0" w:color="auto"/>
        <w:bottom w:val="none" w:sz="0" w:space="0" w:color="auto"/>
        <w:right w:val="none" w:sz="0" w:space="0" w:color="auto"/>
      </w:divBdr>
    </w:div>
    <w:div w:id="595015506">
      <w:bodyDiv w:val="1"/>
      <w:marLeft w:val="0"/>
      <w:marRight w:val="0"/>
      <w:marTop w:val="0"/>
      <w:marBottom w:val="0"/>
      <w:divBdr>
        <w:top w:val="none" w:sz="0" w:space="0" w:color="auto"/>
        <w:left w:val="none" w:sz="0" w:space="0" w:color="auto"/>
        <w:bottom w:val="none" w:sz="0" w:space="0" w:color="auto"/>
        <w:right w:val="none" w:sz="0" w:space="0" w:color="auto"/>
      </w:divBdr>
    </w:div>
    <w:div w:id="597325095">
      <w:bodyDiv w:val="1"/>
      <w:marLeft w:val="0"/>
      <w:marRight w:val="0"/>
      <w:marTop w:val="0"/>
      <w:marBottom w:val="0"/>
      <w:divBdr>
        <w:top w:val="none" w:sz="0" w:space="0" w:color="auto"/>
        <w:left w:val="none" w:sz="0" w:space="0" w:color="auto"/>
        <w:bottom w:val="none" w:sz="0" w:space="0" w:color="auto"/>
        <w:right w:val="none" w:sz="0" w:space="0" w:color="auto"/>
      </w:divBdr>
    </w:div>
    <w:div w:id="604120922">
      <w:bodyDiv w:val="1"/>
      <w:marLeft w:val="0"/>
      <w:marRight w:val="0"/>
      <w:marTop w:val="0"/>
      <w:marBottom w:val="0"/>
      <w:divBdr>
        <w:top w:val="none" w:sz="0" w:space="0" w:color="auto"/>
        <w:left w:val="none" w:sz="0" w:space="0" w:color="auto"/>
        <w:bottom w:val="none" w:sz="0" w:space="0" w:color="auto"/>
        <w:right w:val="none" w:sz="0" w:space="0" w:color="auto"/>
      </w:divBdr>
    </w:div>
    <w:div w:id="619334625">
      <w:bodyDiv w:val="1"/>
      <w:marLeft w:val="0"/>
      <w:marRight w:val="0"/>
      <w:marTop w:val="0"/>
      <w:marBottom w:val="0"/>
      <w:divBdr>
        <w:top w:val="none" w:sz="0" w:space="0" w:color="auto"/>
        <w:left w:val="none" w:sz="0" w:space="0" w:color="auto"/>
        <w:bottom w:val="none" w:sz="0" w:space="0" w:color="auto"/>
        <w:right w:val="none" w:sz="0" w:space="0" w:color="auto"/>
      </w:divBdr>
    </w:div>
    <w:div w:id="625938878">
      <w:bodyDiv w:val="1"/>
      <w:marLeft w:val="0"/>
      <w:marRight w:val="0"/>
      <w:marTop w:val="0"/>
      <w:marBottom w:val="0"/>
      <w:divBdr>
        <w:top w:val="none" w:sz="0" w:space="0" w:color="auto"/>
        <w:left w:val="none" w:sz="0" w:space="0" w:color="auto"/>
        <w:bottom w:val="none" w:sz="0" w:space="0" w:color="auto"/>
        <w:right w:val="none" w:sz="0" w:space="0" w:color="auto"/>
      </w:divBdr>
    </w:div>
    <w:div w:id="629438782">
      <w:bodyDiv w:val="1"/>
      <w:marLeft w:val="0"/>
      <w:marRight w:val="0"/>
      <w:marTop w:val="0"/>
      <w:marBottom w:val="0"/>
      <w:divBdr>
        <w:top w:val="none" w:sz="0" w:space="0" w:color="auto"/>
        <w:left w:val="none" w:sz="0" w:space="0" w:color="auto"/>
        <w:bottom w:val="none" w:sz="0" w:space="0" w:color="auto"/>
        <w:right w:val="none" w:sz="0" w:space="0" w:color="auto"/>
      </w:divBdr>
    </w:div>
    <w:div w:id="635834414">
      <w:bodyDiv w:val="1"/>
      <w:marLeft w:val="0"/>
      <w:marRight w:val="0"/>
      <w:marTop w:val="0"/>
      <w:marBottom w:val="0"/>
      <w:divBdr>
        <w:top w:val="none" w:sz="0" w:space="0" w:color="auto"/>
        <w:left w:val="none" w:sz="0" w:space="0" w:color="auto"/>
        <w:bottom w:val="none" w:sz="0" w:space="0" w:color="auto"/>
        <w:right w:val="none" w:sz="0" w:space="0" w:color="auto"/>
      </w:divBdr>
    </w:div>
    <w:div w:id="651251809">
      <w:bodyDiv w:val="1"/>
      <w:marLeft w:val="0"/>
      <w:marRight w:val="0"/>
      <w:marTop w:val="0"/>
      <w:marBottom w:val="0"/>
      <w:divBdr>
        <w:top w:val="none" w:sz="0" w:space="0" w:color="auto"/>
        <w:left w:val="none" w:sz="0" w:space="0" w:color="auto"/>
        <w:bottom w:val="none" w:sz="0" w:space="0" w:color="auto"/>
        <w:right w:val="none" w:sz="0" w:space="0" w:color="auto"/>
      </w:divBdr>
    </w:div>
    <w:div w:id="657924125">
      <w:bodyDiv w:val="1"/>
      <w:marLeft w:val="0"/>
      <w:marRight w:val="0"/>
      <w:marTop w:val="0"/>
      <w:marBottom w:val="0"/>
      <w:divBdr>
        <w:top w:val="none" w:sz="0" w:space="0" w:color="auto"/>
        <w:left w:val="none" w:sz="0" w:space="0" w:color="auto"/>
        <w:bottom w:val="none" w:sz="0" w:space="0" w:color="auto"/>
        <w:right w:val="none" w:sz="0" w:space="0" w:color="auto"/>
      </w:divBdr>
    </w:div>
    <w:div w:id="669455044">
      <w:bodyDiv w:val="1"/>
      <w:marLeft w:val="0"/>
      <w:marRight w:val="0"/>
      <w:marTop w:val="0"/>
      <w:marBottom w:val="0"/>
      <w:divBdr>
        <w:top w:val="none" w:sz="0" w:space="0" w:color="auto"/>
        <w:left w:val="none" w:sz="0" w:space="0" w:color="auto"/>
        <w:bottom w:val="none" w:sz="0" w:space="0" w:color="auto"/>
        <w:right w:val="none" w:sz="0" w:space="0" w:color="auto"/>
      </w:divBdr>
    </w:div>
    <w:div w:id="669479054">
      <w:bodyDiv w:val="1"/>
      <w:marLeft w:val="0"/>
      <w:marRight w:val="0"/>
      <w:marTop w:val="0"/>
      <w:marBottom w:val="0"/>
      <w:divBdr>
        <w:top w:val="none" w:sz="0" w:space="0" w:color="auto"/>
        <w:left w:val="none" w:sz="0" w:space="0" w:color="auto"/>
        <w:bottom w:val="none" w:sz="0" w:space="0" w:color="auto"/>
        <w:right w:val="none" w:sz="0" w:space="0" w:color="auto"/>
      </w:divBdr>
    </w:div>
    <w:div w:id="669989103">
      <w:bodyDiv w:val="1"/>
      <w:marLeft w:val="0"/>
      <w:marRight w:val="0"/>
      <w:marTop w:val="0"/>
      <w:marBottom w:val="0"/>
      <w:divBdr>
        <w:top w:val="none" w:sz="0" w:space="0" w:color="auto"/>
        <w:left w:val="none" w:sz="0" w:space="0" w:color="auto"/>
        <w:bottom w:val="none" w:sz="0" w:space="0" w:color="auto"/>
        <w:right w:val="none" w:sz="0" w:space="0" w:color="auto"/>
      </w:divBdr>
    </w:div>
    <w:div w:id="672880661">
      <w:bodyDiv w:val="1"/>
      <w:marLeft w:val="0"/>
      <w:marRight w:val="0"/>
      <w:marTop w:val="0"/>
      <w:marBottom w:val="0"/>
      <w:divBdr>
        <w:top w:val="none" w:sz="0" w:space="0" w:color="auto"/>
        <w:left w:val="none" w:sz="0" w:space="0" w:color="auto"/>
        <w:bottom w:val="none" w:sz="0" w:space="0" w:color="auto"/>
        <w:right w:val="none" w:sz="0" w:space="0" w:color="auto"/>
      </w:divBdr>
    </w:div>
    <w:div w:id="686447364">
      <w:bodyDiv w:val="1"/>
      <w:marLeft w:val="0"/>
      <w:marRight w:val="0"/>
      <w:marTop w:val="0"/>
      <w:marBottom w:val="0"/>
      <w:divBdr>
        <w:top w:val="none" w:sz="0" w:space="0" w:color="auto"/>
        <w:left w:val="none" w:sz="0" w:space="0" w:color="auto"/>
        <w:bottom w:val="none" w:sz="0" w:space="0" w:color="auto"/>
        <w:right w:val="none" w:sz="0" w:space="0" w:color="auto"/>
      </w:divBdr>
    </w:div>
    <w:div w:id="706150873">
      <w:bodyDiv w:val="1"/>
      <w:marLeft w:val="0"/>
      <w:marRight w:val="0"/>
      <w:marTop w:val="0"/>
      <w:marBottom w:val="0"/>
      <w:divBdr>
        <w:top w:val="none" w:sz="0" w:space="0" w:color="auto"/>
        <w:left w:val="none" w:sz="0" w:space="0" w:color="auto"/>
        <w:bottom w:val="none" w:sz="0" w:space="0" w:color="auto"/>
        <w:right w:val="none" w:sz="0" w:space="0" w:color="auto"/>
      </w:divBdr>
    </w:div>
    <w:div w:id="739862816">
      <w:bodyDiv w:val="1"/>
      <w:marLeft w:val="0"/>
      <w:marRight w:val="0"/>
      <w:marTop w:val="0"/>
      <w:marBottom w:val="0"/>
      <w:divBdr>
        <w:top w:val="none" w:sz="0" w:space="0" w:color="auto"/>
        <w:left w:val="none" w:sz="0" w:space="0" w:color="auto"/>
        <w:bottom w:val="none" w:sz="0" w:space="0" w:color="auto"/>
        <w:right w:val="none" w:sz="0" w:space="0" w:color="auto"/>
      </w:divBdr>
    </w:div>
    <w:div w:id="762840534">
      <w:bodyDiv w:val="1"/>
      <w:marLeft w:val="0"/>
      <w:marRight w:val="0"/>
      <w:marTop w:val="0"/>
      <w:marBottom w:val="0"/>
      <w:divBdr>
        <w:top w:val="none" w:sz="0" w:space="0" w:color="auto"/>
        <w:left w:val="none" w:sz="0" w:space="0" w:color="auto"/>
        <w:bottom w:val="none" w:sz="0" w:space="0" w:color="auto"/>
        <w:right w:val="none" w:sz="0" w:space="0" w:color="auto"/>
      </w:divBdr>
    </w:div>
    <w:div w:id="788158162">
      <w:bodyDiv w:val="1"/>
      <w:marLeft w:val="0"/>
      <w:marRight w:val="0"/>
      <w:marTop w:val="0"/>
      <w:marBottom w:val="0"/>
      <w:divBdr>
        <w:top w:val="none" w:sz="0" w:space="0" w:color="auto"/>
        <w:left w:val="none" w:sz="0" w:space="0" w:color="auto"/>
        <w:bottom w:val="none" w:sz="0" w:space="0" w:color="auto"/>
        <w:right w:val="none" w:sz="0" w:space="0" w:color="auto"/>
      </w:divBdr>
    </w:div>
    <w:div w:id="792287535">
      <w:bodyDiv w:val="1"/>
      <w:marLeft w:val="0"/>
      <w:marRight w:val="0"/>
      <w:marTop w:val="0"/>
      <w:marBottom w:val="0"/>
      <w:divBdr>
        <w:top w:val="none" w:sz="0" w:space="0" w:color="auto"/>
        <w:left w:val="none" w:sz="0" w:space="0" w:color="auto"/>
        <w:bottom w:val="none" w:sz="0" w:space="0" w:color="auto"/>
        <w:right w:val="none" w:sz="0" w:space="0" w:color="auto"/>
      </w:divBdr>
    </w:div>
    <w:div w:id="811362560">
      <w:bodyDiv w:val="1"/>
      <w:marLeft w:val="0"/>
      <w:marRight w:val="0"/>
      <w:marTop w:val="0"/>
      <w:marBottom w:val="0"/>
      <w:divBdr>
        <w:top w:val="none" w:sz="0" w:space="0" w:color="auto"/>
        <w:left w:val="none" w:sz="0" w:space="0" w:color="auto"/>
        <w:bottom w:val="none" w:sz="0" w:space="0" w:color="auto"/>
        <w:right w:val="none" w:sz="0" w:space="0" w:color="auto"/>
      </w:divBdr>
    </w:div>
    <w:div w:id="845947383">
      <w:bodyDiv w:val="1"/>
      <w:marLeft w:val="0"/>
      <w:marRight w:val="0"/>
      <w:marTop w:val="0"/>
      <w:marBottom w:val="0"/>
      <w:divBdr>
        <w:top w:val="none" w:sz="0" w:space="0" w:color="auto"/>
        <w:left w:val="none" w:sz="0" w:space="0" w:color="auto"/>
        <w:bottom w:val="none" w:sz="0" w:space="0" w:color="auto"/>
        <w:right w:val="none" w:sz="0" w:space="0" w:color="auto"/>
      </w:divBdr>
    </w:div>
    <w:div w:id="850070087">
      <w:bodyDiv w:val="1"/>
      <w:marLeft w:val="0"/>
      <w:marRight w:val="0"/>
      <w:marTop w:val="0"/>
      <w:marBottom w:val="0"/>
      <w:divBdr>
        <w:top w:val="none" w:sz="0" w:space="0" w:color="auto"/>
        <w:left w:val="none" w:sz="0" w:space="0" w:color="auto"/>
        <w:bottom w:val="none" w:sz="0" w:space="0" w:color="auto"/>
        <w:right w:val="none" w:sz="0" w:space="0" w:color="auto"/>
      </w:divBdr>
    </w:div>
    <w:div w:id="856621177">
      <w:bodyDiv w:val="1"/>
      <w:marLeft w:val="0"/>
      <w:marRight w:val="0"/>
      <w:marTop w:val="0"/>
      <w:marBottom w:val="0"/>
      <w:divBdr>
        <w:top w:val="none" w:sz="0" w:space="0" w:color="auto"/>
        <w:left w:val="none" w:sz="0" w:space="0" w:color="auto"/>
        <w:bottom w:val="none" w:sz="0" w:space="0" w:color="auto"/>
        <w:right w:val="none" w:sz="0" w:space="0" w:color="auto"/>
      </w:divBdr>
    </w:div>
    <w:div w:id="862287396">
      <w:bodyDiv w:val="1"/>
      <w:marLeft w:val="0"/>
      <w:marRight w:val="0"/>
      <w:marTop w:val="0"/>
      <w:marBottom w:val="0"/>
      <w:divBdr>
        <w:top w:val="none" w:sz="0" w:space="0" w:color="auto"/>
        <w:left w:val="none" w:sz="0" w:space="0" w:color="auto"/>
        <w:bottom w:val="none" w:sz="0" w:space="0" w:color="auto"/>
        <w:right w:val="none" w:sz="0" w:space="0" w:color="auto"/>
      </w:divBdr>
    </w:div>
    <w:div w:id="863010013">
      <w:bodyDiv w:val="1"/>
      <w:marLeft w:val="0"/>
      <w:marRight w:val="0"/>
      <w:marTop w:val="0"/>
      <w:marBottom w:val="0"/>
      <w:divBdr>
        <w:top w:val="none" w:sz="0" w:space="0" w:color="auto"/>
        <w:left w:val="none" w:sz="0" w:space="0" w:color="auto"/>
        <w:bottom w:val="none" w:sz="0" w:space="0" w:color="auto"/>
        <w:right w:val="none" w:sz="0" w:space="0" w:color="auto"/>
      </w:divBdr>
    </w:div>
    <w:div w:id="870067816">
      <w:bodyDiv w:val="1"/>
      <w:marLeft w:val="0"/>
      <w:marRight w:val="0"/>
      <w:marTop w:val="0"/>
      <w:marBottom w:val="0"/>
      <w:divBdr>
        <w:top w:val="none" w:sz="0" w:space="0" w:color="auto"/>
        <w:left w:val="none" w:sz="0" w:space="0" w:color="auto"/>
        <w:bottom w:val="none" w:sz="0" w:space="0" w:color="auto"/>
        <w:right w:val="none" w:sz="0" w:space="0" w:color="auto"/>
      </w:divBdr>
    </w:div>
    <w:div w:id="875200489">
      <w:bodyDiv w:val="1"/>
      <w:marLeft w:val="0"/>
      <w:marRight w:val="0"/>
      <w:marTop w:val="0"/>
      <w:marBottom w:val="0"/>
      <w:divBdr>
        <w:top w:val="none" w:sz="0" w:space="0" w:color="auto"/>
        <w:left w:val="none" w:sz="0" w:space="0" w:color="auto"/>
        <w:bottom w:val="none" w:sz="0" w:space="0" w:color="auto"/>
        <w:right w:val="none" w:sz="0" w:space="0" w:color="auto"/>
      </w:divBdr>
    </w:div>
    <w:div w:id="883371607">
      <w:bodyDiv w:val="1"/>
      <w:marLeft w:val="0"/>
      <w:marRight w:val="0"/>
      <w:marTop w:val="0"/>
      <w:marBottom w:val="0"/>
      <w:divBdr>
        <w:top w:val="none" w:sz="0" w:space="0" w:color="auto"/>
        <w:left w:val="none" w:sz="0" w:space="0" w:color="auto"/>
        <w:bottom w:val="none" w:sz="0" w:space="0" w:color="auto"/>
        <w:right w:val="none" w:sz="0" w:space="0" w:color="auto"/>
      </w:divBdr>
    </w:div>
    <w:div w:id="894663190">
      <w:bodyDiv w:val="1"/>
      <w:marLeft w:val="0"/>
      <w:marRight w:val="0"/>
      <w:marTop w:val="0"/>
      <w:marBottom w:val="0"/>
      <w:divBdr>
        <w:top w:val="none" w:sz="0" w:space="0" w:color="auto"/>
        <w:left w:val="none" w:sz="0" w:space="0" w:color="auto"/>
        <w:bottom w:val="none" w:sz="0" w:space="0" w:color="auto"/>
        <w:right w:val="none" w:sz="0" w:space="0" w:color="auto"/>
      </w:divBdr>
    </w:div>
    <w:div w:id="905650303">
      <w:bodyDiv w:val="1"/>
      <w:marLeft w:val="0"/>
      <w:marRight w:val="0"/>
      <w:marTop w:val="0"/>
      <w:marBottom w:val="0"/>
      <w:divBdr>
        <w:top w:val="none" w:sz="0" w:space="0" w:color="auto"/>
        <w:left w:val="none" w:sz="0" w:space="0" w:color="auto"/>
        <w:bottom w:val="none" w:sz="0" w:space="0" w:color="auto"/>
        <w:right w:val="none" w:sz="0" w:space="0" w:color="auto"/>
      </w:divBdr>
    </w:div>
    <w:div w:id="913007936">
      <w:bodyDiv w:val="1"/>
      <w:marLeft w:val="0"/>
      <w:marRight w:val="0"/>
      <w:marTop w:val="0"/>
      <w:marBottom w:val="0"/>
      <w:divBdr>
        <w:top w:val="none" w:sz="0" w:space="0" w:color="auto"/>
        <w:left w:val="none" w:sz="0" w:space="0" w:color="auto"/>
        <w:bottom w:val="none" w:sz="0" w:space="0" w:color="auto"/>
        <w:right w:val="none" w:sz="0" w:space="0" w:color="auto"/>
      </w:divBdr>
    </w:div>
    <w:div w:id="915473429">
      <w:bodyDiv w:val="1"/>
      <w:marLeft w:val="0"/>
      <w:marRight w:val="0"/>
      <w:marTop w:val="0"/>
      <w:marBottom w:val="0"/>
      <w:divBdr>
        <w:top w:val="none" w:sz="0" w:space="0" w:color="auto"/>
        <w:left w:val="none" w:sz="0" w:space="0" w:color="auto"/>
        <w:bottom w:val="none" w:sz="0" w:space="0" w:color="auto"/>
        <w:right w:val="none" w:sz="0" w:space="0" w:color="auto"/>
      </w:divBdr>
    </w:div>
    <w:div w:id="932469827">
      <w:bodyDiv w:val="1"/>
      <w:marLeft w:val="0"/>
      <w:marRight w:val="0"/>
      <w:marTop w:val="0"/>
      <w:marBottom w:val="0"/>
      <w:divBdr>
        <w:top w:val="none" w:sz="0" w:space="0" w:color="auto"/>
        <w:left w:val="none" w:sz="0" w:space="0" w:color="auto"/>
        <w:bottom w:val="none" w:sz="0" w:space="0" w:color="auto"/>
        <w:right w:val="none" w:sz="0" w:space="0" w:color="auto"/>
      </w:divBdr>
    </w:div>
    <w:div w:id="935289718">
      <w:bodyDiv w:val="1"/>
      <w:marLeft w:val="0"/>
      <w:marRight w:val="0"/>
      <w:marTop w:val="0"/>
      <w:marBottom w:val="0"/>
      <w:divBdr>
        <w:top w:val="none" w:sz="0" w:space="0" w:color="auto"/>
        <w:left w:val="none" w:sz="0" w:space="0" w:color="auto"/>
        <w:bottom w:val="none" w:sz="0" w:space="0" w:color="auto"/>
        <w:right w:val="none" w:sz="0" w:space="0" w:color="auto"/>
      </w:divBdr>
    </w:div>
    <w:div w:id="957756635">
      <w:bodyDiv w:val="1"/>
      <w:marLeft w:val="0"/>
      <w:marRight w:val="0"/>
      <w:marTop w:val="0"/>
      <w:marBottom w:val="0"/>
      <w:divBdr>
        <w:top w:val="none" w:sz="0" w:space="0" w:color="auto"/>
        <w:left w:val="none" w:sz="0" w:space="0" w:color="auto"/>
        <w:bottom w:val="none" w:sz="0" w:space="0" w:color="auto"/>
        <w:right w:val="none" w:sz="0" w:space="0" w:color="auto"/>
      </w:divBdr>
    </w:div>
    <w:div w:id="970399172">
      <w:bodyDiv w:val="1"/>
      <w:marLeft w:val="0"/>
      <w:marRight w:val="0"/>
      <w:marTop w:val="0"/>
      <w:marBottom w:val="0"/>
      <w:divBdr>
        <w:top w:val="none" w:sz="0" w:space="0" w:color="auto"/>
        <w:left w:val="none" w:sz="0" w:space="0" w:color="auto"/>
        <w:bottom w:val="none" w:sz="0" w:space="0" w:color="auto"/>
        <w:right w:val="none" w:sz="0" w:space="0" w:color="auto"/>
      </w:divBdr>
    </w:div>
    <w:div w:id="976489999">
      <w:bodyDiv w:val="1"/>
      <w:marLeft w:val="0"/>
      <w:marRight w:val="0"/>
      <w:marTop w:val="0"/>
      <w:marBottom w:val="0"/>
      <w:divBdr>
        <w:top w:val="none" w:sz="0" w:space="0" w:color="auto"/>
        <w:left w:val="none" w:sz="0" w:space="0" w:color="auto"/>
        <w:bottom w:val="none" w:sz="0" w:space="0" w:color="auto"/>
        <w:right w:val="none" w:sz="0" w:space="0" w:color="auto"/>
      </w:divBdr>
    </w:div>
    <w:div w:id="983435760">
      <w:bodyDiv w:val="1"/>
      <w:marLeft w:val="0"/>
      <w:marRight w:val="0"/>
      <w:marTop w:val="0"/>
      <w:marBottom w:val="0"/>
      <w:divBdr>
        <w:top w:val="none" w:sz="0" w:space="0" w:color="auto"/>
        <w:left w:val="none" w:sz="0" w:space="0" w:color="auto"/>
        <w:bottom w:val="none" w:sz="0" w:space="0" w:color="auto"/>
        <w:right w:val="none" w:sz="0" w:space="0" w:color="auto"/>
      </w:divBdr>
    </w:div>
    <w:div w:id="1027678239">
      <w:bodyDiv w:val="1"/>
      <w:marLeft w:val="0"/>
      <w:marRight w:val="0"/>
      <w:marTop w:val="0"/>
      <w:marBottom w:val="0"/>
      <w:divBdr>
        <w:top w:val="none" w:sz="0" w:space="0" w:color="auto"/>
        <w:left w:val="none" w:sz="0" w:space="0" w:color="auto"/>
        <w:bottom w:val="none" w:sz="0" w:space="0" w:color="auto"/>
        <w:right w:val="none" w:sz="0" w:space="0" w:color="auto"/>
      </w:divBdr>
    </w:div>
    <w:div w:id="1049375096">
      <w:bodyDiv w:val="1"/>
      <w:marLeft w:val="0"/>
      <w:marRight w:val="0"/>
      <w:marTop w:val="0"/>
      <w:marBottom w:val="0"/>
      <w:divBdr>
        <w:top w:val="none" w:sz="0" w:space="0" w:color="auto"/>
        <w:left w:val="none" w:sz="0" w:space="0" w:color="auto"/>
        <w:bottom w:val="none" w:sz="0" w:space="0" w:color="auto"/>
        <w:right w:val="none" w:sz="0" w:space="0" w:color="auto"/>
      </w:divBdr>
    </w:div>
    <w:div w:id="1054886715">
      <w:bodyDiv w:val="1"/>
      <w:marLeft w:val="0"/>
      <w:marRight w:val="0"/>
      <w:marTop w:val="0"/>
      <w:marBottom w:val="0"/>
      <w:divBdr>
        <w:top w:val="none" w:sz="0" w:space="0" w:color="auto"/>
        <w:left w:val="none" w:sz="0" w:space="0" w:color="auto"/>
        <w:bottom w:val="none" w:sz="0" w:space="0" w:color="auto"/>
        <w:right w:val="none" w:sz="0" w:space="0" w:color="auto"/>
      </w:divBdr>
    </w:div>
    <w:div w:id="1055591660">
      <w:bodyDiv w:val="1"/>
      <w:marLeft w:val="0"/>
      <w:marRight w:val="0"/>
      <w:marTop w:val="0"/>
      <w:marBottom w:val="0"/>
      <w:divBdr>
        <w:top w:val="none" w:sz="0" w:space="0" w:color="auto"/>
        <w:left w:val="none" w:sz="0" w:space="0" w:color="auto"/>
        <w:bottom w:val="none" w:sz="0" w:space="0" w:color="auto"/>
        <w:right w:val="none" w:sz="0" w:space="0" w:color="auto"/>
      </w:divBdr>
    </w:div>
    <w:div w:id="1065878073">
      <w:bodyDiv w:val="1"/>
      <w:marLeft w:val="0"/>
      <w:marRight w:val="0"/>
      <w:marTop w:val="0"/>
      <w:marBottom w:val="0"/>
      <w:divBdr>
        <w:top w:val="none" w:sz="0" w:space="0" w:color="auto"/>
        <w:left w:val="none" w:sz="0" w:space="0" w:color="auto"/>
        <w:bottom w:val="none" w:sz="0" w:space="0" w:color="auto"/>
        <w:right w:val="none" w:sz="0" w:space="0" w:color="auto"/>
      </w:divBdr>
    </w:div>
    <w:div w:id="1072967104">
      <w:bodyDiv w:val="1"/>
      <w:marLeft w:val="0"/>
      <w:marRight w:val="0"/>
      <w:marTop w:val="0"/>
      <w:marBottom w:val="0"/>
      <w:divBdr>
        <w:top w:val="none" w:sz="0" w:space="0" w:color="auto"/>
        <w:left w:val="none" w:sz="0" w:space="0" w:color="auto"/>
        <w:bottom w:val="none" w:sz="0" w:space="0" w:color="auto"/>
        <w:right w:val="none" w:sz="0" w:space="0" w:color="auto"/>
      </w:divBdr>
    </w:div>
    <w:div w:id="1089694903">
      <w:bodyDiv w:val="1"/>
      <w:marLeft w:val="0"/>
      <w:marRight w:val="0"/>
      <w:marTop w:val="0"/>
      <w:marBottom w:val="0"/>
      <w:divBdr>
        <w:top w:val="none" w:sz="0" w:space="0" w:color="auto"/>
        <w:left w:val="none" w:sz="0" w:space="0" w:color="auto"/>
        <w:bottom w:val="none" w:sz="0" w:space="0" w:color="auto"/>
        <w:right w:val="none" w:sz="0" w:space="0" w:color="auto"/>
      </w:divBdr>
    </w:div>
    <w:div w:id="1092513862">
      <w:bodyDiv w:val="1"/>
      <w:marLeft w:val="0"/>
      <w:marRight w:val="0"/>
      <w:marTop w:val="0"/>
      <w:marBottom w:val="0"/>
      <w:divBdr>
        <w:top w:val="none" w:sz="0" w:space="0" w:color="auto"/>
        <w:left w:val="none" w:sz="0" w:space="0" w:color="auto"/>
        <w:bottom w:val="none" w:sz="0" w:space="0" w:color="auto"/>
        <w:right w:val="none" w:sz="0" w:space="0" w:color="auto"/>
      </w:divBdr>
    </w:div>
    <w:div w:id="1110273186">
      <w:bodyDiv w:val="1"/>
      <w:marLeft w:val="0"/>
      <w:marRight w:val="0"/>
      <w:marTop w:val="0"/>
      <w:marBottom w:val="0"/>
      <w:divBdr>
        <w:top w:val="none" w:sz="0" w:space="0" w:color="auto"/>
        <w:left w:val="none" w:sz="0" w:space="0" w:color="auto"/>
        <w:bottom w:val="none" w:sz="0" w:space="0" w:color="auto"/>
        <w:right w:val="none" w:sz="0" w:space="0" w:color="auto"/>
      </w:divBdr>
    </w:div>
    <w:div w:id="1117262316">
      <w:bodyDiv w:val="1"/>
      <w:marLeft w:val="0"/>
      <w:marRight w:val="0"/>
      <w:marTop w:val="0"/>
      <w:marBottom w:val="0"/>
      <w:divBdr>
        <w:top w:val="none" w:sz="0" w:space="0" w:color="auto"/>
        <w:left w:val="none" w:sz="0" w:space="0" w:color="auto"/>
        <w:bottom w:val="none" w:sz="0" w:space="0" w:color="auto"/>
        <w:right w:val="none" w:sz="0" w:space="0" w:color="auto"/>
      </w:divBdr>
    </w:div>
    <w:div w:id="1122726421">
      <w:bodyDiv w:val="1"/>
      <w:marLeft w:val="0"/>
      <w:marRight w:val="0"/>
      <w:marTop w:val="0"/>
      <w:marBottom w:val="0"/>
      <w:divBdr>
        <w:top w:val="none" w:sz="0" w:space="0" w:color="auto"/>
        <w:left w:val="none" w:sz="0" w:space="0" w:color="auto"/>
        <w:bottom w:val="none" w:sz="0" w:space="0" w:color="auto"/>
        <w:right w:val="none" w:sz="0" w:space="0" w:color="auto"/>
      </w:divBdr>
    </w:div>
    <w:div w:id="1133911412">
      <w:bodyDiv w:val="1"/>
      <w:marLeft w:val="0"/>
      <w:marRight w:val="0"/>
      <w:marTop w:val="0"/>
      <w:marBottom w:val="0"/>
      <w:divBdr>
        <w:top w:val="none" w:sz="0" w:space="0" w:color="auto"/>
        <w:left w:val="none" w:sz="0" w:space="0" w:color="auto"/>
        <w:bottom w:val="none" w:sz="0" w:space="0" w:color="auto"/>
        <w:right w:val="none" w:sz="0" w:space="0" w:color="auto"/>
      </w:divBdr>
    </w:div>
    <w:div w:id="1146045888">
      <w:bodyDiv w:val="1"/>
      <w:marLeft w:val="0"/>
      <w:marRight w:val="0"/>
      <w:marTop w:val="0"/>
      <w:marBottom w:val="0"/>
      <w:divBdr>
        <w:top w:val="none" w:sz="0" w:space="0" w:color="auto"/>
        <w:left w:val="none" w:sz="0" w:space="0" w:color="auto"/>
        <w:bottom w:val="none" w:sz="0" w:space="0" w:color="auto"/>
        <w:right w:val="none" w:sz="0" w:space="0" w:color="auto"/>
      </w:divBdr>
    </w:div>
    <w:div w:id="1159077375">
      <w:bodyDiv w:val="1"/>
      <w:marLeft w:val="0"/>
      <w:marRight w:val="0"/>
      <w:marTop w:val="0"/>
      <w:marBottom w:val="0"/>
      <w:divBdr>
        <w:top w:val="none" w:sz="0" w:space="0" w:color="auto"/>
        <w:left w:val="none" w:sz="0" w:space="0" w:color="auto"/>
        <w:bottom w:val="none" w:sz="0" w:space="0" w:color="auto"/>
        <w:right w:val="none" w:sz="0" w:space="0" w:color="auto"/>
      </w:divBdr>
    </w:div>
    <w:div w:id="1168402559">
      <w:bodyDiv w:val="1"/>
      <w:marLeft w:val="0"/>
      <w:marRight w:val="0"/>
      <w:marTop w:val="0"/>
      <w:marBottom w:val="0"/>
      <w:divBdr>
        <w:top w:val="none" w:sz="0" w:space="0" w:color="auto"/>
        <w:left w:val="none" w:sz="0" w:space="0" w:color="auto"/>
        <w:bottom w:val="none" w:sz="0" w:space="0" w:color="auto"/>
        <w:right w:val="none" w:sz="0" w:space="0" w:color="auto"/>
      </w:divBdr>
    </w:div>
    <w:div w:id="1179462712">
      <w:bodyDiv w:val="1"/>
      <w:marLeft w:val="0"/>
      <w:marRight w:val="0"/>
      <w:marTop w:val="0"/>
      <w:marBottom w:val="0"/>
      <w:divBdr>
        <w:top w:val="none" w:sz="0" w:space="0" w:color="auto"/>
        <w:left w:val="none" w:sz="0" w:space="0" w:color="auto"/>
        <w:bottom w:val="none" w:sz="0" w:space="0" w:color="auto"/>
        <w:right w:val="none" w:sz="0" w:space="0" w:color="auto"/>
      </w:divBdr>
    </w:div>
    <w:div w:id="1183515728">
      <w:bodyDiv w:val="1"/>
      <w:marLeft w:val="0"/>
      <w:marRight w:val="0"/>
      <w:marTop w:val="0"/>
      <w:marBottom w:val="0"/>
      <w:divBdr>
        <w:top w:val="none" w:sz="0" w:space="0" w:color="auto"/>
        <w:left w:val="none" w:sz="0" w:space="0" w:color="auto"/>
        <w:bottom w:val="none" w:sz="0" w:space="0" w:color="auto"/>
        <w:right w:val="none" w:sz="0" w:space="0" w:color="auto"/>
      </w:divBdr>
    </w:div>
    <w:div w:id="1183740540">
      <w:bodyDiv w:val="1"/>
      <w:marLeft w:val="0"/>
      <w:marRight w:val="0"/>
      <w:marTop w:val="0"/>
      <w:marBottom w:val="0"/>
      <w:divBdr>
        <w:top w:val="none" w:sz="0" w:space="0" w:color="auto"/>
        <w:left w:val="none" w:sz="0" w:space="0" w:color="auto"/>
        <w:bottom w:val="none" w:sz="0" w:space="0" w:color="auto"/>
        <w:right w:val="none" w:sz="0" w:space="0" w:color="auto"/>
      </w:divBdr>
    </w:div>
    <w:div w:id="1183863060">
      <w:bodyDiv w:val="1"/>
      <w:marLeft w:val="0"/>
      <w:marRight w:val="0"/>
      <w:marTop w:val="0"/>
      <w:marBottom w:val="0"/>
      <w:divBdr>
        <w:top w:val="none" w:sz="0" w:space="0" w:color="auto"/>
        <w:left w:val="none" w:sz="0" w:space="0" w:color="auto"/>
        <w:bottom w:val="none" w:sz="0" w:space="0" w:color="auto"/>
        <w:right w:val="none" w:sz="0" w:space="0" w:color="auto"/>
      </w:divBdr>
    </w:div>
    <w:div w:id="1206717915">
      <w:bodyDiv w:val="1"/>
      <w:marLeft w:val="0"/>
      <w:marRight w:val="0"/>
      <w:marTop w:val="0"/>
      <w:marBottom w:val="0"/>
      <w:divBdr>
        <w:top w:val="none" w:sz="0" w:space="0" w:color="auto"/>
        <w:left w:val="none" w:sz="0" w:space="0" w:color="auto"/>
        <w:bottom w:val="none" w:sz="0" w:space="0" w:color="auto"/>
        <w:right w:val="none" w:sz="0" w:space="0" w:color="auto"/>
      </w:divBdr>
    </w:div>
    <w:div w:id="1218593252">
      <w:bodyDiv w:val="1"/>
      <w:marLeft w:val="0"/>
      <w:marRight w:val="0"/>
      <w:marTop w:val="0"/>
      <w:marBottom w:val="0"/>
      <w:divBdr>
        <w:top w:val="none" w:sz="0" w:space="0" w:color="auto"/>
        <w:left w:val="none" w:sz="0" w:space="0" w:color="auto"/>
        <w:bottom w:val="none" w:sz="0" w:space="0" w:color="auto"/>
        <w:right w:val="none" w:sz="0" w:space="0" w:color="auto"/>
      </w:divBdr>
    </w:div>
    <w:div w:id="1220436071">
      <w:bodyDiv w:val="1"/>
      <w:marLeft w:val="0"/>
      <w:marRight w:val="0"/>
      <w:marTop w:val="0"/>
      <w:marBottom w:val="0"/>
      <w:divBdr>
        <w:top w:val="none" w:sz="0" w:space="0" w:color="auto"/>
        <w:left w:val="none" w:sz="0" w:space="0" w:color="auto"/>
        <w:bottom w:val="none" w:sz="0" w:space="0" w:color="auto"/>
        <w:right w:val="none" w:sz="0" w:space="0" w:color="auto"/>
      </w:divBdr>
    </w:div>
    <w:div w:id="1220945858">
      <w:bodyDiv w:val="1"/>
      <w:marLeft w:val="0"/>
      <w:marRight w:val="0"/>
      <w:marTop w:val="0"/>
      <w:marBottom w:val="0"/>
      <w:divBdr>
        <w:top w:val="none" w:sz="0" w:space="0" w:color="auto"/>
        <w:left w:val="none" w:sz="0" w:space="0" w:color="auto"/>
        <w:bottom w:val="none" w:sz="0" w:space="0" w:color="auto"/>
        <w:right w:val="none" w:sz="0" w:space="0" w:color="auto"/>
      </w:divBdr>
    </w:div>
    <w:div w:id="1233464852">
      <w:bodyDiv w:val="1"/>
      <w:marLeft w:val="0"/>
      <w:marRight w:val="0"/>
      <w:marTop w:val="0"/>
      <w:marBottom w:val="0"/>
      <w:divBdr>
        <w:top w:val="none" w:sz="0" w:space="0" w:color="auto"/>
        <w:left w:val="none" w:sz="0" w:space="0" w:color="auto"/>
        <w:bottom w:val="none" w:sz="0" w:space="0" w:color="auto"/>
        <w:right w:val="none" w:sz="0" w:space="0" w:color="auto"/>
      </w:divBdr>
    </w:div>
    <w:div w:id="1234585184">
      <w:bodyDiv w:val="1"/>
      <w:marLeft w:val="0"/>
      <w:marRight w:val="0"/>
      <w:marTop w:val="0"/>
      <w:marBottom w:val="0"/>
      <w:divBdr>
        <w:top w:val="none" w:sz="0" w:space="0" w:color="auto"/>
        <w:left w:val="none" w:sz="0" w:space="0" w:color="auto"/>
        <w:bottom w:val="none" w:sz="0" w:space="0" w:color="auto"/>
        <w:right w:val="none" w:sz="0" w:space="0" w:color="auto"/>
      </w:divBdr>
    </w:div>
    <w:div w:id="1236627868">
      <w:bodyDiv w:val="1"/>
      <w:marLeft w:val="0"/>
      <w:marRight w:val="0"/>
      <w:marTop w:val="0"/>
      <w:marBottom w:val="0"/>
      <w:divBdr>
        <w:top w:val="none" w:sz="0" w:space="0" w:color="auto"/>
        <w:left w:val="none" w:sz="0" w:space="0" w:color="auto"/>
        <w:bottom w:val="none" w:sz="0" w:space="0" w:color="auto"/>
        <w:right w:val="none" w:sz="0" w:space="0" w:color="auto"/>
      </w:divBdr>
    </w:div>
    <w:div w:id="1242446672">
      <w:bodyDiv w:val="1"/>
      <w:marLeft w:val="0"/>
      <w:marRight w:val="0"/>
      <w:marTop w:val="0"/>
      <w:marBottom w:val="0"/>
      <w:divBdr>
        <w:top w:val="none" w:sz="0" w:space="0" w:color="auto"/>
        <w:left w:val="none" w:sz="0" w:space="0" w:color="auto"/>
        <w:bottom w:val="none" w:sz="0" w:space="0" w:color="auto"/>
        <w:right w:val="none" w:sz="0" w:space="0" w:color="auto"/>
      </w:divBdr>
    </w:div>
    <w:div w:id="1248925659">
      <w:bodyDiv w:val="1"/>
      <w:marLeft w:val="0"/>
      <w:marRight w:val="0"/>
      <w:marTop w:val="0"/>
      <w:marBottom w:val="0"/>
      <w:divBdr>
        <w:top w:val="none" w:sz="0" w:space="0" w:color="auto"/>
        <w:left w:val="none" w:sz="0" w:space="0" w:color="auto"/>
        <w:bottom w:val="none" w:sz="0" w:space="0" w:color="auto"/>
        <w:right w:val="none" w:sz="0" w:space="0" w:color="auto"/>
      </w:divBdr>
    </w:div>
    <w:div w:id="1258097211">
      <w:bodyDiv w:val="1"/>
      <w:marLeft w:val="0"/>
      <w:marRight w:val="0"/>
      <w:marTop w:val="0"/>
      <w:marBottom w:val="0"/>
      <w:divBdr>
        <w:top w:val="none" w:sz="0" w:space="0" w:color="auto"/>
        <w:left w:val="none" w:sz="0" w:space="0" w:color="auto"/>
        <w:bottom w:val="none" w:sz="0" w:space="0" w:color="auto"/>
        <w:right w:val="none" w:sz="0" w:space="0" w:color="auto"/>
      </w:divBdr>
    </w:div>
    <w:div w:id="1261065274">
      <w:bodyDiv w:val="1"/>
      <w:marLeft w:val="0"/>
      <w:marRight w:val="0"/>
      <w:marTop w:val="0"/>
      <w:marBottom w:val="0"/>
      <w:divBdr>
        <w:top w:val="none" w:sz="0" w:space="0" w:color="auto"/>
        <w:left w:val="none" w:sz="0" w:space="0" w:color="auto"/>
        <w:bottom w:val="none" w:sz="0" w:space="0" w:color="auto"/>
        <w:right w:val="none" w:sz="0" w:space="0" w:color="auto"/>
      </w:divBdr>
    </w:div>
    <w:div w:id="1264653238">
      <w:bodyDiv w:val="1"/>
      <w:marLeft w:val="0"/>
      <w:marRight w:val="0"/>
      <w:marTop w:val="0"/>
      <w:marBottom w:val="0"/>
      <w:divBdr>
        <w:top w:val="none" w:sz="0" w:space="0" w:color="auto"/>
        <w:left w:val="none" w:sz="0" w:space="0" w:color="auto"/>
        <w:bottom w:val="none" w:sz="0" w:space="0" w:color="auto"/>
        <w:right w:val="none" w:sz="0" w:space="0" w:color="auto"/>
      </w:divBdr>
    </w:div>
    <w:div w:id="1291981016">
      <w:bodyDiv w:val="1"/>
      <w:marLeft w:val="0"/>
      <w:marRight w:val="0"/>
      <w:marTop w:val="0"/>
      <w:marBottom w:val="0"/>
      <w:divBdr>
        <w:top w:val="none" w:sz="0" w:space="0" w:color="auto"/>
        <w:left w:val="none" w:sz="0" w:space="0" w:color="auto"/>
        <w:bottom w:val="none" w:sz="0" w:space="0" w:color="auto"/>
        <w:right w:val="none" w:sz="0" w:space="0" w:color="auto"/>
      </w:divBdr>
    </w:div>
    <w:div w:id="1311206194">
      <w:bodyDiv w:val="1"/>
      <w:marLeft w:val="0"/>
      <w:marRight w:val="0"/>
      <w:marTop w:val="0"/>
      <w:marBottom w:val="0"/>
      <w:divBdr>
        <w:top w:val="none" w:sz="0" w:space="0" w:color="auto"/>
        <w:left w:val="none" w:sz="0" w:space="0" w:color="auto"/>
        <w:bottom w:val="none" w:sz="0" w:space="0" w:color="auto"/>
        <w:right w:val="none" w:sz="0" w:space="0" w:color="auto"/>
      </w:divBdr>
    </w:div>
    <w:div w:id="1312055433">
      <w:bodyDiv w:val="1"/>
      <w:marLeft w:val="0"/>
      <w:marRight w:val="0"/>
      <w:marTop w:val="0"/>
      <w:marBottom w:val="0"/>
      <w:divBdr>
        <w:top w:val="none" w:sz="0" w:space="0" w:color="auto"/>
        <w:left w:val="none" w:sz="0" w:space="0" w:color="auto"/>
        <w:bottom w:val="none" w:sz="0" w:space="0" w:color="auto"/>
        <w:right w:val="none" w:sz="0" w:space="0" w:color="auto"/>
      </w:divBdr>
    </w:div>
    <w:div w:id="1324623770">
      <w:bodyDiv w:val="1"/>
      <w:marLeft w:val="0"/>
      <w:marRight w:val="0"/>
      <w:marTop w:val="0"/>
      <w:marBottom w:val="0"/>
      <w:divBdr>
        <w:top w:val="none" w:sz="0" w:space="0" w:color="auto"/>
        <w:left w:val="none" w:sz="0" w:space="0" w:color="auto"/>
        <w:bottom w:val="none" w:sz="0" w:space="0" w:color="auto"/>
        <w:right w:val="none" w:sz="0" w:space="0" w:color="auto"/>
      </w:divBdr>
    </w:div>
    <w:div w:id="1330908221">
      <w:bodyDiv w:val="1"/>
      <w:marLeft w:val="0"/>
      <w:marRight w:val="0"/>
      <w:marTop w:val="0"/>
      <w:marBottom w:val="0"/>
      <w:divBdr>
        <w:top w:val="none" w:sz="0" w:space="0" w:color="auto"/>
        <w:left w:val="none" w:sz="0" w:space="0" w:color="auto"/>
        <w:bottom w:val="none" w:sz="0" w:space="0" w:color="auto"/>
        <w:right w:val="none" w:sz="0" w:space="0" w:color="auto"/>
      </w:divBdr>
    </w:div>
    <w:div w:id="1331908117">
      <w:bodyDiv w:val="1"/>
      <w:marLeft w:val="0"/>
      <w:marRight w:val="0"/>
      <w:marTop w:val="0"/>
      <w:marBottom w:val="0"/>
      <w:divBdr>
        <w:top w:val="none" w:sz="0" w:space="0" w:color="auto"/>
        <w:left w:val="none" w:sz="0" w:space="0" w:color="auto"/>
        <w:bottom w:val="none" w:sz="0" w:space="0" w:color="auto"/>
        <w:right w:val="none" w:sz="0" w:space="0" w:color="auto"/>
      </w:divBdr>
    </w:div>
    <w:div w:id="1338727974">
      <w:bodyDiv w:val="1"/>
      <w:marLeft w:val="0"/>
      <w:marRight w:val="0"/>
      <w:marTop w:val="0"/>
      <w:marBottom w:val="0"/>
      <w:divBdr>
        <w:top w:val="none" w:sz="0" w:space="0" w:color="auto"/>
        <w:left w:val="none" w:sz="0" w:space="0" w:color="auto"/>
        <w:bottom w:val="none" w:sz="0" w:space="0" w:color="auto"/>
        <w:right w:val="none" w:sz="0" w:space="0" w:color="auto"/>
      </w:divBdr>
    </w:div>
    <w:div w:id="1341736773">
      <w:bodyDiv w:val="1"/>
      <w:marLeft w:val="0"/>
      <w:marRight w:val="0"/>
      <w:marTop w:val="0"/>
      <w:marBottom w:val="0"/>
      <w:divBdr>
        <w:top w:val="none" w:sz="0" w:space="0" w:color="auto"/>
        <w:left w:val="none" w:sz="0" w:space="0" w:color="auto"/>
        <w:bottom w:val="none" w:sz="0" w:space="0" w:color="auto"/>
        <w:right w:val="none" w:sz="0" w:space="0" w:color="auto"/>
      </w:divBdr>
    </w:div>
    <w:div w:id="1345670474">
      <w:bodyDiv w:val="1"/>
      <w:marLeft w:val="0"/>
      <w:marRight w:val="0"/>
      <w:marTop w:val="0"/>
      <w:marBottom w:val="0"/>
      <w:divBdr>
        <w:top w:val="none" w:sz="0" w:space="0" w:color="auto"/>
        <w:left w:val="none" w:sz="0" w:space="0" w:color="auto"/>
        <w:bottom w:val="none" w:sz="0" w:space="0" w:color="auto"/>
        <w:right w:val="none" w:sz="0" w:space="0" w:color="auto"/>
      </w:divBdr>
    </w:div>
    <w:div w:id="1367558990">
      <w:bodyDiv w:val="1"/>
      <w:marLeft w:val="0"/>
      <w:marRight w:val="0"/>
      <w:marTop w:val="0"/>
      <w:marBottom w:val="0"/>
      <w:divBdr>
        <w:top w:val="none" w:sz="0" w:space="0" w:color="auto"/>
        <w:left w:val="none" w:sz="0" w:space="0" w:color="auto"/>
        <w:bottom w:val="none" w:sz="0" w:space="0" w:color="auto"/>
        <w:right w:val="none" w:sz="0" w:space="0" w:color="auto"/>
      </w:divBdr>
    </w:div>
    <w:div w:id="1385982242">
      <w:bodyDiv w:val="1"/>
      <w:marLeft w:val="0"/>
      <w:marRight w:val="0"/>
      <w:marTop w:val="0"/>
      <w:marBottom w:val="0"/>
      <w:divBdr>
        <w:top w:val="none" w:sz="0" w:space="0" w:color="auto"/>
        <w:left w:val="none" w:sz="0" w:space="0" w:color="auto"/>
        <w:bottom w:val="none" w:sz="0" w:space="0" w:color="auto"/>
        <w:right w:val="none" w:sz="0" w:space="0" w:color="auto"/>
      </w:divBdr>
    </w:div>
    <w:div w:id="1422601301">
      <w:bodyDiv w:val="1"/>
      <w:marLeft w:val="0"/>
      <w:marRight w:val="0"/>
      <w:marTop w:val="0"/>
      <w:marBottom w:val="0"/>
      <w:divBdr>
        <w:top w:val="none" w:sz="0" w:space="0" w:color="auto"/>
        <w:left w:val="none" w:sz="0" w:space="0" w:color="auto"/>
        <w:bottom w:val="none" w:sz="0" w:space="0" w:color="auto"/>
        <w:right w:val="none" w:sz="0" w:space="0" w:color="auto"/>
      </w:divBdr>
    </w:div>
    <w:div w:id="1438255831">
      <w:bodyDiv w:val="1"/>
      <w:marLeft w:val="0"/>
      <w:marRight w:val="0"/>
      <w:marTop w:val="0"/>
      <w:marBottom w:val="0"/>
      <w:divBdr>
        <w:top w:val="none" w:sz="0" w:space="0" w:color="auto"/>
        <w:left w:val="none" w:sz="0" w:space="0" w:color="auto"/>
        <w:bottom w:val="none" w:sz="0" w:space="0" w:color="auto"/>
        <w:right w:val="none" w:sz="0" w:space="0" w:color="auto"/>
      </w:divBdr>
    </w:div>
    <w:div w:id="1444766418">
      <w:bodyDiv w:val="1"/>
      <w:marLeft w:val="0"/>
      <w:marRight w:val="0"/>
      <w:marTop w:val="0"/>
      <w:marBottom w:val="0"/>
      <w:divBdr>
        <w:top w:val="none" w:sz="0" w:space="0" w:color="auto"/>
        <w:left w:val="none" w:sz="0" w:space="0" w:color="auto"/>
        <w:bottom w:val="none" w:sz="0" w:space="0" w:color="auto"/>
        <w:right w:val="none" w:sz="0" w:space="0" w:color="auto"/>
      </w:divBdr>
    </w:div>
    <w:div w:id="1450590998">
      <w:bodyDiv w:val="1"/>
      <w:marLeft w:val="0"/>
      <w:marRight w:val="0"/>
      <w:marTop w:val="0"/>
      <w:marBottom w:val="0"/>
      <w:divBdr>
        <w:top w:val="none" w:sz="0" w:space="0" w:color="auto"/>
        <w:left w:val="none" w:sz="0" w:space="0" w:color="auto"/>
        <w:bottom w:val="none" w:sz="0" w:space="0" w:color="auto"/>
        <w:right w:val="none" w:sz="0" w:space="0" w:color="auto"/>
      </w:divBdr>
    </w:div>
    <w:div w:id="1454861760">
      <w:bodyDiv w:val="1"/>
      <w:marLeft w:val="0"/>
      <w:marRight w:val="0"/>
      <w:marTop w:val="0"/>
      <w:marBottom w:val="0"/>
      <w:divBdr>
        <w:top w:val="none" w:sz="0" w:space="0" w:color="auto"/>
        <w:left w:val="none" w:sz="0" w:space="0" w:color="auto"/>
        <w:bottom w:val="none" w:sz="0" w:space="0" w:color="auto"/>
        <w:right w:val="none" w:sz="0" w:space="0" w:color="auto"/>
      </w:divBdr>
    </w:div>
    <w:div w:id="1456025206">
      <w:bodyDiv w:val="1"/>
      <w:marLeft w:val="0"/>
      <w:marRight w:val="0"/>
      <w:marTop w:val="0"/>
      <w:marBottom w:val="0"/>
      <w:divBdr>
        <w:top w:val="none" w:sz="0" w:space="0" w:color="auto"/>
        <w:left w:val="none" w:sz="0" w:space="0" w:color="auto"/>
        <w:bottom w:val="none" w:sz="0" w:space="0" w:color="auto"/>
        <w:right w:val="none" w:sz="0" w:space="0" w:color="auto"/>
      </w:divBdr>
    </w:div>
    <w:div w:id="1505972494">
      <w:bodyDiv w:val="1"/>
      <w:marLeft w:val="0"/>
      <w:marRight w:val="0"/>
      <w:marTop w:val="0"/>
      <w:marBottom w:val="0"/>
      <w:divBdr>
        <w:top w:val="none" w:sz="0" w:space="0" w:color="auto"/>
        <w:left w:val="none" w:sz="0" w:space="0" w:color="auto"/>
        <w:bottom w:val="none" w:sz="0" w:space="0" w:color="auto"/>
        <w:right w:val="none" w:sz="0" w:space="0" w:color="auto"/>
      </w:divBdr>
    </w:div>
    <w:div w:id="1528132377">
      <w:bodyDiv w:val="1"/>
      <w:marLeft w:val="0"/>
      <w:marRight w:val="0"/>
      <w:marTop w:val="0"/>
      <w:marBottom w:val="0"/>
      <w:divBdr>
        <w:top w:val="none" w:sz="0" w:space="0" w:color="auto"/>
        <w:left w:val="none" w:sz="0" w:space="0" w:color="auto"/>
        <w:bottom w:val="none" w:sz="0" w:space="0" w:color="auto"/>
        <w:right w:val="none" w:sz="0" w:space="0" w:color="auto"/>
      </w:divBdr>
    </w:div>
    <w:div w:id="1539273139">
      <w:bodyDiv w:val="1"/>
      <w:marLeft w:val="0"/>
      <w:marRight w:val="0"/>
      <w:marTop w:val="0"/>
      <w:marBottom w:val="0"/>
      <w:divBdr>
        <w:top w:val="none" w:sz="0" w:space="0" w:color="auto"/>
        <w:left w:val="none" w:sz="0" w:space="0" w:color="auto"/>
        <w:bottom w:val="none" w:sz="0" w:space="0" w:color="auto"/>
        <w:right w:val="none" w:sz="0" w:space="0" w:color="auto"/>
      </w:divBdr>
    </w:div>
    <w:div w:id="1539776715">
      <w:bodyDiv w:val="1"/>
      <w:marLeft w:val="0"/>
      <w:marRight w:val="0"/>
      <w:marTop w:val="0"/>
      <w:marBottom w:val="0"/>
      <w:divBdr>
        <w:top w:val="none" w:sz="0" w:space="0" w:color="auto"/>
        <w:left w:val="none" w:sz="0" w:space="0" w:color="auto"/>
        <w:bottom w:val="none" w:sz="0" w:space="0" w:color="auto"/>
        <w:right w:val="none" w:sz="0" w:space="0" w:color="auto"/>
      </w:divBdr>
    </w:div>
    <w:div w:id="1540432102">
      <w:bodyDiv w:val="1"/>
      <w:marLeft w:val="0"/>
      <w:marRight w:val="0"/>
      <w:marTop w:val="0"/>
      <w:marBottom w:val="0"/>
      <w:divBdr>
        <w:top w:val="none" w:sz="0" w:space="0" w:color="auto"/>
        <w:left w:val="none" w:sz="0" w:space="0" w:color="auto"/>
        <w:bottom w:val="none" w:sz="0" w:space="0" w:color="auto"/>
        <w:right w:val="none" w:sz="0" w:space="0" w:color="auto"/>
      </w:divBdr>
    </w:div>
    <w:div w:id="1548373351">
      <w:bodyDiv w:val="1"/>
      <w:marLeft w:val="0"/>
      <w:marRight w:val="0"/>
      <w:marTop w:val="0"/>
      <w:marBottom w:val="0"/>
      <w:divBdr>
        <w:top w:val="none" w:sz="0" w:space="0" w:color="auto"/>
        <w:left w:val="none" w:sz="0" w:space="0" w:color="auto"/>
        <w:bottom w:val="none" w:sz="0" w:space="0" w:color="auto"/>
        <w:right w:val="none" w:sz="0" w:space="0" w:color="auto"/>
      </w:divBdr>
    </w:div>
    <w:div w:id="1569267740">
      <w:bodyDiv w:val="1"/>
      <w:marLeft w:val="0"/>
      <w:marRight w:val="0"/>
      <w:marTop w:val="0"/>
      <w:marBottom w:val="0"/>
      <w:divBdr>
        <w:top w:val="none" w:sz="0" w:space="0" w:color="auto"/>
        <w:left w:val="none" w:sz="0" w:space="0" w:color="auto"/>
        <w:bottom w:val="none" w:sz="0" w:space="0" w:color="auto"/>
        <w:right w:val="none" w:sz="0" w:space="0" w:color="auto"/>
      </w:divBdr>
    </w:div>
    <w:div w:id="1571574325">
      <w:bodyDiv w:val="1"/>
      <w:marLeft w:val="0"/>
      <w:marRight w:val="0"/>
      <w:marTop w:val="0"/>
      <w:marBottom w:val="0"/>
      <w:divBdr>
        <w:top w:val="none" w:sz="0" w:space="0" w:color="auto"/>
        <w:left w:val="none" w:sz="0" w:space="0" w:color="auto"/>
        <w:bottom w:val="none" w:sz="0" w:space="0" w:color="auto"/>
        <w:right w:val="none" w:sz="0" w:space="0" w:color="auto"/>
      </w:divBdr>
    </w:div>
    <w:div w:id="1587031749">
      <w:bodyDiv w:val="1"/>
      <w:marLeft w:val="0"/>
      <w:marRight w:val="0"/>
      <w:marTop w:val="0"/>
      <w:marBottom w:val="0"/>
      <w:divBdr>
        <w:top w:val="none" w:sz="0" w:space="0" w:color="auto"/>
        <w:left w:val="none" w:sz="0" w:space="0" w:color="auto"/>
        <w:bottom w:val="none" w:sz="0" w:space="0" w:color="auto"/>
        <w:right w:val="none" w:sz="0" w:space="0" w:color="auto"/>
      </w:divBdr>
    </w:div>
    <w:div w:id="1600332514">
      <w:bodyDiv w:val="1"/>
      <w:marLeft w:val="0"/>
      <w:marRight w:val="0"/>
      <w:marTop w:val="0"/>
      <w:marBottom w:val="0"/>
      <w:divBdr>
        <w:top w:val="none" w:sz="0" w:space="0" w:color="auto"/>
        <w:left w:val="none" w:sz="0" w:space="0" w:color="auto"/>
        <w:bottom w:val="none" w:sz="0" w:space="0" w:color="auto"/>
        <w:right w:val="none" w:sz="0" w:space="0" w:color="auto"/>
      </w:divBdr>
    </w:div>
    <w:div w:id="1603341163">
      <w:bodyDiv w:val="1"/>
      <w:marLeft w:val="0"/>
      <w:marRight w:val="0"/>
      <w:marTop w:val="0"/>
      <w:marBottom w:val="0"/>
      <w:divBdr>
        <w:top w:val="none" w:sz="0" w:space="0" w:color="auto"/>
        <w:left w:val="none" w:sz="0" w:space="0" w:color="auto"/>
        <w:bottom w:val="none" w:sz="0" w:space="0" w:color="auto"/>
        <w:right w:val="none" w:sz="0" w:space="0" w:color="auto"/>
      </w:divBdr>
    </w:div>
    <w:div w:id="1609509856">
      <w:bodyDiv w:val="1"/>
      <w:marLeft w:val="0"/>
      <w:marRight w:val="0"/>
      <w:marTop w:val="0"/>
      <w:marBottom w:val="0"/>
      <w:divBdr>
        <w:top w:val="none" w:sz="0" w:space="0" w:color="auto"/>
        <w:left w:val="none" w:sz="0" w:space="0" w:color="auto"/>
        <w:bottom w:val="none" w:sz="0" w:space="0" w:color="auto"/>
        <w:right w:val="none" w:sz="0" w:space="0" w:color="auto"/>
      </w:divBdr>
    </w:div>
    <w:div w:id="1615282748">
      <w:bodyDiv w:val="1"/>
      <w:marLeft w:val="0"/>
      <w:marRight w:val="0"/>
      <w:marTop w:val="0"/>
      <w:marBottom w:val="0"/>
      <w:divBdr>
        <w:top w:val="none" w:sz="0" w:space="0" w:color="auto"/>
        <w:left w:val="none" w:sz="0" w:space="0" w:color="auto"/>
        <w:bottom w:val="none" w:sz="0" w:space="0" w:color="auto"/>
        <w:right w:val="none" w:sz="0" w:space="0" w:color="auto"/>
      </w:divBdr>
    </w:div>
    <w:div w:id="1616713812">
      <w:bodyDiv w:val="1"/>
      <w:marLeft w:val="0"/>
      <w:marRight w:val="0"/>
      <w:marTop w:val="0"/>
      <w:marBottom w:val="0"/>
      <w:divBdr>
        <w:top w:val="none" w:sz="0" w:space="0" w:color="auto"/>
        <w:left w:val="none" w:sz="0" w:space="0" w:color="auto"/>
        <w:bottom w:val="none" w:sz="0" w:space="0" w:color="auto"/>
        <w:right w:val="none" w:sz="0" w:space="0" w:color="auto"/>
      </w:divBdr>
    </w:div>
    <w:div w:id="1624191038">
      <w:bodyDiv w:val="1"/>
      <w:marLeft w:val="0"/>
      <w:marRight w:val="0"/>
      <w:marTop w:val="0"/>
      <w:marBottom w:val="0"/>
      <w:divBdr>
        <w:top w:val="none" w:sz="0" w:space="0" w:color="auto"/>
        <w:left w:val="none" w:sz="0" w:space="0" w:color="auto"/>
        <w:bottom w:val="none" w:sz="0" w:space="0" w:color="auto"/>
        <w:right w:val="none" w:sz="0" w:space="0" w:color="auto"/>
      </w:divBdr>
    </w:div>
    <w:div w:id="1634291881">
      <w:bodyDiv w:val="1"/>
      <w:marLeft w:val="0"/>
      <w:marRight w:val="0"/>
      <w:marTop w:val="0"/>
      <w:marBottom w:val="0"/>
      <w:divBdr>
        <w:top w:val="none" w:sz="0" w:space="0" w:color="auto"/>
        <w:left w:val="none" w:sz="0" w:space="0" w:color="auto"/>
        <w:bottom w:val="none" w:sz="0" w:space="0" w:color="auto"/>
        <w:right w:val="none" w:sz="0" w:space="0" w:color="auto"/>
      </w:divBdr>
    </w:div>
    <w:div w:id="1673482098">
      <w:bodyDiv w:val="1"/>
      <w:marLeft w:val="0"/>
      <w:marRight w:val="0"/>
      <w:marTop w:val="0"/>
      <w:marBottom w:val="0"/>
      <w:divBdr>
        <w:top w:val="none" w:sz="0" w:space="0" w:color="auto"/>
        <w:left w:val="none" w:sz="0" w:space="0" w:color="auto"/>
        <w:bottom w:val="none" w:sz="0" w:space="0" w:color="auto"/>
        <w:right w:val="none" w:sz="0" w:space="0" w:color="auto"/>
      </w:divBdr>
    </w:div>
    <w:div w:id="1687168875">
      <w:bodyDiv w:val="1"/>
      <w:marLeft w:val="0"/>
      <w:marRight w:val="0"/>
      <w:marTop w:val="0"/>
      <w:marBottom w:val="0"/>
      <w:divBdr>
        <w:top w:val="none" w:sz="0" w:space="0" w:color="auto"/>
        <w:left w:val="none" w:sz="0" w:space="0" w:color="auto"/>
        <w:bottom w:val="none" w:sz="0" w:space="0" w:color="auto"/>
        <w:right w:val="none" w:sz="0" w:space="0" w:color="auto"/>
      </w:divBdr>
    </w:div>
    <w:div w:id="1717201251">
      <w:bodyDiv w:val="1"/>
      <w:marLeft w:val="0"/>
      <w:marRight w:val="0"/>
      <w:marTop w:val="0"/>
      <w:marBottom w:val="0"/>
      <w:divBdr>
        <w:top w:val="none" w:sz="0" w:space="0" w:color="auto"/>
        <w:left w:val="none" w:sz="0" w:space="0" w:color="auto"/>
        <w:bottom w:val="none" w:sz="0" w:space="0" w:color="auto"/>
        <w:right w:val="none" w:sz="0" w:space="0" w:color="auto"/>
      </w:divBdr>
    </w:div>
    <w:div w:id="1720977137">
      <w:bodyDiv w:val="1"/>
      <w:marLeft w:val="0"/>
      <w:marRight w:val="0"/>
      <w:marTop w:val="0"/>
      <w:marBottom w:val="0"/>
      <w:divBdr>
        <w:top w:val="none" w:sz="0" w:space="0" w:color="auto"/>
        <w:left w:val="none" w:sz="0" w:space="0" w:color="auto"/>
        <w:bottom w:val="none" w:sz="0" w:space="0" w:color="auto"/>
        <w:right w:val="none" w:sz="0" w:space="0" w:color="auto"/>
      </w:divBdr>
    </w:div>
    <w:div w:id="1725565250">
      <w:bodyDiv w:val="1"/>
      <w:marLeft w:val="0"/>
      <w:marRight w:val="0"/>
      <w:marTop w:val="0"/>
      <w:marBottom w:val="0"/>
      <w:divBdr>
        <w:top w:val="none" w:sz="0" w:space="0" w:color="auto"/>
        <w:left w:val="none" w:sz="0" w:space="0" w:color="auto"/>
        <w:bottom w:val="none" w:sz="0" w:space="0" w:color="auto"/>
        <w:right w:val="none" w:sz="0" w:space="0" w:color="auto"/>
      </w:divBdr>
    </w:div>
    <w:div w:id="1741634017">
      <w:bodyDiv w:val="1"/>
      <w:marLeft w:val="0"/>
      <w:marRight w:val="0"/>
      <w:marTop w:val="0"/>
      <w:marBottom w:val="0"/>
      <w:divBdr>
        <w:top w:val="none" w:sz="0" w:space="0" w:color="auto"/>
        <w:left w:val="none" w:sz="0" w:space="0" w:color="auto"/>
        <w:bottom w:val="none" w:sz="0" w:space="0" w:color="auto"/>
        <w:right w:val="none" w:sz="0" w:space="0" w:color="auto"/>
      </w:divBdr>
    </w:div>
    <w:div w:id="1747923220">
      <w:bodyDiv w:val="1"/>
      <w:marLeft w:val="0"/>
      <w:marRight w:val="0"/>
      <w:marTop w:val="0"/>
      <w:marBottom w:val="0"/>
      <w:divBdr>
        <w:top w:val="none" w:sz="0" w:space="0" w:color="auto"/>
        <w:left w:val="none" w:sz="0" w:space="0" w:color="auto"/>
        <w:bottom w:val="none" w:sz="0" w:space="0" w:color="auto"/>
        <w:right w:val="none" w:sz="0" w:space="0" w:color="auto"/>
      </w:divBdr>
    </w:div>
    <w:div w:id="1748922059">
      <w:bodyDiv w:val="1"/>
      <w:marLeft w:val="0"/>
      <w:marRight w:val="0"/>
      <w:marTop w:val="0"/>
      <w:marBottom w:val="0"/>
      <w:divBdr>
        <w:top w:val="none" w:sz="0" w:space="0" w:color="auto"/>
        <w:left w:val="none" w:sz="0" w:space="0" w:color="auto"/>
        <w:bottom w:val="none" w:sz="0" w:space="0" w:color="auto"/>
        <w:right w:val="none" w:sz="0" w:space="0" w:color="auto"/>
      </w:divBdr>
    </w:div>
    <w:div w:id="1765151334">
      <w:bodyDiv w:val="1"/>
      <w:marLeft w:val="0"/>
      <w:marRight w:val="0"/>
      <w:marTop w:val="0"/>
      <w:marBottom w:val="0"/>
      <w:divBdr>
        <w:top w:val="none" w:sz="0" w:space="0" w:color="auto"/>
        <w:left w:val="none" w:sz="0" w:space="0" w:color="auto"/>
        <w:bottom w:val="none" w:sz="0" w:space="0" w:color="auto"/>
        <w:right w:val="none" w:sz="0" w:space="0" w:color="auto"/>
      </w:divBdr>
    </w:div>
    <w:div w:id="1774275861">
      <w:bodyDiv w:val="1"/>
      <w:marLeft w:val="0"/>
      <w:marRight w:val="0"/>
      <w:marTop w:val="0"/>
      <w:marBottom w:val="0"/>
      <w:divBdr>
        <w:top w:val="none" w:sz="0" w:space="0" w:color="auto"/>
        <w:left w:val="none" w:sz="0" w:space="0" w:color="auto"/>
        <w:bottom w:val="none" w:sz="0" w:space="0" w:color="auto"/>
        <w:right w:val="none" w:sz="0" w:space="0" w:color="auto"/>
      </w:divBdr>
    </w:div>
    <w:div w:id="1780638873">
      <w:bodyDiv w:val="1"/>
      <w:marLeft w:val="0"/>
      <w:marRight w:val="0"/>
      <w:marTop w:val="0"/>
      <w:marBottom w:val="0"/>
      <w:divBdr>
        <w:top w:val="none" w:sz="0" w:space="0" w:color="auto"/>
        <w:left w:val="none" w:sz="0" w:space="0" w:color="auto"/>
        <w:bottom w:val="none" w:sz="0" w:space="0" w:color="auto"/>
        <w:right w:val="none" w:sz="0" w:space="0" w:color="auto"/>
      </w:divBdr>
    </w:div>
    <w:div w:id="1784034979">
      <w:bodyDiv w:val="1"/>
      <w:marLeft w:val="0"/>
      <w:marRight w:val="0"/>
      <w:marTop w:val="0"/>
      <w:marBottom w:val="0"/>
      <w:divBdr>
        <w:top w:val="none" w:sz="0" w:space="0" w:color="auto"/>
        <w:left w:val="none" w:sz="0" w:space="0" w:color="auto"/>
        <w:bottom w:val="none" w:sz="0" w:space="0" w:color="auto"/>
        <w:right w:val="none" w:sz="0" w:space="0" w:color="auto"/>
      </w:divBdr>
    </w:div>
    <w:div w:id="1788229747">
      <w:bodyDiv w:val="1"/>
      <w:marLeft w:val="0"/>
      <w:marRight w:val="0"/>
      <w:marTop w:val="0"/>
      <w:marBottom w:val="0"/>
      <w:divBdr>
        <w:top w:val="none" w:sz="0" w:space="0" w:color="auto"/>
        <w:left w:val="none" w:sz="0" w:space="0" w:color="auto"/>
        <w:bottom w:val="none" w:sz="0" w:space="0" w:color="auto"/>
        <w:right w:val="none" w:sz="0" w:space="0" w:color="auto"/>
      </w:divBdr>
    </w:div>
    <w:div w:id="1801454191">
      <w:bodyDiv w:val="1"/>
      <w:marLeft w:val="0"/>
      <w:marRight w:val="0"/>
      <w:marTop w:val="0"/>
      <w:marBottom w:val="0"/>
      <w:divBdr>
        <w:top w:val="none" w:sz="0" w:space="0" w:color="auto"/>
        <w:left w:val="none" w:sz="0" w:space="0" w:color="auto"/>
        <w:bottom w:val="none" w:sz="0" w:space="0" w:color="auto"/>
        <w:right w:val="none" w:sz="0" w:space="0" w:color="auto"/>
      </w:divBdr>
    </w:div>
    <w:div w:id="1810592026">
      <w:bodyDiv w:val="1"/>
      <w:marLeft w:val="0"/>
      <w:marRight w:val="0"/>
      <w:marTop w:val="0"/>
      <w:marBottom w:val="0"/>
      <w:divBdr>
        <w:top w:val="none" w:sz="0" w:space="0" w:color="auto"/>
        <w:left w:val="none" w:sz="0" w:space="0" w:color="auto"/>
        <w:bottom w:val="none" w:sz="0" w:space="0" w:color="auto"/>
        <w:right w:val="none" w:sz="0" w:space="0" w:color="auto"/>
      </w:divBdr>
    </w:div>
    <w:div w:id="1828092604">
      <w:bodyDiv w:val="1"/>
      <w:marLeft w:val="0"/>
      <w:marRight w:val="0"/>
      <w:marTop w:val="0"/>
      <w:marBottom w:val="0"/>
      <w:divBdr>
        <w:top w:val="none" w:sz="0" w:space="0" w:color="auto"/>
        <w:left w:val="none" w:sz="0" w:space="0" w:color="auto"/>
        <w:bottom w:val="none" w:sz="0" w:space="0" w:color="auto"/>
        <w:right w:val="none" w:sz="0" w:space="0" w:color="auto"/>
      </w:divBdr>
    </w:div>
    <w:div w:id="1832330779">
      <w:bodyDiv w:val="1"/>
      <w:marLeft w:val="0"/>
      <w:marRight w:val="0"/>
      <w:marTop w:val="0"/>
      <w:marBottom w:val="0"/>
      <w:divBdr>
        <w:top w:val="none" w:sz="0" w:space="0" w:color="auto"/>
        <w:left w:val="none" w:sz="0" w:space="0" w:color="auto"/>
        <w:bottom w:val="none" w:sz="0" w:space="0" w:color="auto"/>
        <w:right w:val="none" w:sz="0" w:space="0" w:color="auto"/>
      </w:divBdr>
    </w:div>
    <w:div w:id="1840579881">
      <w:bodyDiv w:val="1"/>
      <w:marLeft w:val="0"/>
      <w:marRight w:val="0"/>
      <w:marTop w:val="0"/>
      <w:marBottom w:val="0"/>
      <w:divBdr>
        <w:top w:val="none" w:sz="0" w:space="0" w:color="auto"/>
        <w:left w:val="none" w:sz="0" w:space="0" w:color="auto"/>
        <w:bottom w:val="none" w:sz="0" w:space="0" w:color="auto"/>
        <w:right w:val="none" w:sz="0" w:space="0" w:color="auto"/>
      </w:divBdr>
    </w:div>
    <w:div w:id="1843858790">
      <w:bodyDiv w:val="1"/>
      <w:marLeft w:val="0"/>
      <w:marRight w:val="0"/>
      <w:marTop w:val="0"/>
      <w:marBottom w:val="0"/>
      <w:divBdr>
        <w:top w:val="none" w:sz="0" w:space="0" w:color="auto"/>
        <w:left w:val="none" w:sz="0" w:space="0" w:color="auto"/>
        <w:bottom w:val="none" w:sz="0" w:space="0" w:color="auto"/>
        <w:right w:val="none" w:sz="0" w:space="0" w:color="auto"/>
      </w:divBdr>
    </w:div>
    <w:div w:id="1864661023">
      <w:bodyDiv w:val="1"/>
      <w:marLeft w:val="0"/>
      <w:marRight w:val="0"/>
      <w:marTop w:val="0"/>
      <w:marBottom w:val="0"/>
      <w:divBdr>
        <w:top w:val="none" w:sz="0" w:space="0" w:color="auto"/>
        <w:left w:val="none" w:sz="0" w:space="0" w:color="auto"/>
        <w:bottom w:val="none" w:sz="0" w:space="0" w:color="auto"/>
        <w:right w:val="none" w:sz="0" w:space="0" w:color="auto"/>
      </w:divBdr>
    </w:div>
    <w:div w:id="1880705565">
      <w:bodyDiv w:val="1"/>
      <w:marLeft w:val="0"/>
      <w:marRight w:val="0"/>
      <w:marTop w:val="0"/>
      <w:marBottom w:val="0"/>
      <w:divBdr>
        <w:top w:val="none" w:sz="0" w:space="0" w:color="auto"/>
        <w:left w:val="none" w:sz="0" w:space="0" w:color="auto"/>
        <w:bottom w:val="none" w:sz="0" w:space="0" w:color="auto"/>
        <w:right w:val="none" w:sz="0" w:space="0" w:color="auto"/>
      </w:divBdr>
    </w:div>
    <w:div w:id="1891107570">
      <w:bodyDiv w:val="1"/>
      <w:marLeft w:val="0"/>
      <w:marRight w:val="0"/>
      <w:marTop w:val="0"/>
      <w:marBottom w:val="0"/>
      <w:divBdr>
        <w:top w:val="none" w:sz="0" w:space="0" w:color="auto"/>
        <w:left w:val="none" w:sz="0" w:space="0" w:color="auto"/>
        <w:bottom w:val="none" w:sz="0" w:space="0" w:color="auto"/>
        <w:right w:val="none" w:sz="0" w:space="0" w:color="auto"/>
      </w:divBdr>
    </w:div>
    <w:div w:id="1892033527">
      <w:bodyDiv w:val="1"/>
      <w:marLeft w:val="0"/>
      <w:marRight w:val="0"/>
      <w:marTop w:val="0"/>
      <w:marBottom w:val="0"/>
      <w:divBdr>
        <w:top w:val="none" w:sz="0" w:space="0" w:color="auto"/>
        <w:left w:val="none" w:sz="0" w:space="0" w:color="auto"/>
        <w:bottom w:val="none" w:sz="0" w:space="0" w:color="auto"/>
        <w:right w:val="none" w:sz="0" w:space="0" w:color="auto"/>
      </w:divBdr>
    </w:div>
    <w:div w:id="1896547695">
      <w:bodyDiv w:val="1"/>
      <w:marLeft w:val="0"/>
      <w:marRight w:val="0"/>
      <w:marTop w:val="0"/>
      <w:marBottom w:val="0"/>
      <w:divBdr>
        <w:top w:val="none" w:sz="0" w:space="0" w:color="auto"/>
        <w:left w:val="none" w:sz="0" w:space="0" w:color="auto"/>
        <w:bottom w:val="none" w:sz="0" w:space="0" w:color="auto"/>
        <w:right w:val="none" w:sz="0" w:space="0" w:color="auto"/>
      </w:divBdr>
    </w:div>
    <w:div w:id="1905142938">
      <w:bodyDiv w:val="1"/>
      <w:marLeft w:val="0"/>
      <w:marRight w:val="0"/>
      <w:marTop w:val="0"/>
      <w:marBottom w:val="0"/>
      <w:divBdr>
        <w:top w:val="none" w:sz="0" w:space="0" w:color="auto"/>
        <w:left w:val="none" w:sz="0" w:space="0" w:color="auto"/>
        <w:bottom w:val="none" w:sz="0" w:space="0" w:color="auto"/>
        <w:right w:val="none" w:sz="0" w:space="0" w:color="auto"/>
      </w:divBdr>
    </w:div>
    <w:div w:id="1938707491">
      <w:bodyDiv w:val="1"/>
      <w:marLeft w:val="0"/>
      <w:marRight w:val="0"/>
      <w:marTop w:val="0"/>
      <w:marBottom w:val="0"/>
      <w:divBdr>
        <w:top w:val="none" w:sz="0" w:space="0" w:color="auto"/>
        <w:left w:val="none" w:sz="0" w:space="0" w:color="auto"/>
        <w:bottom w:val="none" w:sz="0" w:space="0" w:color="auto"/>
        <w:right w:val="none" w:sz="0" w:space="0" w:color="auto"/>
      </w:divBdr>
    </w:div>
    <w:div w:id="1941251816">
      <w:bodyDiv w:val="1"/>
      <w:marLeft w:val="0"/>
      <w:marRight w:val="0"/>
      <w:marTop w:val="0"/>
      <w:marBottom w:val="0"/>
      <w:divBdr>
        <w:top w:val="none" w:sz="0" w:space="0" w:color="auto"/>
        <w:left w:val="none" w:sz="0" w:space="0" w:color="auto"/>
        <w:bottom w:val="none" w:sz="0" w:space="0" w:color="auto"/>
        <w:right w:val="none" w:sz="0" w:space="0" w:color="auto"/>
      </w:divBdr>
    </w:div>
    <w:div w:id="1942176949">
      <w:bodyDiv w:val="1"/>
      <w:marLeft w:val="0"/>
      <w:marRight w:val="0"/>
      <w:marTop w:val="0"/>
      <w:marBottom w:val="0"/>
      <w:divBdr>
        <w:top w:val="none" w:sz="0" w:space="0" w:color="auto"/>
        <w:left w:val="none" w:sz="0" w:space="0" w:color="auto"/>
        <w:bottom w:val="none" w:sz="0" w:space="0" w:color="auto"/>
        <w:right w:val="none" w:sz="0" w:space="0" w:color="auto"/>
      </w:divBdr>
    </w:div>
    <w:div w:id="1944267344">
      <w:bodyDiv w:val="1"/>
      <w:marLeft w:val="0"/>
      <w:marRight w:val="0"/>
      <w:marTop w:val="0"/>
      <w:marBottom w:val="0"/>
      <w:divBdr>
        <w:top w:val="none" w:sz="0" w:space="0" w:color="auto"/>
        <w:left w:val="none" w:sz="0" w:space="0" w:color="auto"/>
        <w:bottom w:val="none" w:sz="0" w:space="0" w:color="auto"/>
        <w:right w:val="none" w:sz="0" w:space="0" w:color="auto"/>
      </w:divBdr>
    </w:div>
    <w:div w:id="1954745006">
      <w:bodyDiv w:val="1"/>
      <w:marLeft w:val="0"/>
      <w:marRight w:val="0"/>
      <w:marTop w:val="0"/>
      <w:marBottom w:val="0"/>
      <w:divBdr>
        <w:top w:val="none" w:sz="0" w:space="0" w:color="auto"/>
        <w:left w:val="none" w:sz="0" w:space="0" w:color="auto"/>
        <w:bottom w:val="none" w:sz="0" w:space="0" w:color="auto"/>
        <w:right w:val="none" w:sz="0" w:space="0" w:color="auto"/>
      </w:divBdr>
    </w:div>
    <w:div w:id="1961717263">
      <w:bodyDiv w:val="1"/>
      <w:marLeft w:val="0"/>
      <w:marRight w:val="0"/>
      <w:marTop w:val="0"/>
      <w:marBottom w:val="0"/>
      <w:divBdr>
        <w:top w:val="none" w:sz="0" w:space="0" w:color="auto"/>
        <w:left w:val="none" w:sz="0" w:space="0" w:color="auto"/>
        <w:bottom w:val="none" w:sz="0" w:space="0" w:color="auto"/>
        <w:right w:val="none" w:sz="0" w:space="0" w:color="auto"/>
      </w:divBdr>
    </w:div>
    <w:div w:id="1965964944">
      <w:bodyDiv w:val="1"/>
      <w:marLeft w:val="0"/>
      <w:marRight w:val="0"/>
      <w:marTop w:val="0"/>
      <w:marBottom w:val="0"/>
      <w:divBdr>
        <w:top w:val="none" w:sz="0" w:space="0" w:color="auto"/>
        <w:left w:val="none" w:sz="0" w:space="0" w:color="auto"/>
        <w:bottom w:val="none" w:sz="0" w:space="0" w:color="auto"/>
        <w:right w:val="none" w:sz="0" w:space="0" w:color="auto"/>
      </w:divBdr>
    </w:div>
    <w:div w:id="1972516968">
      <w:bodyDiv w:val="1"/>
      <w:marLeft w:val="0"/>
      <w:marRight w:val="0"/>
      <w:marTop w:val="0"/>
      <w:marBottom w:val="0"/>
      <w:divBdr>
        <w:top w:val="none" w:sz="0" w:space="0" w:color="auto"/>
        <w:left w:val="none" w:sz="0" w:space="0" w:color="auto"/>
        <w:bottom w:val="none" w:sz="0" w:space="0" w:color="auto"/>
        <w:right w:val="none" w:sz="0" w:space="0" w:color="auto"/>
      </w:divBdr>
    </w:div>
    <w:div w:id="1981571477">
      <w:bodyDiv w:val="1"/>
      <w:marLeft w:val="0"/>
      <w:marRight w:val="0"/>
      <w:marTop w:val="0"/>
      <w:marBottom w:val="0"/>
      <w:divBdr>
        <w:top w:val="none" w:sz="0" w:space="0" w:color="auto"/>
        <w:left w:val="none" w:sz="0" w:space="0" w:color="auto"/>
        <w:bottom w:val="none" w:sz="0" w:space="0" w:color="auto"/>
        <w:right w:val="none" w:sz="0" w:space="0" w:color="auto"/>
      </w:divBdr>
    </w:div>
    <w:div w:id="1987855170">
      <w:bodyDiv w:val="1"/>
      <w:marLeft w:val="0"/>
      <w:marRight w:val="0"/>
      <w:marTop w:val="0"/>
      <w:marBottom w:val="0"/>
      <w:divBdr>
        <w:top w:val="none" w:sz="0" w:space="0" w:color="auto"/>
        <w:left w:val="none" w:sz="0" w:space="0" w:color="auto"/>
        <w:bottom w:val="none" w:sz="0" w:space="0" w:color="auto"/>
        <w:right w:val="none" w:sz="0" w:space="0" w:color="auto"/>
      </w:divBdr>
    </w:div>
    <w:div w:id="2003700766">
      <w:bodyDiv w:val="1"/>
      <w:marLeft w:val="0"/>
      <w:marRight w:val="0"/>
      <w:marTop w:val="0"/>
      <w:marBottom w:val="0"/>
      <w:divBdr>
        <w:top w:val="none" w:sz="0" w:space="0" w:color="auto"/>
        <w:left w:val="none" w:sz="0" w:space="0" w:color="auto"/>
        <w:bottom w:val="none" w:sz="0" w:space="0" w:color="auto"/>
        <w:right w:val="none" w:sz="0" w:space="0" w:color="auto"/>
      </w:divBdr>
    </w:div>
    <w:div w:id="2020038164">
      <w:bodyDiv w:val="1"/>
      <w:marLeft w:val="0"/>
      <w:marRight w:val="0"/>
      <w:marTop w:val="0"/>
      <w:marBottom w:val="0"/>
      <w:divBdr>
        <w:top w:val="none" w:sz="0" w:space="0" w:color="auto"/>
        <w:left w:val="none" w:sz="0" w:space="0" w:color="auto"/>
        <w:bottom w:val="none" w:sz="0" w:space="0" w:color="auto"/>
        <w:right w:val="none" w:sz="0" w:space="0" w:color="auto"/>
      </w:divBdr>
    </w:div>
    <w:div w:id="2030371893">
      <w:bodyDiv w:val="1"/>
      <w:marLeft w:val="0"/>
      <w:marRight w:val="0"/>
      <w:marTop w:val="0"/>
      <w:marBottom w:val="0"/>
      <w:divBdr>
        <w:top w:val="none" w:sz="0" w:space="0" w:color="auto"/>
        <w:left w:val="none" w:sz="0" w:space="0" w:color="auto"/>
        <w:bottom w:val="none" w:sz="0" w:space="0" w:color="auto"/>
        <w:right w:val="none" w:sz="0" w:space="0" w:color="auto"/>
      </w:divBdr>
    </w:div>
    <w:div w:id="2036881027">
      <w:bodyDiv w:val="1"/>
      <w:marLeft w:val="0"/>
      <w:marRight w:val="0"/>
      <w:marTop w:val="0"/>
      <w:marBottom w:val="0"/>
      <w:divBdr>
        <w:top w:val="none" w:sz="0" w:space="0" w:color="auto"/>
        <w:left w:val="none" w:sz="0" w:space="0" w:color="auto"/>
        <w:bottom w:val="none" w:sz="0" w:space="0" w:color="auto"/>
        <w:right w:val="none" w:sz="0" w:space="0" w:color="auto"/>
      </w:divBdr>
    </w:div>
    <w:div w:id="2063093041">
      <w:bodyDiv w:val="1"/>
      <w:marLeft w:val="0"/>
      <w:marRight w:val="0"/>
      <w:marTop w:val="0"/>
      <w:marBottom w:val="0"/>
      <w:divBdr>
        <w:top w:val="none" w:sz="0" w:space="0" w:color="auto"/>
        <w:left w:val="none" w:sz="0" w:space="0" w:color="auto"/>
        <w:bottom w:val="none" w:sz="0" w:space="0" w:color="auto"/>
        <w:right w:val="none" w:sz="0" w:space="0" w:color="auto"/>
      </w:divBdr>
    </w:div>
    <w:div w:id="2067102545">
      <w:bodyDiv w:val="1"/>
      <w:marLeft w:val="0"/>
      <w:marRight w:val="0"/>
      <w:marTop w:val="0"/>
      <w:marBottom w:val="0"/>
      <w:divBdr>
        <w:top w:val="none" w:sz="0" w:space="0" w:color="auto"/>
        <w:left w:val="none" w:sz="0" w:space="0" w:color="auto"/>
        <w:bottom w:val="none" w:sz="0" w:space="0" w:color="auto"/>
        <w:right w:val="none" w:sz="0" w:space="0" w:color="auto"/>
      </w:divBdr>
    </w:div>
    <w:div w:id="2070568459">
      <w:bodyDiv w:val="1"/>
      <w:marLeft w:val="0"/>
      <w:marRight w:val="0"/>
      <w:marTop w:val="0"/>
      <w:marBottom w:val="0"/>
      <w:divBdr>
        <w:top w:val="none" w:sz="0" w:space="0" w:color="auto"/>
        <w:left w:val="none" w:sz="0" w:space="0" w:color="auto"/>
        <w:bottom w:val="none" w:sz="0" w:space="0" w:color="auto"/>
        <w:right w:val="none" w:sz="0" w:space="0" w:color="auto"/>
      </w:divBdr>
    </w:div>
    <w:div w:id="2087605906">
      <w:bodyDiv w:val="1"/>
      <w:marLeft w:val="0"/>
      <w:marRight w:val="0"/>
      <w:marTop w:val="0"/>
      <w:marBottom w:val="0"/>
      <w:divBdr>
        <w:top w:val="none" w:sz="0" w:space="0" w:color="auto"/>
        <w:left w:val="none" w:sz="0" w:space="0" w:color="auto"/>
        <w:bottom w:val="none" w:sz="0" w:space="0" w:color="auto"/>
        <w:right w:val="none" w:sz="0" w:space="0" w:color="auto"/>
      </w:divBdr>
    </w:div>
    <w:div w:id="2087996541">
      <w:bodyDiv w:val="1"/>
      <w:marLeft w:val="0"/>
      <w:marRight w:val="0"/>
      <w:marTop w:val="0"/>
      <w:marBottom w:val="0"/>
      <w:divBdr>
        <w:top w:val="none" w:sz="0" w:space="0" w:color="auto"/>
        <w:left w:val="none" w:sz="0" w:space="0" w:color="auto"/>
        <w:bottom w:val="none" w:sz="0" w:space="0" w:color="auto"/>
        <w:right w:val="none" w:sz="0" w:space="0" w:color="auto"/>
      </w:divBdr>
    </w:div>
    <w:div w:id="2112895087">
      <w:bodyDiv w:val="1"/>
      <w:marLeft w:val="0"/>
      <w:marRight w:val="0"/>
      <w:marTop w:val="0"/>
      <w:marBottom w:val="0"/>
      <w:divBdr>
        <w:top w:val="none" w:sz="0" w:space="0" w:color="auto"/>
        <w:left w:val="none" w:sz="0" w:space="0" w:color="auto"/>
        <w:bottom w:val="none" w:sz="0" w:space="0" w:color="auto"/>
        <w:right w:val="none" w:sz="0" w:space="0" w:color="auto"/>
      </w:divBdr>
    </w:div>
    <w:div w:id="2117095225">
      <w:bodyDiv w:val="1"/>
      <w:marLeft w:val="0"/>
      <w:marRight w:val="0"/>
      <w:marTop w:val="0"/>
      <w:marBottom w:val="0"/>
      <w:divBdr>
        <w:top w:val="none" w:sz="0" w:space="0" w:color="auto"/>
        <w:left w:val="none" w:sz="0" w:space="0" w:color="auto"/>
        <w:bottom w:val="none" w:sz="0" w:space="0" w:color="auto"/>
        <w:right w:val="none" w:sz="0" w:space="0" w:color="auto"/>
      </w:divBdr>
    </w:div>
    <w:div w:id="2119641669">
      <w:bodyDiv w:val="1"/>
      <w:marLeft w:val="0"/>
      <w:marRight w:val="0"/>
      <w:marTop w:val="0"/>
      <w:marBottom w:val="0"/>
      <w:divBdr>
        <w:top w:val="none" w:sz="0" w:space="0" w:color="auto"/>
        <w:left w:val="none" w:sz="0" w:space="0" w:color="auto"/>
        <w:bottom w:val="none" w:sz="0" w:space="0" w:color="auto"/>
        <w:right w:val="none" w:sz="0" w:space="0" w:color="auto"/>
      </w:divBdr>
    </w:div>
    <w:div w:id="2134978100">
      <w:bodyDiv w:val="1"/>
      <w:marLeft w:val="0"/>
      <w:marRight w:val="0"/>
      <w:marTop w:val="0"/>
      <w:marBottom w:val="0"/>
      <w:divBdr>
        <w:top w:val="none" w:sz="0" w:space="0" w:color="auto"/>
        <w:left w:val="none" w:sz="0" w:space="0" w:color="auto"/>
        <w:bottom w:val="none" w:sz="0" w:space="0" w:color="auto"/>
        <w:right w:val="none" w:sz="0" w:space="0" w:color="auto"/>
      </w:divBdr>
    </w:div>
    <w:div w:id="21372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balduz\AppData\Local\Temp\etd-template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Cen21</b:Tag>
    <b:SourceType>DocumentFromInternetSite</b:SourceType>
    <b:Guid>{43BD6A90-8CF7-430C-8BB8-CAB1489328A7}</b:Guid>
    <b:Title>CIS Controls V8</b:Title>
    <b:Year>2021</b:Year>
    <b:Author>
      <b:Author>
        <b:Corporate>Center for Internet Security</b:Corporate>
      </b:Author>
    </b:Author>
    <b:InternetSiteTitle>cisecurty.org</b:InternetSiteTitle>
    <b:URL>https://www.cisecurity.org/controls/v8/</b:URL>
    <b:RefOrder>5</b:RefOrder>
  </b:Source>
  <b:Source>
    <b:Tag>Ein21</b:Tag>
    <b:SourceType>JournalArticle</b:SourceType>
    <b:Guid>{FEDEB4FD-9F38-4769-AC1F-A392F38A0257}</b:Guid>
    <b:Title>The Anomaly- and Signature-Based IDS for Network Security Using Hybrid Inference Systems</b:Title>
    <b:Year>2021</b:Year>
    <b:JournalName>Mathematical PRoblems in Engineering</b:JournalName>
    <b:Author>
      <b:Author>
        <b:NameList>
          <b:Person>
            <b:Last>Einay</b:Last>
            <b:First>Sajad</b:First>
          </b:Person>
          <b:Person>
            <b:Last>Oz</b:Last>
            <b:First>Cemil</b:First>
          </b:Person>
          <b:Person>
            <b:Last>Navaei</b:Last>
            <b:Middle>Dorostkar</b:Middle>
            <b:First>Yahya</b:First>
          </b:Person>
        </b:NameList>
      </b:Author>
    </b:Author>
    <b:RefOrder>10</b:RefOrder>
  </b:Source>
  <b:Source>
    <b:Tag>Sca07</b:Tag>
    <b:SourceType>DocumentFromInternetSite</b:SourceType>
    <b:Guid>{DE8D9B70-95F9-40D8-8A8E-0EDF420B33FA}</b:Guid>
    <b:Title>NIST SP 800-94</b:Title>
    <b:InternetSiteTitle>nist.gov</b:InternetSiteTitle>
    <b:Year>2007</b:Year>
    <b:Month>February</b:Month>
    <b:URL>https://nvlpubs.nist.gov/nistpubs/Legacy/SP/nistspecialpublication800-94.pdf</b:URL>
    <b:Author>
      <b:Author>
        <b:NameList>
          <b:Person>
            <b:Last>Scarfone</b:Last>
            <b:First>Keren</b:First>
          </b:Person>
          <b:Person>
            <b:Last>Mell</b:Last>
            <b:First>Peter</b:First>
          </b:Person>
        </b:NameList>
      </b:Author>
    </b:Author>
    <b:RefOrder>1</b:RefOrder>
  </b:Source>
  <b:Source>
    <b:Tag>OIS21</b:Tag>
    <b:SourceType>InternetSite</b:SourceType>
    <b:Guid>{AB491A28-E0C9-4EEA-B1DF-4BF78A21B34A}</b:Guid>
    <b:Author>
      <b:Author>
        <b:Corporate>OISF</b:Corporate>
      </b:Author>
    </b:Author>
    <b:Title>What is Suricata</b:Title>
    <b:InternetSiteTitle>suricata.readthedocs.io</b:InternetSiteTitle>
    <b:Year>2021</b:Year>
    <b:URL>https://suricata.readthedocs.io/en/suricata-6.0.2/what-is-suricata.html</b:URL>
    <b:RefOrder>2</b:RefOrder>
  </b:Source>
  <b:Source>
    <b:Tag>Alh11</b:Tag>
    <b:SourceType>JournalArticle</b:SourceType>
    <b:Guid>{3617360A-4F16-4018-B11A-2EAC3BE27E84}</b:Guid>
    <b:Title>Performance Evaluation Study of Intrusion Detection Systems </b:Title>
    <b:Year>2011</b:Year>
    <b:JournalName>Procedia Computer Science</b:JournalName>
    <b:Pages>173-180</b:Pages>
    <b:Author>
      <b:Author>
        <b:NameList>
          <b:Person>
            <b:Last>Alhomoud</b:Last>
            <b:First>Adeeb</b:First>
          </b:Person>
          <b:Person>
            <b:Last>Munir</b:Last>
            <b:First>Rashid</b:First>
          </b:Person>
          <b:Person>
            <b:Last>Disso</b:Last>
            <b:Middle>Pagna</b:Middle>
            <b:First>Jules</b:First>
          </b:Person>
          <b:Person>
            <b:Last>Awan</b:Last>
            <b:First>Irfan</b:First>
          </b:Person>
          <b:Person>
            <b:Last>Al-Dhelaan</b:Last>
            <b:First>A.</b:First>
          </b:Person>
        </b:NameList>
      </b:Author>
    </b:Author>
    <b:RefOrder>11</b:RefOrder>
  </b:Source>
  <b:Source>
    <b:Tag>Sik12</b:Tag>
    <b:SourceType>Book</b:SourceType>
    <b:Guid>{05FADFF8-0B4D-4654-8318-596FE71A8610}</b:Guid>
    <b:Title>Practical Malware Analysis</b:Title>
    <b:Year>2012</b:Year>
    <b:City>San Francisco</b:City>
    <b:Publisher>No Starch Press</b:Publisher>
    <b:Author>
      <b:Author>
        <b:NameList>
          <b:Person>
            <b:Last>Sikorski</b:Last>
            <b:First>Michael</b:First>
          </b:Person>
          <b:Person>
            <b:Last>Honig</b:Last>
            <b:First>Andrew</b:First>
          </b:Person>
        </b:NameList>
      </b:Author>
    </b:Author>
    <b:RefOrder>8</b:RefOrder>
  </b:Source>
  <b:Source>
    <b:Tag>And19</b:Tag>
    <b:SourceType>Book</b:SourceType>
    <b:Guid>{420AFB1B-A206-4B69-B581-8C3FD8D1DA50}</b:Guid>
    <b:Title>Foundations of Information Security</b:Title>
    <b:Year>2019</b:Year>
    <b:City>San Francisco</b:City>
    <b:Publisher>No Starch Press</b:Publisher>
    <b:Author>
      <b:Author>
        <b:NameList>
          <b:Person>
            <b:Last>Andress</b:Last>
            <b:First>Jason</b:First>
          </b:Person>
        </b:NameList>
      </b:Author>
    </b:Author>
    <b:RefOrder>3</b:RefOrder>
  </b:Source>
  <b:Source>
    <b:Tag>Pap21</b:Tag>
    <b:SourceType>ArticleInAPeriodical</b:SourceType>
    <b:Guid>{3CDA8528-F4FA-44B1-B8E7-BEEAE779EE7C}</b:Guid>
    <b:Title>Acceleration of Intrusion Detection in Encrypted Network Traffic Using Heterogeneous Hardware</b:Title>
    <b:Year>2021</b:Year>
    <b:Month>February</b:Month>
    <b:Day>6</b:Day>
    <b:PeriodicalTitle>Sensors</b:PeriodicalTitle>
    <b:Author>
      <b:Author>
        <b:NameList>
          <b:Person>
            <b:Last>Papadogiannaki</b:Last>
            <b:First>Eva</b:First>
          </b:Person>
          <b:Person>
            <b:Last>Ioannidis</b:Last>
            <b:First>Sotiris</b:First>
          </b:Person>
        </b:NameList>
      </b:Author>
    </b:Author>
    <b:RefOrder>6</b:RefOrder>
  </b:Source>
  <b:Source>
    <b:Tag>Shi18</b:Tag>
    <b:SourceType>JournalArticle</b:SourceType>
    <b:Guid>{4298EDC2-C5D9-4A12-B19D-57F91E79C208}</b:Guid>
    <b:Title>We need to talk about IDS signatures</b:Title>
    <b:JournalName>Network Security</b:JournalName>
    <b:Year>2018</b:Year>
    <b:Pages>8-13</b:Pages>
    <b:Author>
      <b:Author>
        <b:NameList>
          <b:Person>
            <b:Last>Shipulin</b:Last>
            <b:First>Kirill</b:First>
          </b:Person>
        </b:NameList>
      </b:Author>
    </b:Author>
    <b:Publisher>Elsevier</b:Publisher>
    <b:Issue>3</b:Issue>
    <b:RefOrder>12</b:RefOrder>
  </b:Source>
  <b:Source>
    <b:Tag>Bej13</b:Tag>
    <b:SourceType>Book</b:SourceType>
    <b:Guid>{FB778F1B-F0A9-4155-9EF2-4C133FA68EA1}</b:Guid>
    <b:Title>The Practice of Network Secuirty Monitoring</b:Title>
    <b:Year>2013</b:Year>
    <b:City>San Francisco</b:City>
    <b:Publisher>No Starch Press</b:Publisher>
    <b:Author>
      <b:Author>
        <b:NameList>
          <b:Person>
            <b:Last>Bejtlich</b:Last>
            <b:First>Richard</b:First>
          </b:Person>
        </b:NameList>
      </b:Author>
    </b:Author>
    <b:RefOrder>7</b:RefOrder>
  </b:Source>
  <b:Source>
    <b:Tag>Bro04</b:Tag>
    <b:SourceType>JournalArticle</b:SourceType>
    <b:Guid>{91DBE0E9-A184-4A6A-B976-844013A50136}</b:Guid>
    <b:Title>Intrusion Detection: Issues and Challenges in Evidence Acquisition</b:Title>
    <b:Pages>149-164</b:Pages>
    <b:Year>2004</b:Year>
    <b:Author>
      <b:Author>
        <b:NameList>
          <b:Person>
            <b:Last>Broucek</b:Last>
            <b:First>Vlasi</b:First>
          </b:Person>
          <b:Person>
            <b:Last>Turner</b:Last>
            <b:First>Paul</b:First>
          </b:Person>
        </b:NameList>
      </b:Author>
    </b:Author>
    <b:JournalName>International Review of Law Computers</b:JournalName>
    <b:RefOrder>4</b:RefOrder>
  </b:Source>
  <b:Source>
    <b:Tag>OSI21</b:Tag>
    <b:SourceType>InternetSite</b:SourceType>
    <b:Guid>{187FD11B-2BD7-44FC-A37B-30AB61D5F43F}</b:Guid>
    <b:Author>
      <b:Author>
        <b:Corporate>OSIF</b:Corporate>
      </b:Author>
    </b:Author>
    <b:Title>6.1. Rules Format</b:Title>
    <b:InternetSiteTitle>https://suricata.readthedocs.io/</b:InternetSiteTitle>
    <b:Year>2021</b:Year>
    <b:URL>https://suricata.readthedocs.io/en/suricata-6.0.2/rules/intro.html</b:URL>
    <b:RefOrder>13</b:RefOrder>
  </b:Source>
  <b:Source>
    <b:Tag>Ric14</b:Tag>
    <b:SourceType>DocumentFromInternetSite</b:SourceType>
    <b:Guid>{12C38397-A9E9-4A52-9DB1-D41FC317F373}</b:Guid>
    <b:Title>Automated snort signature generation</b:Title>
    <b:InternetSiteTitle>https://commons.lib.jmu.edu/</b:InternetSiteTitle>
    <b:Year>2014</b:Year>
    <b:URL>http://commons.lib.jmu.edu/cgi/viewcontent.cgi?article=1314&amp;context=master201019</b:URL>
    <b:Author>
      <b:Author>
        <b:NameList>
          <b:Person>
            <b:Last>Rice</b:Last>
            <b:First>Brandon</b:First>
          </b:Person>
        </b:NameList>
      </b:Author>
    </b:Author>
    <b:RefOrder>9</b:RefOrder>
  </b:Source>
</b:Sources>
</file>

<file path=customXml/itemProps1.xml><?xml version="1.0" encoding="utf-8"?>
<ds:datastoreItem xmlns:ds="http://schemas.openxmlformats.org/officeDocument/2006/customXml" ds:itemID="{2FE742D9-C687-4C3F-9BB4-0826A8EC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etd-template2-1</Template>
  <TotalTime>3923</TotalTime>
  <Pages>30</Pages>
  <Words>6999</Words>
  <Characters>39897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46803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Utica College</dc:creator>
  <cp:lastModifiedBy>btcarr</cp:lastModifiedBy>
  <cp:revision>59</cp:revision>
  <cp:lastPrinted>2021-07-12T02:06:00Z</cp:lastPrinted>
  <dcterms:created xsi:type="dcterms:W3CDTF">2021-07-24T17:47:00Z</dcterms:created>
  <dcterms:modified xsi:type="dcterms:W3CDTF">2021-07-29T15:37:00Z</dcterms:modified>
</cp:coreProperties>
</file>